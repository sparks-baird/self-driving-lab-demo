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E83E1" w14:textId="27A049FF" w:rsidR="009550D3" w:rsidRPr="00A00CBA" w:rsidRDefault="00215DC2" w:rsidP="00A00CBA">
      <w:pPr>
        <w:rPr>
          <w:rFonts w:asciiTheme="majorHAnsi" w:eastAsia="Helvetica" w:hAnsiTheme="majorHAnsi" w:cstheme="majorHAnsi"/>
          <w:color w:val="000000" w:themeColor="text1"/>
          <w:sz w:val="56"/>
          <w:szCs w:val="56"/>
        </w:rPr>
      </w:pPr>
      <w:r>
        <w:rPr>
          <w:rFonts w:asciiTheme="majorHAnsi" w:hAnsiTheme="majorHAnsi" w:cstheme="majorHAnsi"/>
          <w:color w:val="4F81BD" w:themeColor="accent1"/>
          <w:sz w:val="56"/>
          <w:szCs w:val="56"/>
        </w:rPr>
        <w:t>Build instructions for Closed-loop Spectroscopy Lab: Light-mixing Demo</w:t>
      </w:r>
      <w:r w:rsidR="006418BE">
        <w:rPr>
          <w:rFonts w:asciiTheme="majorHAnsi" w:hAnsiTheme="majorHAnsi" w:cstheme="majorHAnsi"/>
          <w:color w:val="4F81BD" w:themeColor="accent1"/>
          <w:sz w:val="56"/>
          <w:szCs w:val="56"/>
        </w:rPr>
        <w:t xml:space="preserve"> </w:t>
      </w:r>
    </w:p>
    <w:p w14:paraId="44FD1104" w14:textId="77777777" w:rsidR="00AF2D53" w:rsidRPr="000724AB" w:rsidRDefault="00AF2D53">
      <w:pPr>
        <w:pStyle w:val="Title"/>
        <w:rPr>
          <w:rFonts w:cstheme="majorHAnsi"/>
          <w:b/>
          <w:bCs/>
          <w:sz w:val="22"/>
          <w:szCs w:val="22"/>
        </w:rPr>
      </w:pPr>
    </w:p>
    <w:p w14:paraId="30476F4B" w14:textId="244A5EAC" w:rsidR="00547197" w:rsidRPr="000724AB" w:rsidRDefault="00215DC2" w:rsidP="7F9ED685">
      <w:pPr>
        <w:pStyle w:val="Title"/>
        <w:rPr>
          <w:b/>
          <w:bCs/>
          <w:sz w:val="22"/>
          <w:szCs w:val="22"/>
        </w:rPr>
      </w:pPr>
      <w:r>
        <w:rPr>
          <w:b/>
          <w:bCs/>
          <w:sz w:val="22"/>
          <w:szCs w:val="22"/>
          <w:highlight w:val="yellow"/>
        </w:rPr>
        <w:t>Sterling G. Baird</w:t>
      </w:r>
      <w:r w:rsidR="009448C8" w:rsidRPr="00FB35D1">
        <w:rPr>
          <w:b/>
          <w:bCs/>
          <w:sz w:val="22"/>
          <w:szCs w:val="22"/>
          <w:highlight w:val="yellow"/>
          <w:vertAlign w:val="superscript"/>
        </w:rPr>
        <w:t>1</w:t>
      </w:r>
      <w:r w:rsidR="00171C38" w:rsidRPr="00FB35D1">
        <w:rPr>
          <w:b/>
          <w:bCs/>
          <w:sz w:val="22"/>
          <w:szCs w:val="22"/>
          <w:highlight w:val="yellow"/>
          <w:vertAlign w:val="superscript"/>
        </w:rPr>
        <w:t>,</w:t>
      </w:r>
      <w:r w:rsidR="00AF1650" w:rsidRPr="00FB35D1">
        <w:rPr>
          <w:b/>
          <w:bCs/>
          <w:sz w:val="22"/>
          <w:szCs w:val="22"/>
          <w:highlight w:val="yellow"/>
          <w:vertAlign w:val="superscript"/>
        </w:rPr>
        <w:t>2,</w:t>
      </w:r>
      <w:r w:rsidR="003618D5" w:rsidRPr="00FB35D1">
        <w:rPr>
          <w:b/>
          <w:bCs/>
          <w:sz w:val="22"/>
          <w:szCs w:val="22"/>
          <w:highlight w:val="yellow"/>
        </w:rPr>
        <w:t>*</w:t>
      </w:r>
      <w:r w:rsidR="009448C8" w:rsidRPr="00FB35D1">
        <w:rPr>
          <w:b/>
          <w:bCs/>
          <w:sz w:val="22"/>
          <w:szCs w:val="22"/>
          <w:highlight w:val="yellow"/>
        </w:rPr>
        <w:t xml:space="preserve"> and </w:t>
      </w:r>
      <w:r>
        <w:rPr>
          <w:b/>
          <w:bCs/>
          <w:sz w:val="22"/>
          <w:szCs w:val="22"/>
          <w:highlight w:val="yellow"/>
        </w:rPr>
        <w:t>Taylor D. Sparks</w:t>
      </w:r>
      <w:r w:rsidR="00AF1650" w:rsidRPr="00FB35D1">
        <w:rPr>
          <w:b/>
          <w:bCs/>
          <w:sz w:val="22"/>
          <w:szCs w:val="22"/>
          <w:highlight w:val="yellow"/>
          <w:vertAlign w:val="superscript"/>
        </w:rPr>
        <w:t>1,</w:t>
      </w:r>
      <w:r>
        <w:rPr>
          <w:b/>
          <w:bCs/>
          <w:sz w:val="22"/>
          <w:szCs w:val="22"/>
          <w:highlight w:val="yellow"/>
          <w:vertAlign w:val="superscript"/>
        </w:rPr>
        <w:t>3</w:t>
      </w:r>
      <w:r w:rsidR="00FC45A4" w:rsidRPr="00FB35D1">
        <w:rPr>
          <w:b/>
          <w:bCs/>
          <w:sz w:val="22"/>
          <w:szCs w:val="22"/>
          <w:highlight w:val="yellow"/>
          <w:vertAlign w:val="superscript"/>
        </w:rPr>
        <w:t>,</w:t>
      </w:r>
      <w:r w:rsidR="009448C8" w:rsidRPr="00FB35D1">
        <w:rPr>
          <w:b/>
          <w:bCs/>
          <w:sz w:val="22"/>
          <w:szCs w:val="22"/>
          <w:highlight w:val="yellow"/>
        </w:rPr>
        <w:t>*</w:t>
      </w:r>
      <w:r w:rsidR="007018D2" w:rsidRPr="00FB35D1">
        <w:rPr>
          <w:b/>
          <w:bCs/>
          <w:sz w:val="22"/>
          <w:szCs w:val="22"/>
          <w:highlight w:val="yellow"/>
        </w:rPr>
        <w:t>*</w:t>
      </w:r>
    </w:p>
    <w:p w14:paraId="65420E2B" w14:textId="490CCC09" w:rsidR="00AF1650" w:rsidRPr="000724AB" w:rsidRDefault="00D868DD">
      <w:pPr>
        <w:ind w:right="-3326"/>
        <w:rPr>
          <w:rFonts w:asciiTheme="majorHAnsi" w:hAnsiTheme="majorHAnsi" w:cstheme="majorHAnsi"/>
          <w:sz w:val="22"/>
          <w:szCs w:val="22"/>
        </w:rPr>
      </w:pPr>
      <w:r w:rsidRPr="000724AB">
        <w:rPr>
          <w:rFonts w:asciiTheme="majorHAnsi" w:hAnsiTheme="majorHAnsi" w:cstheme="majorHAnsi"/>
          <w:sz w:val="22"/>
          <w:szCs w:val="22"/>
          <w:vertAlign w:val="superscript"/>
        </w:rPr>
        <w:t>1</w:t>
      </w:r>
      <w:r w:rsidR="00215DC2">
        <w:rPr>
          <w:rFonts w:asciiTheme="majorHAnsi" w:hAnsiTheme="majorHAnsi" w:cstheme="majorHAnsi"/>
          <w:sz w:val="22"/>
          <w:szCs w:val="22"/>
        </w:rPr>
        <w:t>Materials Science &amp; Engineering Department, University of Utah, Salt Lake City UT USA, 84108</w:t>
      </w:r>
    </w:p>
    <w:p w14:paraId="7A18D89F" w14:textId="592FF85B" w:rsidR="009448C8" w:rsidRPr="00F52686" w:rsidRDefault="00215DC2">
      <w:pPr>
        <w:ind w:right="-3326"/>
        <w:rPr>
          <w:rFonts w:asciiTheme="majorHAnsi" w:hAnsiTheme="majorHAnsi" w:cstheme="majorHAnsi"/>
          <w:sz w:val="22"/>
          <w:szCs w:val="22"/>
          <w:highlight w:val="yellow"/>
        </w:rPr>
      </w:pPr>
      <w:r>
        <w:rPr>
          <w:rFonts w:asciiTheme="majorHAnsi" w:hAnsiTheme="majorHAnsi" w:cstheme="majorHAnsi"/>
          <w:sz w:val="22"/>
          <w:szCs w:val="22"/>
          <w:highlight w:val="yellow"/>
          <w:vertAlign w:val="superscript"/>
        </w:rPr>
        <w:t>2</w:t>
      </w:r>
      <w:r w:rsidR="003618D5" w:rsidRPr="00F52686">
        <w:rPr>
          <w:rFonts w:asciiTheme="majorHAnsi" w:hAnsiTheme="majorHAnsi" w:cstheme="majorHAnsi"/>
          <w:sz w:val="22"/>
          <w:szCs w:val="22"/>
          <w:highlight w:val="yellow"/>
        </w:rPr>
        <w:t xml:space="preserve">Technical </w:t>
      </w:r>
      <w:r w:rsidR="00D06BB3" w:rsidRPr="00F52686">
        <w:rPr>
          <w:rFonts w:asciiTheme="majorHAnsi" w:hAnsiTheme="majorHAnsi" w:cstheme="majorHAnsi"/>
          <w:sz w:val="22"/>
          <w:szCs w:val="22"/>
          <w:highlight w:val="yellow"/>
        </w:rPr>
        <w:t>contact</w:t>
      </w:r>
    </w:p>
    <w:p w14:paraId="7F5518FF" w14:textId="5CDDD75E" w:rsidR="00AF1650" w:rsidRPr="000724AB" w:rsidRDefault="00215DC2">
      <w:pPr>
        <w:ind w:right="-3326"/>
        <w:rPr>
          <w:rFonts w:asciiTheme="majorHAnsi" w:hAnsiTheme="majorHAnsi" w:cstheme="majorHAnsi"/>
          <w:sz w:val="22"/>
          <w:szCs w:val="22"/>
        </w:rPr>
      </w:pPr>
      <w:r>
        <w:rPr>
          <w:rFonts w:asciiTheme="majorHAnsi" w:hAnsiTheme="majorHAnsi" w:cstheme="majorHAnsi"/>
          <w:sz w:val="22"/>
          <w:szCs w:val="22"/>
          <w:highlight w:val="yellow"/>
          <w:vertAlign w:val="superscript"/>
        </w:rPr>
        <w:t>3</w:t>
      </w:r>
      <w:r w:rsidR="20701190" w:rsidRPr="00F52686">
        <w:rPr>
          <w:rFonts w:asciiTheme="majorHAnsi" w:hAnsiTheme="majorHAnsi" w:cstheme="majorHAnsi"/>
          <w:sz w:val="22"/>
          <w:szCs w:val="22"/>
          <w:highlight w:val="yellow"/>
        </w:rPr>
        <w:t xml:space="preserve">Lead </w:t>
      </w:r>
      <w:r w:rsidR="00D06BB3" w:rsidRPr="00F52686">
        <w:rPr>
          <w:rFonts w:asciiTheme="majorHAnsi" w:hAnsiTheme="majorHAnsi" w:cstheme="majorHAnsi"/>
          <w:sz w:val="22"/>
          <w:szCs w:val="22"/>
          <w:highlight w:val="yellow"/>
        </w:rPr>
        <w:t>contact</w:t>
      </w:r>
    </w:p>
    <w:p w14:paraId="035C97FF" w14:textId="731934F2" w:rsidR="006A38D1" w:rsidRPr="000724AB" w:rsidRDefault="006A38D1">
      <w:pPr>
        <w:ind w:right="-3326"/>
        <w:rPr>
          <w:rFonts w:asciiTheme="majorHAnsi" w:hAnsiTheme="majorHAnsi" w:cstheme="majorHAnsi"/>
          <w:sz w:val="22"/>
          <w:szCs w:val="22"/>
        </w:rPr>
      </w:pPr>
      <w:r w:rsidRPr="000724AB">
        <w:rPr>
          <w:rFonts w:asciiTheme="majorHAnsi" w:hAnsiTheme="majorHAnsi" w:cstheme="majorHAnsi"/>
          <w:sz w:val="22"/>
          <w:szCs w:val="22"/>
        </w:rPr>
        <w:t xml:space="preserve">*Correspondence: </w:t>
      </w:r>
      <w:r w:rsidR="00215DC2">
        <w:rPr>
          <w:rFonts w:asciiTheme="majorHAnsi" w:hAnsiTheme="majorHAnsi" w:cstheme="majorHAnsi"/>
          <w:sz w:val="22"/>
          <w:szCs w:val="22"/>
        </w:rPr>
        <w:t>sterling.baird@utah.edu</w:t>
      </w:r>
    </w:p>
    <w:p w14:paraId="086C6672" w14:textId="16D8E630" w:rsidR="009E68FE" w:rsidRPr="000724AB" w:rsidRDefault="006A38D1">
      <w:pPr>
        <w:ind w:right="-3326"/>
        <w:rPr>
          <w:rFonts w:asciiTheme="majorHAnsi" w:hAnsiTheme="majorHAnsi" w:cstheme="majorHAnsi"/>
          <w:sz w:val="22"/>
          <w:szCs w:val="22"/>
        </w:rPr>
      </w:pPr>
      <w:r w:rsidRPr="000724AB">
        <w:rPr>
          <w:rFonts w:asciiTheme="majorHAnsi" w:hAnsiTheme="majorHAnsi" w:cstheme="majorHAnsi"/>
          <w:sz w:val="22"/>
          <w:szCs w:val="22"/>
        </w:rPr>
        <w:t xml:space="preserve">**Correspondence: </w:t>
      </w:r>
      <w:r w:rsidR="00215DC2">
        <w:rPr>
          <w:rFonts w:asciiTheme="majorHAnsi" w:hAnsiTheme="majorHAnsi" w:cstheme="majorHAnsi"/>
          <w:sz w:val="22"/>
          <w:szCs w:val="22"/>
        </w:rPr>
        <w:t>sparks@eng.utah.edu</w:t>
      </w:r>
    </w:p>
    <w:p w14:paraId="41A2E26E" w14:textId="77777777" w:rsidR="00547197" w:rsidRPr="0026509E" w:rsidRDefault="00547197">
      <w:pPr>
        <w:rPr>
          <w:rFonts w:asciiTheme="majorHAnsi" w:hAnsiTheme="majorHAnsi" w:cstheme="majorHAnsi"/>
          <w:sz w:val="20"/>
          <w:szCs w:val="20"/>
        </w:rPr>
      </w:pPr>
    </w:p>
    <w:p w14:paraId="7B251C33" w14:textId="77777777" w:rsidR="003E5298" w:rsidRPr="00E60239" w:rsidRDefault="003E5298">
      <w:pPr>
        <w:pStyle w:val="Heading1"/>
        <w:spacing w:before="0"/>
        <w:rPr>
          <w:rFonts w:cstheme="majorHAnsi"/>
          <w:color w:val="4F81BD" w:themeColor="accent1"/>
        </w:rPr>
      </w:pPr>
    </w:p>
    <w:p w14:paraId="20D56696" w14:textId="0A5EB288" w:rsidR="00CB1B30" w:rsidRPr="0026509E" w:rsidRDefault="00CB1B30">
      <w:pPr>
        <w:pStyle w:val="Heading1"/>
        <w:spacing w:before="0"/>
        <w:rPr>
          <w:rFonts w:cstheme="majorHAnsi"/>
          <w:color w:val="4F81BD" w:themeColor="accent1"/>
        </w:rPr>
      </w:pPr>
      <w:r w:rsidRPr="0026509E">
        <w:rPr>
          <w:rFonts w:cstheme="majorHAnsi"/>
          <w:color w:val="4F81BD" w:themeColor="accent1"/>
        </w:rPr>
        <w:t>S</w:t>
      </w:r>
      <w:r w:rsidR="004B0435">
        <w:rPr>
          <w:rFonts w:cstheme="majorHAnsi"/>
          <w:color w:val="4F81BD" w:themeColor="accent1"/>
        </w:rPr>
        <w:t>ummary</w:t>
      </w:r>
    </w:p>
    <w:p w14:paraId="56B66F45" w14:textId="77777777" w:rsidR="00361E70" w:rsidRPr="0026509E" w:rsidRDefault="00361E70">
      <w:pPr>
        <w:rPr>
          <w:rFonts w:asciiTheme="majorHAnsi" w:hAnsiTheme="majorHAnsi" w:cstheme="majorHAnsi"/>
          <w:b/>
          <w:bCs/>
          <w:sz w:val="20"/>
          <w:szCs w:val="20"/>
        </w:rPr>
      </w:pPr>
    </w:p>
    <w:p w14:paraId="059FE120" w14:textId="0244DA04" w:rsidR="00215DC2" w:rsidRPr="000724AB" w:rsidRDefault="00215DC2">
      <w:pPr>
        <w:rPr>
          <w:rFonts w:asciiTheme="majorHAnsi" w:hAnsiTheme="majorHAnsi" w:cstheme="majorBidi"/>
          <w:sz w:val="22"/>
          <w:szCs w:val="22"/>
        </w:rPr>
      </w:pPr>
      <w:r>
        <w:rPr>
          <w:rFonts w:asciiTheme="majorHAnsi" w:hAnsiTheme="majorHAnsi" w:cstheme="majorBidi"/>
          <w:sz w:val="22"/>
          <w:szCs w:val="22"/>
        </w:rPr>
        <w:t>Closed-loop Spectroscopy Lab: Light-mixing Demo (</w:t>
      </w:r>
      <w:proofErr w:type="spellStart"/>
      <w:r>
        <w:rPr>
          <w:rFonts w:asciiTheme="majorHAnsi" w:hAnsiTheme="majorHAnsi" w:cstheme="majorBidi"/>
          <w:sz w:val="22"/>
          <w:szCs w:val="22"/>
        </w:rPr>
        <w:t>CLSLab:Light</w:t>
      </w:r>
      <w:proofErr w:type="spellEnd"/>
      <w:r>
        <w:rPr>
          <w:rFonts w:asciiTheme="majorHAnsi" w:hAnsiTheme="majorHAnsi" w:cstheme="majorBidi"/>
          <w:sz w:val="22"/>
          <w:szCs w:val="22"/>
        </w:rPr>
        <w:t>) is a teaching and prototyping platform for autonomous scientific discovery. It consists of a set of LEDs and a light sensor while encapsulating key principles for “self-driving” (i.e. autonomous) research laboratories including sending commands, receiving sensor data</w:t>
      </w:r>
      <w:r w:rsidR="00F0232A">
        <w:rPr>
          <w:rFonts w:asciiTheme="majorHAnsi" w:hAnsiTheme="majorHAnsi" w:cstheme="majorBidi"/>
          <w:sz w:val="22"/>
          <w:szCs w:val="22"/>
        </w:rPr>
        <w:t>, physics-based simulation, and advanced optimization</w:t>
      </w:r>
      <w:r>
        <w:rPr>
          <w:rFonts w:asciiTheme="majorHAnsi" w:hAnsiTheme="majorHAnsi" w:cstheme="majorBidi"/>
          <w:sz w:val="22"/>
          <w:szCs w:val="22"/>
        </w:rPr>
        <w:t xml:space="preserve">. </w:t>
      </w:r>
      <w:proofErr w:type="spellStart"/>
      <w:r>
        <w:rPr>
          <w:rFonts w:asciiTheme="majorHAnsi" w:hAnsiTheme="majorHAnsi" w:cstheme="majorBidi"/>
          <w:sz w:val="22"/>
          <w:szCs w:val="22"/>
        </w:rPr>
        <w:t>CLSLab:Light</w:t>
      </w:r>
      <w:proofErr w:type="spellEnd"/>
      <w:r>
        <w:rPr>
          <w:rFonts w:asciiTheme="majorHAnsi" w:hAnsiTheme="majorHAnsi" w:cstheme="majorBidi"/>
          <w:sz w:val="22"/>
          <w:szCs w:val="22"/>
        </w:rPr>
        <w:t xml:space="preserve"> is a “Hello, World!” introduction to these topics</w:t>
      </w:r>
      <w:r w:rsidR="00F0232A">
        <w:rPr>
          <w:rFonts w:asciiTheme="majorHAnsi" w:hAnsiTheme="majorHAnsi" w:cstheme="majorBidi"/>
          <w:sz w:val="22"/>
          <w:szCs w:val="22"/>
        </w:rPr>
        <w:t xml:space="preserve">, </w:t>
      </w:r>
      <w:r>
        <w:rPr>
          <w:rFonts w:asciiTheme="majorHAnsi" w:hAnsiTheme="majorHAnsi" w:cstheme="majorBidi"/>
          <w:sz w:val="22"/>
          <w:szCs w:val="22"/>
        </w:rPr>
        <w:t>accessible by students, educators, hobbyists, and researchers</w:t>
      </w:r>
      <w:r w:rsidR="00F0232A">
        <w:rPr>
          <w:rFonts w:asciiTheme="majorHAnsi" w:hAnsiTheme="majorHAnsi" w:cstheme="majorBidi"/>
          <w:sz w:val="22"/>
          <w:szCs w:val="22"/>
        </w:rPr>
        <w:t xml:space="preserve"> for less than 100 USD, a small footprint, and under an hour of setup time.</w:t>
      </w:r>
    </w:p>
    <w:p w14:paraId="4B833768" w14:textId="77777777" w:rsidR="001A7FB6" w:rsidRPr="0026509E" w:rsidRDefault="001A7FB6">
      <w:pPr>
        <w:rPr>
          <w:rFonts w:asciiTheme="majorHAnsi" w:hAnsiTheme="majorHAnsi" w:cstheme="majorHAnsi"/>
          <w:i/>
          <w:sz w:val="20"/>
          <w:szCs w:val="20"/>
        </w:rPr>
      </w:pPr>
    </w:p>
    <w:p w14:paraId="65FD09A9" w14:textId="35C3387A" w:rsidR="003618D5" w:rsidRPr="000724AB" w:rsidRDefault="648BCB02">
      <w:pPr>
        <w:rPr>
          <w:rFonts w:asciiTheme="majorHAnsi" w:hAnsiTheme="majorHAnsi" w:cstheme="majorHAnsi"/>
          <w:sz w:val="22"/>
          <w:szCs w:val="22"/>
        </w:rPr>
      </w:pPr>
      <w:r w:rsidRPr="000724AB">
        <w:rPr>
          <w:rFonts w:asciiTheme="majorHAnsi" w:hAnsiTheme="majorHAnsi" w:cstheme="majorHAnsi"/>
          <w:b/>
          <w:bCs/>
          <w:sz w:val="22"/>
          <w:szCs w:val="22"/>
          <w:highlight w:val="yellow"/>
        </w:rPr>
        <w:t xml:space="preserve">For </w:t>
      </w:r>
      <w:r w:rsidR="003570C0">
        <w:rPr>
          <w:rFonts w:asciiTheme="majorHAnsi" w:hAnsiTheme="majorHAnsi" w:cstheme="majorHAnsi"/>
          <w:b/>
          <w:bCs/>
          <w:sz w:val="22"/>
          <w:szCs w:val="22"/>
          <w:highlight w:val="yellow"/>
        </w:rPr>
        <w:t>context</w:t>
      </w:r>
      <w:r w:rsidRPr="000724AB">
        <w:rPr>
          <w:rFonts w:asciiTheme="majorHAnsi" w:hAnsiTheme="majorHAnsi" w:cstheme="majorHAnsi"/>
          <w:b/>
          <w:bCs/>
          <w:sz w:val="22"/>
          <w:szCs w:val="22"/>
          <w:highlight w:val="yellow"/>
        </w:rPr>
        <w:t xml:space="preserve">, please </w:t>
      </w:r>
      <w:r w:rsidR="700EA0CC" w:rsidRPr="000724AB">
        <w:rPr>
          <w:rFonts w:asciiTheme="majorHAnsi" w:hAnsiTheme="majorHAnsi" w:cstheme="majorHAnsi"/>
          <w:b/>
          <w:bCs/>
          <w:sz w:val="22"/>
          <w:szCs w:val="22"/>
          <w:highlight w:val="yellow"/>
        </w:rPr>
        <w:t xml:space="preserve">refer to </w:t>
      </w:r>
      <w:r w:rsidR="003570C0">
        <w:rPr>
          <w:rFonts w:asciiTheme="majorHAnsi" w:hAnsiTheme="majorHAnsi" w:cstheme="majorHAnsi"/>
          <w:b/>
          <w:bCs/>
          <w:sz w:val="22"/>
          <w:szCs w:val="22"/>
          <w:highlight w:val="yellow"/>
        </w:rPr>
        <w:t>Baird</w:t>
      </w:r>
      <w:r w:rsidRPr="000724AB">
        <w:rPr>
          <w:rFonts w:asciiTheme="majorHAnsi" w:hAnsiTheme="majorHAnsi" w:cstheme="majorHAnsi"/>
          <w:b/>
          <w:bCs/>
          <w:sz w:val="22"/>
          <w:szCs w:val="22"/>
          <w:highlight w:val="yellow"/>
        </w:rPr>
        <w:t xml:space="preserve"> </w:t>
      </w:r>
      <w:r w:rsidR="009B6860" w:rsidRPr="000724AB">
        <w:rPr>
          <w:rFonts w:asciiTheme="majorHAnsi" w:hAnsiTheme="majorHAnsi" w:cstheme="majorHAnsi"/>
          <w:b/>
          <w:bCs/>
          <w:sz w:val="22"/>
          <w:szCs w:val="22"/>
          <w:highlight w:val="yellow"/>
        </w:rPr>
        <w:t>et al</w:t>
      </w:r>
      <w:r w:rsidR="009B6860">
        <w:rPr>
          <w:rFonts w:asciiTheme="majorHAnsi" w:hAnsiTheme="majorHAnsi" w:cstheme="majorHAnsi"/>
          <w:b/>
          <w:bCs/>
          <w:sz w:val="22"/>
          <w:szCs w:val="22"/>
          <w:highlight w:val="yellow"/>
        </w:rPr>
        <w:t>.</w:t>
      </w:r>
      <w:r w:rsidR="009B6860" w:rsidRPr="003A517B">
        <w:rPr>
          <w:rFonts w:asciiTheme="majorHAnsi" w:hAnsiTheme="majorHAnsi" w:cstheme="majorHAnsi"/>
          <w:b/>
          <w:bCs/>
          <w:sz w:val="22"/>
          <w:szCs w:val="22"/>
          <w:highlight w:val="yellow"/>
          <w:vertAlign w:val="superscript"/>
        </w:rPr>
        <w:t xml:space="preserve"> (</w:t>
      </w:r>
      <w:r w:rsidR="0071403A" w:rsidRPr="003A517B">
        <w:rPr>
          <w:rFonts w:asciiTheme="majorHAnsi" w:hAnsiTheme="majorHAnsi" w:cstheme="majorHAnsi"/>
          <w:b/>
          <w:bCs/>
          <w:sz w:val="22"/>
          <w:szCs w:val="22"/>
          <w:highlight w:val="yellow"/>
          <w:vertAlign w:val="superscript"/>
        </w:rPr>
        <w:t>1).</w:t>
      </w:r>
      <w:r w:rsidRPr="000724AB">
        <w:rPr>
          <w:rFonts w:asciiTheme="majorHAnsi" w:hAnsiTheme="majorHAnsi" w:cstheme="majorHAnsi"/>
          <w:sz w:val="22"/>
          <w:szCs w:val="22"/>
          <w:highlight w:val="yellow"/>
        </w:rPr>
        <w:t xml:space="preserve"> </w:t>
      </w:r>
    </w:p>
    <w:p w14:paraId="2118D5F1" w14:textId="1E0D3E7E" w:rsidR="6AE73748" w:rsidRPr="0026509E" w:rsidRDefault="6AE73748">
      <w:pPr>
        <w:rPr>
          <w:rFonts w:asciiTheme="majorHAnsi" w:hAnsiTheme="majorHAnsi" w:cstheme="majorHAnsi"/>
          <w:sz w:val="20"/>
          <w:szCs w:val="20"/>
        </w:rPr>
      </w:pPr>
    </w:p>
    <w:p w14:paraId="1565F2B4" w14:textId="77777777" w:rsidR="003E5298" w:rsidRPr="00E60239" w:rsidRDefault="003E5298">
      <w:pPr>
        <w:pStyle w:val="Heading1"/>
        <w:spacing w:before="0"/>
        <w:rPr>
          <w:rFonts w:cstheme="majorHAnsi"/>
          <w:color w:val="4F81BD" w:themeColor="accent1"/>
        </w:rPr>
      </w:pPr>
    </w:p>
    <w:p w14:paraId="527F5565" w14:textId="2B562EB3" w:rsidR="00C92E47" w:rsidRPr="00F02622" w:rsidRDefault="004B0435" w:rsidP="00F02622">
      <w:pPr>
        <w:pStyle w:val="Heading1"/>
        <w:spacing w:before="0"/>
        <w:rPr>
          <w:rFonts w:cstheme="majorHAnsi"/>
          <w:color w:val="4F81BD" w:themeColor="accent1"/>
        </w:rPr>
      </w:pPr>
      <w:r>
        <w:rPr>
          <w:rFonts w:cstheme="majorHAnsi"/>
          <w:color w:val="4F81BD" w:themeColor="accent1"/>
        </w:rPr>
        <w:t xml:space="preserve">Graphical </w:t>
      </w:r>
      <w:r w:rsidR="00D06BB3">
        <w:rPr>
          <w:rFonts w:cstheme="majorHAnsi"/>
          <w:color w:val="4F81BD" w:themeColor="accent1"/>
        </w:rPr>
        <w:t>abstract</w:t>
      </w:r>
    </w:p>
    <w:p w14:paraId="43FBE42E" w14:textId="71D4D98E" w:rsidR="00C92E47" w:rsidRDefault="00C92E47">
      <w:pPr>
        <w:pStyle w:val="Heading1"/>
        <w:spacing w:before="0"/>
        <w:rPr>
          <w:rFonts w:eastAsia="Arial" w:cstheme="majorHAnsi"/>
          <w:i/>
          <w:iCs/>
          <w:color w:val="auto"/>
          <w:sz w:val="22"/>
          <w:szCs w:val="22"/>
        </w:rPr>
      </w:pPr>
    </w:p>
    <w:p w14:paraId="0DAB1E97" w14:textId="28C216B9" w:rsidR="003662AA" w:rsidRPr="003662AA" w:rsidRDefault="003662AA" w:rsidP="003662AA">
      <w:r>
        <w:rPr>
          <w:noProof/>
        </w:rPr>
        <w:drawing>
          <wp:inline distT="0" distB="0" distL="0" distR="0" wp14:anchorId="38EE8A74" wp14:editId="17AA8507">
            <wp:extent cx="3657607" cy="3657607"/>
            <wp:effectExtent l="0" t="0" r="0" b="0"/>
            <wp:docPr id="2073665725" name="Picture 20736657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5" name="Picture 2073665725" descr="Timeline&#10;&#10;Description automatically generated"/>
                    <pic:cNvPicPr/>
                  </pic:nvPicPr>
                  <pic:blipFill>
                    <a:blip r:embed="rId11"/>
                    <a:stretch>
                      <a:fillRect/>
                    </a:stretch>
                  </pic:blipFill>
                  <pic:spPr>
                    <a:xfrm>
                      <a:off x="0" y="0"/>
                      <a:ext cx="3657607" cy="3657607"/>
                    </a:xfrm>
                    <a:prstGeom prst="rect">
                      <a:avLst/>
                    </a:prstGeom>
                  </pic:spPr>
                </pic:pic>
              </a:graphicData>
            </a:graphic>
          </wp:inline>
        </w:drawing>
      </w:r>
    </w:p>
    <w:p w14:paraId="612FC440" w14:textId="77777777" w:rsidR="003E5298" w:rsidRPr="0026509E" w:rsidRDefault="003E5298" w:rsidP="0026509E">
      <w:pPr>
        <w:rPr>
          <w:rFonts w:asciiTheme="majorHAnsi" w:hAnsiTheme="majorHAnsi" w:cstheme="majorHAnsi"/>
        </w:rPr>
      </w:pPr>
    </w:p>
    <w:p w14:paraId="5079DFEC" w14:textId="6697F200" w:rsidR="00D868DD" w:rsidRPr="00E60239" w:rsidRDefault="004B0435" w:rsidP="7F9ED685">
      <w:pPr>
        <w:pStyle w:val="Heading1"/>
        <w:spacing w:before="0"/>
        <w:rPr>
          <w:b/>
          <w:bCs/>
          <w:color w:val="4F81BD" w:themeColor="accent1"/>
        </w:rPr>
      </w:pPr>
      <w:r w:rsidRPr="7F9ED685">
        <w:rPr>
          <w:color w:val="4F81BD" w:themeColor="accent1"/>
          <w:highlight w:val="yellow"/>
        </w:rPr>
        <w:t xml:space="preserve">Before </w:t>
      </w:r>
      <w:r w:rsidR="00D06BB3" w:rsidRPr="7F9ED685">
        <w:rPr>
          <w:color w:val="4F81BD" w:themeColor="accent1"/>
          <w:highlight w:val="yellow"/>
        </w:rPr>
        <w:t>you begin</w:t>
      </w:r>
    </w:p>
    <w:p w14:paraId="43BB0DF0" w14:textId="4C090E8E" w:rsidR="00D868DD" w:rsidRDefault="00D868DD">
      <w:pPr>
        <w:pStyle w:val="Heading1"/>
        <w:spacing w:before="0"/>
        <w:rPr>
          <w:rFonts w:cstheme="majorHAnsi"/>
        </w:rPr>
      </w:pPr>
    </w:p>
    <w:p w14:paraId="12802B11" w14:textId="051EF23B" w:rsidR="00F50322" w:rsidRPr="00F50322" w:rsidRDefault="00F50322" w:rsidP="00F50322">
      <w:r>
        <w:t>The protocol below describes how to set up a “Hello, World!” for a self-driving laboratory using a Pico W microcontroller, LEDs, a light sensor, and Bayesian optimization.</w:t>
      </w:r>
    </w:p>
    <w:p w14:paraId="240D86A4" w14:textId="540DDF5D" w:rsidR="00D868DD" w:rsidRPr="00E60239" w:rsidRDefault="003618D5">
      <w:pPr>
        <w:pStyle w:val="Heading2"/>
        <w:spacing w:before="0"/>
        <w:rPr>
          <w:rFonts w:cstheme="majorHAnsi"/>
          <w:color w:val="4F81BD" w:themeColor="accent1"/>
          <w:sz w:val="28"/>
          <w:szCs w:val="28"/>
        </w:rPr>
      </w:pPr>
      <w:r w:rsidRPr="008C4982">
        <w:rPr>
          <w:rFonts w:cstheme="majorHAnsi"/>
          <w:sz w:val="22"/>
          <w:szCs w:val="22"/>
        </w:rPr>
        <w:br/>
      </w:r>
      <w:r w:rsidR="004D2805">
        <w:rPr>
          <w:rFonts w:cstheme="majorHAnsi"/>
          <w:color w:val="4F81BD" w:themeColor="accent1"/>
          <w:sz w:val="28"/>
          <w:szCs w:val="28"/>
        </w:rPr>
        <w:t>Order Required Parts</w:t>
      </w:r>
    </w:p>
    <w:p w14:paraId="6B2D3763" w14:textId="78A3E792" w:rsidR="00D868DD" w:rsidRPr="0026509E" w:rsidRDefault="00D868DD">
      <w:pPr>
        <w:rPr>
          <w:rFonts w:asciiTheme="majorHAnsi" w:hAnsiTheme="majorHAnsi" w:cstheme="majorHAnsi"/>
        </w:rPr>
      </w:pPr>
    </w:p>
    <w:p w14:paraId="441DA658" w14:textId="385C1012" w:rsidR="009F3E6B" w:rsidRPr="009F3E6B" w:rsidRDefault="3D7245F1">
      <w:pPr>
        <w:rPr>
          <w:rFonts w:asciiTheme="majorHAnsi" w:hAnsiTheme="majorHAnsi" w:cstheme="majorHAnsi"/>
          <w:b/>
          <w:bCs/>
          <w:sz w:val="22"/>
          <w:szCs w:val="22"/>
        </w:rPr>
      </w:pPr>
      <w:r w:rsidRPr="009F3686">
        <w:rPr>
          <w:rFonts w:asciiTheme="majorHAnsi" w:hAnsiTheme="majorHAnsi" w:cstheme="majorHAnsi"/>
          <w:b/>
          <w:bCs/>
          <w:sz w:val="22"/>
          <w:szCs w:val="22"/>
          <w:highlight w:val="yellow"/>
        </w:rPr>
        <w:t>T</w:t>
      </w:r>
      <w:r w:rsidR="52C28B33" w:rsidRPr="009F3686">
        <w:rPr>
          <w:rFonts w:asciiTheme="majorHAnsi" w:hAnsiTheme="majorHAnsi" w:cstheme="majorHAnsi"/>
          <w:b/>
          <w:bCs/>
          <w:sz w:val="22"/>
          <w:szCs w:val="22"/>
          <w:highlight w:val="yellow"/>
        </w:rPr>
        <w:t>iming</w:t>
      </w:r>
      <w:r w:rsidR="52C28B33" w:rsidRPr="000724AB">
        <w:rPr>
          <w:rFonts w:asciiTheme="majorHAnsi" w:hAnsiTheme="majorHAnsi" w:cstheme="majorHAnsi"/>
          <w:b/>
          <w:bCs/>
          <w:sz w:val="22"/>
          <w:szCs w:val="22"/>
        </w:rPr>
        <w:t xml:space="preserve">: </w:t>
      </w:r>
      <w:r w:rsidR="00F50322">
        <w:rPr>
          <w:rFonts w:asciiTheme="majorHAnsi" w:hAnsiTheme="majorHAnsi" w:cstheme="majorHAnsi"/>
          <w:b/>
          <w:bCs/>
          <w:sz w:val="22"/>
          <w:szCs w:val="22"/>
        </w:rPr>
        <w:t>5</w:t>
      </w:r>
      <w:r w:rsidR="00D1129A">
        <w:rPr>
          <w:rFonts w:asciiTheme="majorHAnsi" w:hAnsiTheme="majorHAnsi" w:cstheme="majorHAnsi"/>
          <w:b/>
          <w:bCs/>
          <w:sz w:val="22"/>
          <w:szCs w:val="22"/>
        </w:rPr>
        <w:t xml:space="preserve"> min (not including shipping time)</w:t>
      </w:r>
    </w:p>
    <w:p w14:paraId="10808B4E" w14:textId="07257F18" w:rsidR="00FD57C2" w:rsidRPr="000724AB" w:rsidRDefault="00FD57C2">
      <w:pPr>
        <w:rPr>
          <w:rFonts w:asciiTheme="majorHAnsi" w:hAnsiTheme="majorHAnsi" w:cstheme="majorHAnsi"/>
          <w:b/>
          <w:bCs/>
          <w:sz w:val="22"/>
          <w:szCs w:val="22"/>
        </w:rPr>
      </w:pPr>
    </w:p>
    <w:p w14:paraId="5F0C7D70" w14:textId="68E5C1D1" w:rsidR="001E3C16" w:rsidRPr="000724AB" w:rsidRDefault="004D2805">
      <w:pPr>
        <w:numPr>
          <w:ilvl w:val="0"/>
          <w:numId w:val="1"/>
        </w:numPr>
        <w:rPr>
          <w:rFonts w:asciiTheme="majorHAnsi" w:hAnsiTheme="majorHAnsi" w:cstheme="majorHAnsi"/>
          <w:sz w:val="22"/>
          <w:szCs w:val="22"/>
        </w:rPr>
      </w:pPr>
      <w:r w:rsidRPr="004D2805">
        <w:rPr>
          <w:rFonts w:asciiTheme="majorHAnsi" w:hAnsiTheme="majorHAnsi" w:cstheme="majorHAnsi"/>
          <w:sz w:val="22"/>
          <w:szCs w:val="22"/>
        </w:rPr>
        <w:t>Order the required parts [</w:t>
      </w:r>
      <w:hyperlink r:id="rId12" w:history="1">
        <w:r w:rsidRPr="004D2805">
          <w:rPr>
            <w:rStyle w:val="Hyperlink"/>
            <w:rFonts w:asciiTheme="majorHAnsi" w:hAnsiTheme="majorHAnsi" w:cstheme="majorHAnsi"/>
            <w:sz w:val="22"/>
            <w:szCs w:val="22"/>
          </w:rPr>
          <w:t xml:space="preserve">Self-contained </w:t>
        </w:r>
        <w:proofErr w:type="spellStart"/>
        <w:r w:rsidRPr="004D2805">
          <w:rPr>
            <w:rStyle w:val="Hyperlink"/>
            <w:rFonts w:asciiTheme="majorHAnsi" w:hAnsiTheme="majorHAnsi" w:cstheme="majorHAnsi"/>
            <w:sz w:val="22"/>
            <w:szCs w:val="22"/>
          </w:rPr>
          <w:t>Digikey</w:t>
        </w:r>
        <w:proofErr w:type="spellEnd"/>
        <w:r w:rsidRPr="004D2805">
          <w:rPr>
            <w:rStyle w:val="Hyperlink"/>
            <w:rFonts w:asciiTheme="majorHAnsi" w:hAnsiTheme="majorHAnsi" w:cstheme="majorHAnsi"/>
            <w:sz w:val="22"/>
            <w:szCs w:val="22"/>
          </w:rPr>
          <w:t xml:space="preserve"> Order</w:t>
        </w:r>
      </w:hyperlink>
      <w:r w:rsidRPr="004D2805">
        <w:rPr>
          <w:rFonts w:asciiTheme="majorHAnsi" w:hAnsiTheme="majorHAnsi" w:cstheme="majorHAnsi"/>
          <w:sz w:val="22"/>
          <w:szCs w:val="22"/>
        </w:rPr>
        <w:t>] (60.80 USD + shipping as of 2022-10-20)</w:t>
      </w:r>
      <w:r w:rsidR="230CFAE1" w:rsidRPr="000724AB">
        <w:rPr>
          <w:rFonts w:asciiTheme="majorHAnsi" w:hAnsiTheme="majorHAnsi" w:cstheme="majorHAnsi"/>
          <w:sz w:val="22"/>
          <w:szCs w:val="22"/>
        </w:rPr>
        <w:t xml:space="preserve"> </w:t>
      </w:r>
    </w:p>
    <w:p w14:paraId="27D86CAE" w14:textId="50B08D61" w:rsidR="00D1129A" w:rsidRDefault="00D1129A" w:rsidP="00D1129A">
      <w:pPr>
        <w:numPr>
          <w:ilvl w:val="1"/>
          <w:numId w:val="1"/>
        </w:numPr>
        <w:rPr>
          <w:rFonts w:asciiTheme="majorHAnsi" w:hAnsiTheme="majorHAnsi" w:cstheme="majorHAnsi"/>
          <w:sz w:val="22"/>
          <w:szCs w:val="22"/>
        </w:rPr>
      </w:pPr>
      <w:r>
        <w:rPr>
          <w:rFonts w:asciiTheme="majorHAnsi" w:hAnsiTheme="majorHAnsi" w:cstheme="majorHAnsi"/>
          <w:sz w:val="22"/>
          <w:szCs w:val="22"/>
        </w:rPr>
        <w:t>The sculpting wire needs to be 14 gauge (2 mm) or thinner, including the insulation jacket, and rigid enough to support the sensor. S</w:t>
      </w:r>
      <w:r w:rsidRPr="00D1129A">
        <w:rPr>
          <w:rFonts w:asciiTheme="majorHAnsi" w:hAnsiTheme="majorHAnsi" w:cstheme="majorHAnsi"/>
          <w:sz w:val="22"/>
          <w:szCs w:val="22"/>
        </w:rPr>
        <w:t>culpting wire is </w:t>
      </w:r>
      <w:hyperlink r:id="rId13" w:history="1">
        <w:r w:rsidRPr="00D1129A">
          <w:rPr>
            <w:rStyle w:val="Hyperlink"/>
            <w:rFonts w:asciiTheme="majorHAnsi" w:hAnsiTheme="majorHAnsi" w:cstheme="majorHAnsi"/>
            <w:sz w:val="22"/>
            <w:szCs w:val="22"/>
          </w:rPr>
          <w:t>also available at Amazon</w:t>
        </w:r>
      </w:hyperlink>
      <w:r w:rsidRPr="00D1129A">
        <w:rPr>
          <w:rFonts w:asciiTheme="majorHAnsi" w:hAnsiTheme="majorHAnsi" w:cstheme="majorHAnsi"/>
          <w:sz w:val="22"/>
          <w:szCs w:val="22"/>
        </w:rPr>
        <w:t>. Approximately 3' is required.</w:t>
      </w:r>
    </w:p>
    <w:p w14:paraId="43383741" w14:textId="4D5CE259" w:rsidR="00D1129A" w:rsidRDefault="00D1129A" w:rsidP="00D1129A">
      <w:pPr>
        <w:numPr>
          <w:ilvl w:val="1"/>
          <w:numId w:val="1"/>
        </w:numPr>
        <w:rPr>
          <w:rFonts w:asciiTheme="majorHAnsi" w:hAnsiTheme="majorHAnsi" w:cstheme="majorHAnsi"/>
          <w:sz w:val="22"/>
          <w:szCs w:val="22"/>
        </w:rPr>
      </w:pPr>
      <w:r w:rsidRPr="00D1129A">
        <w:rPr>
          <w:rFonts w:asciiTheme="majorHAnsi" w:hAnsiTheme="majorHAnsi" w:cstheme="majorHAnsi"/>
          <w:sz w:val="22"/>
          <w:szCs w:val="22"/>
        </w:rPr>
        <w:t xml:space="preserve">The purpose of the wall adapter is so that, after initial setup, the </w:t>
      </w:r>
      <w:r w:rsidR="00E06B7E">
        <w:rPr>
          <w:rFonts w:asciiTheme="majorHAnsi" w:hAnsiTheme="majorHAnsi" w:cstheme="majorHAnsi"/>
          <w:sz w:val="22"/>
          <w:szCs w:val="22"/>
        </w:rPr>
        <w:t>demo</w:t>
      </w:r>
      <w:r w:rsidRPr="00D1129A">
        <w:rPr>
          <w:rFonts w:asciiTheme="majorHAnsi" w:hAnsiTheme="majorHAnsi" w:cstheme="majorHAnsi"/>
          <w:sz w:val="22"/>
          <w:szCs w:val="22"/>
        </w:rPr>
        <w:t xml:space="preserve"> can be powered standalone</w:t>
      </w:r>
    </w:p>
    <w:p w14:paraId="6576FECC" w14:textId="52BF6245" w:rsidR="00D1129A" w:rsidRPr="00D1129A" w:rsidRDefault="00D1129A" w:rsidP="00D1129A">
      <w:pPr>
        <w:numPr>
          <w:ilvl w:val="1"/>
          <w:numId w:val="1"/>
        </w:numPr>
        <w:rPr>
          <w:rFonts w:asciiTheme="majorHAnsi" w:hAnsiTheme="majorHAnsi" w:cstheme="majorHAnsi"/>
          <w:sz w:val="22"/>
          <w:szCs w:val="22"/>
        </w:rPr>
      </w:pPr>
      <w:r w:rsidRPr="00D1129A">
        <w:rPr>
          <w:rFonts w:asciiTheme="majorHAnsi" w:hAnsiTheme="majorHAnsi" w:cstheme="majorHAnsi"/>
          <w:sz w:val="22"/>
          <w:szCs w:val="22"/>
        </w:rPr>
        <w:lastRenderedPageBreak/>
        <w:t>The bill of materials is also </w:t>
      </w:r>
      <w:hyperlink r:id="rId14" w:history="1">
        <w:r w:rsidRPr="00D1129A">
          <w:rPr>
            <w:rStyle w:val="Hyperlink"/>
            <w:rFonts w:asciiTheme="majorHAnsi" w:hAnsiTheme="majorHAnsi" w:cstheme="majorHAnsi"/>
            <w:sz w:val="22"/>
            <w:szCs w:val="22"/>
          </w:rPr>
          <w:t>available at Adafruit</w:t>
        </w:r>
      </w:hyperlink>
      <w:r w:rsidRPr="00D1129A">
        <w:rPr>
          <w:rFonts w:asciiTheme="majorHAnsi" w:hAnsiTheme="majorHAnsi" w:cstheme="majorHAnsi"/>
          <w:sz w:val="22"/>
          <w:szCs w:val="22"/>
        </w:rPr>
        <w:t>, though you may need to source a Pico W with headers or a Pico WH separately. See </w:t>
      </w:r>
      <w:hyperlink r:id="rId15" w:history="1">
        <w:r w:rsidRPr="00D1129A">
          <w:rPr>
            <w:rStyle w:val="Hyperlink"/>
            <w:rFonts w:asciiTheme="majorHAnsi" w:hAnsiTheme="majorHAnsi" w:cstheme="majorHAnsi"/>
            <w:sz w:val="22"/>
            <w:szCs w:val="22"/>
          </w:rPr>
          <w:t>Raspberry Pi's supported resellers for the Pico W</w:t>
        </w:r>
      </w:hyperlink>
      <w:r w:rsidRPr="00D1129A">
        <w:rPr>
          <w:rFonts w:asciiTheme="majorHAnsi" w:hAnsiTheme="majorHAnsi" w:cstheme="majorHAnsi"/>
          <w:sz w:val="22"/>
          <w:szCs w:val="22"/>
        </w:rPr>
        <w:t>.</w:t>
      </w:r>
    </w:p>
    <w:p w14:paraId="3DC764AC" w14:textId="77777777" w:rsidR="00931288" w:rsidRDefault="00D1129A" w:rsidP="00800712">
      <w:pPr>
        <w:keepNext/>
        <w:ind w:left="1440"/>
      </w:pPr>
      <w:r>
        <w:rPr>
          <w:noProof/>
        </w:rPr>
        <w:drawing>
          <wp:inline distT="0" distB="0" distL="0" distR="0" wp14:anchorId="7FEC5C6A" wp14:editId="13F823F6">
            <wp:extent cx="4182463" cy="348996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4137" cy="3491357"/>
                    </a:xfrm>
                    <a:prstGeom prst="rect">
                      <a:avLst/>
                    </a:prstGeom>
                    <a:noFill/>
                    <a:ln>
                      <a:noFill/>
                    </a:ln>
                  </pic:spPr>
                </pic:pic>
              </a:graphicData>
            </a:graphic>
          </wp:inline>
        </w:drawing>
      </w:r>
    </w:p>
    <w:p w14:paraId="1A1A64B1" w14:textId="7F2E7DBD" w:rsidR="00D1129A" w:rsidRDefault="00931288" w:rsidP="00931288">
      <w:pPr>
        <w:pStyle w:val="Caption"/>
        <w:rPr>
          <w:rFonts w:asciiTheme="majorHAnsi" w:hAnsiTheme="majorHAnsi" w:cstheme="majorHAnsi"/>
          <w:sz w:val="22"/>
          <w:szCs w:val="22"/>
        </w:rPr>
      </w:pPr>
      <w:r>
        <w:t xml:space="preserve">Figure </w:t>
      </w:r>
      <w:fldSimple w:instr=" SEQ Figure \* ARABIC ">
        <w:r w:rsidR="004868C3">
          <w:rPr>
            <w:noProof/>
          </w:rPr>
          <w:t>1</w:t>
        </w:r>
      </w:fldSimple>
    </w:p>
    <w:p w14:paraId="75E55DCF" w14:textId="1AAB4EE0" w:rsidR="009F3E6B" w:rsidRDefault="009F3E6B" w:rsidP="009F3E6B">
      <w:pPr>
        <w:rPr>
          <w:rFonts w:asciiTheme="majorHAnsi" w:hAnsiTheme="majorHAnsi" w:cstheme="majorHAnsi"/>
          <w:sz w:val="22"/>
          <w:szCs w:val="22"/>
        </w:rPr>
      </w:pPr>
    </w:p>
    <w:p w14:paraId="760A7944" w14:textId="77777777" w:rsidR="009F3E6B" w:rsidRPr="0026509E" w:rsidRDefault="009F3E6B" w:rsidP="009F3E6B">
      <w:pPr>
        <w:pStyle w:val="Heading2"/>
        <w:spacing w:before="0"/>
        <w:rPr>
          <w:rFonts w:cstheme="majorHAnsi"/>
          <w:color w:val="4F81BD" w:themeColor="accent1"/>
          <w:sz w:val="28"/>
          <w:szCs w:val="28"/>
        </w:rPr>
      </w:pPr>
      <w:r>
        <w:rPr>
          <w:rFonts w:cstheme="majorHAnsi"/>
          <w:color w:val="4F81BD" w:themeColor="accent1"/>
          <w:sz w:val="28"/>
          <w:szCs w:val="28"/>
        </w:rPr>
        <w:t>Additional Prerequisites</w:t>
      </w:r>
    </w:p>
    <w:p w14:paraId="0ADB27C8" w14:textId="77777777" w:rsidR="009F3E6B" w:rsidRPr="0026509E" w:rsidRDefault="009F3E6B" w:rsidP="009F3E6B">
      <w:pPr>
        <w:rPr>
          <w:rFonts w:asciiTheme="majorHAnsi" w:hAnsiTheme="majorHAnsi" w:cstheme="majorHAnsi"/>
        </w:rPr>
      </w:pPr>
    </w:p>
    <w:p w14:paraId="38FDA75D" w14:textId="6094FFC3" w:rsidR="009F3E6B" w:rsidRDefault="009F3E6B" w:rsidP="009F3E6B">
      <w:pPr>
        <w:rPr>
          <w:rFonts w:asciiTheme="majorHAnsi" w:hAnsiTheme="majorHAnsi" w:cstheme="majorHAnsi"/>
          <w:sz w:val="22"/>
          <w:szCs w:val="22"/>
        </w:rPr>
      </w:pPr>
      <w:r w:rsidRPr="00EB2E38">
        <w:rPr>
          <w:rFonts w:asciiTheme="majorHAnsi" w:hAnsiTheme="majorHAnsi" w:cstheme="majorHAnsi"/>
          <w:b/>
          <w:bCs/>
          <w:sz w:val="22"/>
          <w:szCs w:val="22"/>
        </w:rPr>
        <w:t xml:space="preserve">Timing: </w:t>
      </w:r>
      <w:r>
        <w:rPr>
          <w:rFonts w:asciiTheme="majorHAnsi" w:hAnsiTheme="majorHAnsi" w:cstheme="majorHAnsi"/>
          <w:b/>
          <w:bCs/>
          <w:sz w:val="22"/>
          <w:szCs w:val="22"/>
        </w:rPr>
        <w:t>N/A</w:t>
      </w:r>
    </w:p>
    <w:p w14:paraId="4AEDAA4E" w14:textId="77777777" w:rsidR="009F3E6B" w:rsidRDefault="009F3E6B" w:rsidP="009F3E6B">
      <w:pPr>
        <w:rPr>
          <w:rFonts w:asciiTheme="majorHAnsi" w:hAnsiTheme="majorHAnsi" w:cstheme="majorHAnsi"/>
          <w:sz w:val="22"/>
          <w:szCs w:val="22"/>
        </w:rPr>
      </w:pPr>
    </w:p>
    <w:p w14:paraId="67D4C0AE" w14:textId="51D03478" w:rsidR="00D1129A" w:rsidRDefault="009F3E6B" w:rsidP="00D1129A">
      <w:pPr>
        <w:numPr>
          <w:ilvl w:val="0"/>
          <w:numId w:val="1"/>
        </w:numPr>
        <w:rPr>
          <w:rFonts w:asciiTheme="majorHAnsi" w:hAnsiTheme="majorHAnsi" w:cstheme="majorHAnsi"/>
          <w:sz w:val="22"/>
          <w:szCs w:val="22"/>
        </w:rPr>
      </w:pPr>
      <w:r>
        <w:rPr>
          <w:rFonts w:asciiTheme="majorHAnsi" w:hAnsiTheme="majorHAnsi" w:cstheme="majorHAnsi"/>
          <w:sz w:val="22"/>
          <w:szCs w:val="22"/>
        </w:rPr>
        <w:t>Ensure a</w:t>
      </w:r>
      <w:r w:rsidR="00D1129A" w:rsidRPr="00D1129A">
        <w:rPr>
          <w:rFonts w:asciiTheme="majorHAnsi" w:hAnsiTheme="majorHAnsi" w:cstheme="majorHAnsi"/>
          <w:sz w:val="22"/>
          <w:szCs w:val="22"/>
        </w:rPr>
        <w:t xml:space="preserve">ccess to a 2.4 GHz </w:t>
      </w:r>
      <w:proofErr w:type="spellStart"/>
      <w:r w:rsidR="00D1129A" w:rsidRPr="00D1129A">
        <w:rPr>
          <w:rFonts w:asciiTheme="majorHAnsi" w:hAnsiTheme="majorHAnsi" w:cstheme="majorHAnsi"/>
          <w:sz w:val="22"/>
          <w:szCs w:val="22"/>
        </w:rPr>
        <w:t>WiFi</w:t>
      </w:r>
      <w:proofErr w:type="spellEnd"/>
      <w:r w:rsidR="00D1129A" w:rsidRPr="00D1129A">
        <w:rPr>
          <w:rFonts w:asciiTheme="majorHAnsi" w:hAnsiTheme="majorHAnsi" w:cstheme="majorHAnsi"/>
          <w:sz w:val="22"/>
          <w:szCs w:val="22"/>
        </w:rPr>
        <w:t xml:space="preserve"> network (SSID + password)</w:t>
      </w:r>
    </w:p>
    <w:p w14:paraId="12B8BC02" w14:textId="1D36B165" w:rsidR="007F18DA" w:rsidRPr="009F3E6B" w:rsidRDefault="007F18DA" w:rsidP="009F3E6B">
      <w:pPr>
        <w:numPr>
          <w:ilvl w:val="1"/>
          <w:numId w:val="1"/>
        </w:numPr>
        <w:rPr>
          <w:rFonts w:asciiTheme="majorHAnsi" w:hAnsiTheme="majorHAnsi" w:cstheme="majorHAnsi"/>
          <w:sz w:val="22"/>
          <w:szCs w:val="22"/>
        </w:rPr>
      </w:pPr>
      <w:r w:rsidRPr="00D1129A">
        <w:rPr>
          <w:rFonts w:asciiTheme="majorHAnsi" w:hAnsiTheme="majorHAnsi" w:cstheme="majorBidi"/>
          <w:sz w:val="22"/>
          <w:szCs w:val="22"/>
        </w:rPr>
        <w:t xml:space="preserve">The Pico W only supports 2.4 GHz </w:t>
      </w:r>
      <w:proofErr w:type="spellStart"/>
      <w:r w:rsidRPr="00D1129A">
        <w:rPr>
          <w:rFonts w:asciiTheme="majorHAnsi" w:hAnsiTheme="majorHAnsi" w:cstheme="majorBidi"/>
          <w:sz w:val="22"/>
          <w:szCs w:val="22"/>
        </w:rPr>
        <w:t>WiFi</w:t>
      </w:r>
      <w:proofErr w:type="spellEnd"/>
      <w:r w:rsidRPr="00D1129A">
        <w:rPr>
          <w:rFonts w:asciiTheme="majorHAnsi" w:hAnsiTheme="majorHAnsi" w:cstheme="majorBidi"/>
          <w:sz w:val="22"/>
          <w:szCs w:val="22"/>
        </w:rPr>
        <w:t xml:space="preserve"> networks. See </w:t>
      </w:r>
      <w:hyperlink r:id="rId17" w:history="1">
        <w:r w:rsidRPr="00D1129A">
          <w:rPr>
            <w:rStyle w:val="Hyperlink"/>
            <w:rFonts w:asciiTheme="majorHAnsi" w:hAnsiTheme="majorHAnsi" w:cstheme="majorBidi"/>
            <w:sz w:val="22"/>
            <w:szCs w:val="22"/>
          </w:rPr>
          <w:t>self-driving-lab-demo #76</w:t>
        </w:r>
      </w:hyperlink>
      <w:r w:rsidRPr="00D1129A">
        <w:rPr>
          <w:rFonts w:asciiTheme="majorHAnsi" w:hAnsiTheme="majorHAnsi" w:cstheme="majorBidi"/>
          <w:sz w:val="22"/>
          <w:szCs w:val="22"/>
        </w:rPr>
        <w:t> for additional context.</w:t>
      </w:r>
    </w:p>
    <w:p w14:paraId="610AF5F6" w14:textId="77777777" w:rsidR="009F3E6B" w:rsidRDefault="009F3E6B" w:rsidP="009F3E6B">
      <w:pPr>
        <w:numPr>
          <w:ilvl w:val="2"/>
          <w:numId w:val="1"/>
        </w:numPr>
        <w:rPr>
          <w:rFonts w:asciiTheme="majorHAnsi" w:hAnsiTheme="majorHAnsi" w:cstheme="majorHAnsi"/>
          <w:sz w:val="22"/>
          <w:szCs w:val="22"/>
        </w:rPr>
      </w:pPr>
      <w:r w:rsidRPr="00D1129A">
        <w:rPr>
          <w:rFonts w:asciiTheme="majorHAnsi" w:hAnsiTheme="majorHAnsi" w:cstheme="majorHAnsi"/>
          <w:sz w:val="22"/>
          <w:szCs w:val="22"/>
        </w:rPr>
        <w:t xml:space="preserve">WPA enterprise networks such as </w:t>
      </w:r>
      <w:proofErr w:type="spellStart"/>
      <w:r w:rsidRPr="00D1129A">
        <w:rPr>
          <w:rFonts w:asciiTheme="majorHAnsi" w:hAnsiTheme="majorHAnsi" w:cstheme="majorHAnsi"/>
          <w:sz w:val="22"/>
          <w:szCs w:val="22"/>
        </w:rPr>
        <w:t>Eduroam</w:t>
      </w:r>
      <w:proofErr w:type="spellEnd"/>
      <w:r w:rsidRPr="00D1129A">
        <w:rPr>
          <w:rFonts w:asciiTheme="majorHAnsi" w:hAnsiTheme="majorHAnsi" w:cstheme="majorHAnsi"/>
          <w:sz w:val="22"/>
          <w:szCs w:val="22"/>
        </w:rPr>
        <w:t xml:space="preserve"> and other networks that use captive portals (most schools, coffee shops, etc.) are</w:t>
      </w:r>
      <w:r>
        <w:rPr>
          <w:rFonts w:asciiTheme="majorHAnsi" w:hAnsiTheme="majorHAnsi" w:cstheme="majorHAnsi"/>
          <w:sz w:val="22"/>
          <w:szCs w:val="22"/>
        </w:rPr>
        <w:t xml:space="preserve"> no</w:t>
      </w:r>
      <w:r w:rsidRPr="00D1129A">
        <w:rPr>
          <w:rFonts w:asciiTheme="majorHAnsi" w:hAnsiTheme="majorHAnsi" w:cstheme="majorHAnsi"/>
          <w:sz w:val="22"/>
          <w:szCs w:val="22"/>
        </w:rPr>
        <w:t xml:space="preserve">t </w:t>
      </w:r>
      <w:r>
        <w:rPr>
          <w:rFonts w:asciiTheme="majorHAnsi" w:hAnsiTheme="majorHAnsi" w:cstheme="majorHAnsi"/>
          <w:sz w:val="22"/>
          <w:szCs w:val="22"/>
        </w:rPr>
        <w:t xml:space="preserve">yet </w:t>
      </w:r>
      <w:r w:rsidRPr="00D1129A">
        <w:rPr>
          <w:rFonts w:asciiTheme="majorHAnsi" w:hAnsiTheme="majorHAnsi" w:cstheme="majorHAnsi"/>
          <w:sz w:val="22"/>
          <w:szCs w:val="22"/>
        </w:rPr>
        <w:t xml:space="preserve">supported. It needs to be a network such that on a computer, you can click on the </w:t>
      </w:r>
      <w:proofErr w:type="spellStart"/>
      <w:r w:rsidRPr="00D1129A">
        <w:rPr>
          <w:rFonts w:asciiTheme="majorHAnsi" w:hAnsiTheme="majorHAnsi" w:cstheme="majorHAnsi"/>
          <w:sz w:val="22"/>
          <w:szCs w:val="22"/>
        </w:rPr>
        <w:t>WiFi</w:t>
      </w:r>
      <w:proofErr w:type="spellEnd"/>
      <w:r w:rsidRPr="00D1129A">
        <w:rPr>
          <w:rFonts w:asciiTheme="majorHAnsi" w:hAnsiTheme="majorHAnsi" w:cstheme="majorHAnsi"/>
          <w:sz w:val="22"/>
          <w:szCs w:val="22"/>
        </w:rPr>
        <w:t xml:space="preserve"> name (SSID), enter the password, and click connect (no additional steps).</w:t>
      </w:r>
      <w:r>
        <w:rPr>
          <w:rFonts w:asciiTheme="majorHAnsi" w:hAnsiTheme="majorHAnsi" w:cstheme="majorHAnsi"/>
          <w:sz w:val="22"/>
          <w:szCs w:val="22"/>
        </w:rPr>
        <w:t xml:space="preserve"> Check to see if your institution offers network support for internet of things devices (e.g. </w:t>
      </w:r>
      <w:proofErr w:type="spellStart"/>
      <w:r>
        <w:rPr>
          <w:rFonts w:asciiTheme="majorHAnsi" w:hAnsiTheme="majorHAnsi" w:cstheme="majorHAnsi"/>
          <w:sz w:val="22"/>
          <w:szCs w:val="22"/>
        </w:rPr>
        <w:t>ULink</w:t>
      </w:r>
      <w:proofErr w:type="spellEnd"/>
      <w:r>
        <w:rPr>
          <w:rFonts w:asciiTheme="majorHAnsi" w:hAnsiTheme="majorHAnsi" w:cstheme="majorHAnsi"/>
          <w:sz w:val="22"/>
          <w:szCs w:val="22"/>
        </w:rPr>
        <w:t xml:space="preserve"> at University of Utah).</w:t>
      </w:r>
    </w:p>
    <w:p w14:paraId="7C8ABDD3" w14:textId="77777777" w:rsidR="009F3E6B" w:rsidRPr="00D1129A" w:rsidRDefault="009F3E6B" w:rsidP="009F3E6B">
      <w:pPr>
        <w:numPr>
          <w:ilvl w:val="2"/>
          <w:numId w:val="1"/>
        </w:numPr>
        <w:rPr>
          <w:rFonts w:asciiTheme="majorHAnsi" w:hAnsiTheme="majorHAnsi" w:cstheme="majorHAnsi"/>
          <w:sz w:val="22"/>
          <w:szCs w:val="22"/>
        </w:rPr>
      </w:pPr>
      <w:r w:rsidRPr="00D1129A">
        <w:rPr>
          <w:rFonts w:asciiTheme="majorHAnsi" w:hAnsiTheme="majorHAnsi" w:cstheme="majorHAnsi"/>
          <w:sz w:val="22"/>
          <w:szCs w:val="22"/>
        </w:rPr>
        <w:t>Home networks can have both a 5G and a 2.4 GHz network (e.g. "My Network 5G" and "My Network")</w:t>
      </w:r>
    </w:p>
    <w:p w14:paraId="5640262A" w14:textId="0C56CCA9" w:rsidR="009F3E6B" w:rsidRPr="009F3E6B" w:rsidRDefault="009F3E6B" w:rsidP="009F3E6B">
      <w:pPr>
        <w:pStyle w:val="ListParagraph"/>
        <w:numPr>
          <w:ilvl w:val="2"/>
          <w:numId w:val="1"/>
        </w:numPr>
        <w:rPr>
          <w:rFonts w:asciiTheme="majorHAnsi" w:hAnsiTheme="majorHAnsi" w:cstheme="majorHAnsi"/>
          <w:sz w:val="22"/>
          <w:szCs w:val="22"/>
        </w:rPr>
      </w:pPr>
      <w:r w:rsidRPr="00D1129A">
        <w:rPr>
          <w:rFonts w:asciiTheme="majorHAnsi" w:hAnsiTheme="majorHAnsi" w:cstheme="majorHAnsi"/>
          <w:sz w:val="22"/>
          <w:szCs w:val="22"/>
        </w:rPr>
        <w:t xml:space="preserve"> If you use a mobile hotspot, you may need to use your device's "extended compatibility" feature to drop the mobile hotspot from 5G to 2.4 GHz</w:t>
      </w:r>
      <w:r>
        <w:rPr>
          <w:rFonts w:asciiTheme="majorHAnsi" w:hAnsiTheme="majorHAnsi" w:cstheme="majorHAnsi"/>
          <w:sz w:val="22"/>
          <w:szCs w:val="22"/>
        </w:rPr>
        <w:t xml:space="preserve">. </w:t>
      </w:r>
      <w:r w:rsidRPr="00D1129A">
        <w:rPr>
          <w:rFonts w:asciiTheme="majorHAnsi" w:hAnsiTheme="majorHAnsi" w:cstheme="majorHAnsi"/>
          <w:sz w:val="22"/>
          <w:szCs w:val="22"/>
        </w:rPr>
        <w:t>See also </w:t>
      </w:r>
      <w:hyperlink r:id="rId18" w:history="1">
        <w:r w:rsidRPr="00D1129A">
          <w:rPr>
            <w:rStyle w:val="Hyperlink"/>
            <w:rFonts w:asciiTheme="majorHAnsi" w:hAnsiTheme="majorHAnsi" w:cstheme="majorHAnsi"/>
            <w:sz w:val="22"/>
            <w:szCs w:val="22"/>
          </w:rPr>
          <w:t>prepaid, long-expiry hotspot</w:t>
        </w:r>
      </w:hyperlink>
      <w:r w:rsidRPr="00D1129A">
        <w:rPr>
          <w:rFonts w:asciiTheme="majorHAnsi" w:hAnsiTheme="majorHAnsi" w:cstheme="majorHAnsi"/>
          <w:sz w:val="22"/>
          <w:szCs w:val="22"/>
        </w:rPr>
        <w:t> and </w:t>
      </w:r>
      <w:hyperlink r:id="rId19" w:history="1">
        <w:r w:rsidRPr="00D1129A">
          <w:rPr>
            <w:rStyle w:val="Hyperlink"/>
            <w:rFonts w:asciiTheme="majorHAnsi" w:hAnsiTheme="majorHAnsi" w:cstheme="majorHAnsi"/>
            <w:sz w:val="22"/>
            <w:szCs w:val="22"/>
          </w:rPr>
          <w:t>classroom demo with standalone network access</w:t>
        </w:r>
      </w:hyperlink>
      <w:r w:rsidRPr="00D1129A">
        <w:rPr>
          <w:rFonts w:asciiTheme="majorHAnsi" w:hAnsiTheme="majorHAnsi" w:cstheme="majorHAnsi"/>
          <w:sz w:val="22"/>
          <w:szCs w:val="22"/>
        </w:rPr>
        <w:t> discussions</w:t>
      </w:r>
      <w:r>
        <w:rPr>
          <w:rFonts w:asciiTheme="majorHAnsi" w:hAnsiTheme="majorHAnsi" w:cstheme="majorHAnsi"/>
          <w:sz w:val="22"/>
          <w:szCs w:val="22"/>
        </w:rPr>
        <w:t>.</w:t>
      </w:r>
    </w:p>
    <w:p w14:paraId="2AF48E03" w14:textId="250D0461" w:rsidR="00D05DF3" w:rsidRDefault="009F3E6B">
      <w:pPr>
        <w:pStyle w:val="ListParagraph"/>
        <w:numPr>
          <w:ilvl w:val="0"/>
          <w:numId w:val="1"/>
        </w:numPr>
        <w:rPr>
          <w:rFonts w:asciiTheme="majorHAnsi" w:hAnsiTheme="majorHAnsi" w:cstheme="majorHAnsi"/>
          <w:sz w:val="22"/>
          <w:szCs w:val="22"/>
        </w:rPr>
      </w:pPr>
      <w:r>
        <w:rPr>
          <w:rFonts w:asciiTheme="majorHAnsi" w:hAnsiTheme="majorHAnsi" w:cstheme="majorHAnsi"/>
          <w:sz w:val="22"/>
          <w:szCs w:val="22"/>
        </w:rPr>
        <w:t>Ensure a</w:t>
      </w:r>
      <w:r w:rsidRPr="009F3E6B">
        <w:rPr>
          <w:rFonts w:asciiTheme="majorHAnsi" w:hAnsiTheme="majorHAnsi" w:cstheme="majorHAnsi"/>
          <w:sz w:val="22"/>
          <w:szCs w:val="22"/>
        </w:rPr>
        <w:t>ccess to a computer (for initial setup only)</w:t>
      </w:r>
    </w:p>
    <w:p w14:paraId="2E15FD78" w14:textId="77777777" w:rsidR="009F3E6B" w:rsidRPr="009F3E6B" w:rsidRDefault="009F3E6B" w:rsidP="009F3E6B">
      <w:pPr>
        <w:pStyle w:val="ListParagraph"/>
        <w:numPr>
          <w:ilvl w:val="1"/>
          <w:numId w:val="1"/>
        </w:numPr>
        <w:rPr>
          <w:rFonts w:asciiTheme="majorHAnsi" w:hAnsiTheme="majorHAnsi" w:cstheme="majorHAnsi"/>
          <w:sz w:val="22"/>
          <w:szCs w:val="22"/>
        </w:rPr>
      </w:pPr>
      <w:r w:rsidRPr="009F3E6B">
        <w:rPr>
          <w:rFonts w:asciiTheme="majorHAnsi" w:hAnsiTheme="majorHAnsi" w:cstheme="majorHAnsi"/>
          <w:sz w:val="22"/>
          <w:szCs w:val="22"/>
        </w:rPr>
        <w:lastRenderedPageBreak/>
        <w:t>At a minimum, the computer needs to be able to run the Thonny editor (lightweight) and it needs at least one USB-A port</w:t>
      </w:r>
    </w:p>
    <w:p w14:paraId="332CEE01" w14:textId="6D7AF94C" w:rsidR="009F3E6B" w:rsidRPr="009F3E6B" w:rsidRDefault="009F3E6B" w:rsidP="009F3E6B">
      <w:pPr>
        <w:pStyle w:val="ListParagraph"/>
        <w:numPr>
          <w:ilvl w:val="0"/>
          <w:numId w:val="1"/>
        </w:numPr>
        <w:rPr>
          <w:rFonts w:asciiTheme="majorHAnsi" w:hAnsiTheme="majorHAnsi" w:cstheme="majorHAnsi"/>
          <w:sz w:val="22"/>
          <w:szCs w:val="22"/>
        </w:rPr>
      </w:pPr>
      <w:r>
        <w:rPr>
          <w:rFonts w:asciiTheme="majorHAnsi" w:hAnsiTheme="majorHAnsi" w:cstheme="majorHAnsi"/>
          <w:sz w:val="22"/>
          <w:szCs w:val="22"/>
        </w:rPr>
        <w:t>Ensure a</w:t>
      </w:r>
      <w:r w:rsidRPr="009F3E6B">
        <w:rPr>
          <w:rFonts w:asciiTheme="majorHAnsi" w:hAnsiTheme="majorHAnsi" w:cstheme="majorHAnsi"/>
          <w:sz w:val="22"/>
          <w:szCs w:val="22"/>
        </w:rPr>
        <w:t>ccess to a soldering iron and soldering wire (thinner is better in this case)</w:t>
      </w:r>
    </w:p>
    <w:p w14:paraId="468408DF" w14:textId="70298D31" w:rsidR="009F3E6B" w:rsidRDefault="009F3E6B" w:rsidP="009F3E6B">
      <w:pPr>
        <w:pStyle w:val="ListParagraph"/>
        <w:numPr>
          <w:ilvl w:val="0"/>
          <w:numId w:val="1"/>
        </w:numPr>
        <w:rPr>
          <w:rFonts w:asciiTheme="majorHAnsi" w:hAnsiTheme="majorHAnsi" w:cstheme="majorHAnsi"/>
          <w:sz w:val="22"/>
          <w:szCs w:val="22"/>
        </w:rPr>
      </w:pPr>
      <w:r w:rsidRPr="009F3E6B">
        <w:rPr>
          <w:rFonts w:asciiTheme="majorHAnsi" w:hAnsiTheme="majorHAnsi" w:cstheme="majorHAnsi"/>
          <w:sz w:val="22"/>
          <w:szCs w:val="22"/>
        </w:rPr>
        <w:t>(Optional) Before soldering, ensure the Pico W can successfully connect to a computer</w:t>
      </w:r>
    </w:p>
    <w:p w14:paraId="4FC3298B" w14:textId="77777777" w:rsidR="009F3E6B" w:rsidRPr="009F3E6B" w:rsidRDefault="009F3E6B" w:rsidP="009F3E6B">
      <w:pPr>
        <w:pStyle w:val="ListParagraph"/>
        <w:numPr>
          <w:ilvl w:val="1"/>
          <w:numId w:val="1"/>
        </w:numPr>
        <w:rPr>
          <w:rFonts w:asciiTheme="majorHAnsi" w:hAnsiTheme="majorHAnsi" w:cstheme="majorHAnsi"/>
          <w:sz w:val="22"/>
          <w:szCs w:val="22"/>
        </w:rPr>
      </w:pPr>
      <w:r w:rsidRPr="009F3E6B">
        <w:rPr>
          <w:rFonts w:asciiTheme="majorHAnsi" w:hAnsiTheme="majorHAnsi" w:cstheme="majorHAnsi"/>
          <w:sz w:val="22"/>
          <w:szCs w:val="22"/>
        </w:rPr>
        <w:t>You can do this by holding the BOOTSEL button on the Pico W while connecting the Pico W to your computer via the USB cable. If a new drive appears, that indicates the Pico W is working normally</w:t>
      </w:r>
    </w:p>
    <w:p w14:paraId="051A750F" w14:textId="1FD19BE6" w:rsidR="009F3E6B" w:rsidRPr="009F3E6B" w:rsidRDefault="009F3E6B" w:rsidP="009F3E6B">
      <w:pPr>
        <w:pStyle w:val="ListParagraph"/>
        <w:numPr>
          <w:ilvl w:val="1"/>
          <w:numId w:val="1"/>
        </w:numPr>
        <w:rPr>
          <w:rFonts w:asciiTheme="majorHAnsi" w:hAnsiTheme="majorHAnsi" w:cstheme="majorHAnsi"/>
          <w:sz w:val="22"/>
          <w:szCs w:val="22"/>
        </w:rPr>
      </w:pPr>
      <w:r w:rsidRPr="009F3E6B">
        <w:rPr>
          <w:rFonts w:asciiTheme="majorHAnsi" w:hAnsiTheme="majorHAnsi" w:cstheme="majorHAnsi"/>
          <w:sz w:val="22"/>
          <w:szCs w:val="22"/>
        </w:rPr>
        <w:t>Be careful only to heat the gold pads while soldering to avoid damaging the circuitry</w:t>
      </w:r>
    </w:p>
    <w:p w14:paraId="250C9000" w14:textId="77777777" w:rsidR="000724AB" w:rsidRDefault="000724AB" w:rsidP="000523DE">
      <w:pPr>
        <w:rPr>
          <w:highlight w:val="yellow"/>
        </w:rPr>
      </w:pPr>
    </w:p>
    <w:p w14:paraId="2AA744A7" w14:textId="15695335" w:rsidR="00633AC0" w:rsidRPr="00E60239" w:rsidRDefault="00633AC0" w:rsidP="00E60239">
      <w:pPr>
        <w:pStyle w:val="Heading1"/>
        <w:rPr>
          <w:rFonts w:cstheme="majorHAnsi"/>
          <w:color w:val="4F81BD" w:themeColor="accent1"/>
        </w:rPr>
      </w:pPr>
      <w:r w:rsidRPr="00E60239">
        <w:rPr>
          <w:rFonts w:cstheme="majorHAnsi"/>
          <w:color w:val="4F81BD" w:themeColor="accent1"/>
          <w:highlight w:val="yellow"/>
        </w:rPr>
        <w:t>K</w:t>
      </w:r>
      <w:r w:rsidR="000C7E66">
        <w:rPr>
          <w:rFonts w:cstheme="majorHAnsi"/>
          <w:color w:val="4F81BD" w:themeColor="accent1"/>
          <w:highlight w:val="yellow"/>
        </w:rPr>
        <w:t xml:space="preserve">ey </w:t>
      </w:r>
      <w:r w:rsidR="00D06BB3">
        <w:rPr>
          <w:rFonts w:cstheme="majorHAnsi"/>
          <w:color w:val="4F81BD" w:themeColor="accent1"/>
          <w:highlight w:val="yellow"/>
        </w:rPr>
        <w:t>resources table</w:t>
      </w:r>
    </w:p>
    <w:p w14:paraId="4A6D9E4C" w14:textId="77777777" w:rsidR="00F63973" w:rsidRPr="0026509E" w:rsidRDefault="00F63973">
      <w:pPr>
        <w:rPr>
          <w:rFonts w:asciiTheme="majorHAnsi" w:eastAsia="Arial" w:hAnsiTheme="majorHAnsi" w:cstheme="majorHAnsi"/>
          <w:i/>
          <w:sz w:val="20"/>
          <w:szCs w:val="20"/>
        </w:rPr>
      </w:pPr>
    </w:p>
    <w:tbl>
      <w:tblPr>
        <w:tblStyle w:val="table"/>
        <w:tblW w:w="8985" w:type="dxa"/>
        <w:tblInd w:w="30"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046"/>
        <w:gridCol w:w="4749"/>
        <w:gridCol w:w="2190"/>
      </w:tblGrid>
      <w:tr w:rsidR="00F02622" w14:paraId="0BEE06C6"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7855E301" w14:textId="77777777" w:rsidR="00F02622" w:rsidRDefault="00F02622" w:rsidP="000B72EC">
            <w:pPr>
              <w:rPr>
                <w:color w:val="000000"/>
              </w:rPr>
            </w:pPr>
            <w:r>
              <w:rPr>
                <w:color w:val="000000"/>
              </w:rPr>
              <w:t>REAGENT or RESOURCE</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11F288E3" w14:textId="77777777" w:rsidR="00F02622" w:rsidRDefault="00F02622" w:rsidP="000B72EC">
            <w:pPr>
              <w:rPr>
                <w:color w:val="000000"/>
              </w:rPr>
            </w:pPr>
            <w:r>
              <w:rPr>
                <w:color w:val="000000"/>
              </w:rPr>
              <w:t>SOURCE</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207A391E" w14:textId="77777777" w:rsidR="00F02622" w:rsidRDefault="00F02622" w:rsidP="000B72EC">
            <w:pPr>
              <w:rPr>
                <w:color w:val="000000"/>
              </w:rPr>
            </w:pPr>
            <w:r>
              <w:rPr>
                <w:color w:val="000000"/>
              </w:rPr>
              <w:t>IDENTIFIER</w:t>
            </w:r>
          </w:p>
        </w:tc>
      </w:tr>
      <w:tr w:rsidR="00F02622" w14:paraId="55506770"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4586895C" w14:textId="77777777" w:rsidR="00F02622" w:rsidRDefault="00F02622" w:rsidP="000B72EC">
            <w:pPr>
              <w:rPr>
                <w:color w:val="000000"/>
              </w:rPr>
            </w:pPr>
            <w:r>
              <w:rPr>
                <w:color w:val="000000"/>
              </w:rPr>
              <w:t>Deposited Data</w:t>
            </w:r>
          </w:p>
        </w:tc>
      </w:tr>
      <w:tr w:rsidR="00F02622" w14:paraId="49E32156"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89D0570" w14:textId="77777777" w:rsidR="00F02622" w:rsidRDefault="00F02622" w:rsidP="000B72EC">
            <w:pPr>
              <w:rPr>
                <w:color w:val="000000"/>
              </w:rPr>
            </w:pPr>
            <w:r>
              <w:rPr>
                <w:color w:val="000000"/>
              </w:rPr>
              <w:t>Red, Green, and Blue LED Spectral Data</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AE653B0" w14:textId="77777777" w:rsidR="00F02622" w:rsidRDefault="00F02622" w:rsidP="000B72EC">
            <w:pPr>
              <w:rPr>
                <w:color w:val="000000"/>
              </w:rPr>
            </w:pPr>
            <w:r>
              <w:rPr>
                <w:color w:val="000000"/>
              </w:rPr>
              <w:t>https://github.com/sparks-baird/self-driving-lab-demo/tree/v0.6.0/src/self_driving_lab_demo/data</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1252AAE" w14:textId="77777777" w:rsidR="00F02622" w:rsidRDefault="00F02622" w:rsidP="000B72EC">
            <w:pPr>
              <w:rPr>
                <w:color w:val="000000"/>
              </w:rPr>
            </w:pPr>
            <w:r>
              <w:rPr>
                <w:color w:val="000000"/>
              </w:rPr>
              <w:t>v0.6.0</w:t>
            </w:r>
          </w:p>
        </w:tc>
      </w:tr>
      <w:tr w:rsidR="00F02622" w14:paraId="1A4E6518"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2982CF10" w14:textId="77777777" w:rsidR="00F02622" w:rsidRDefault="00F02622" w:rsidP="000B72EC">
            <w:pPr>
              <w:rPr>
                <w:color w:val="000000"/>
              </w:rPr>
            </w:pPr>
            <w:r>
              <w:rPr>
                <w:color w:val="000000"/>
              </w:rPr>
              <w:t>Software and Algorithms</w:t>
            </w:r>
          </w:p>
        </w:tc>
      </w:tr>
      <w:tr w:rsidR="00F02622" w14:paraId="4B28D440"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C88F9BF" w14:textId="77777777" w:rsidR="00F02622" w:rsidRDefault="00F02622" w:rsidP="000B72EC">
            <w:pPr>
              <w:rPr>
                <w:color w:val="000000"/>
              </w:rPr>
            </w:pPr>
            <w:r>
              <w:rPr>
                <w:color w:val="000000"/>
              </w:rPr>
              <w:t>self-driving-lab-demo v0.6.0</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DE1FEC9" w14:textId="77777777" w:rsidR="00F02622" w:rsidRDefault="00F02622" w:rsidP="000B72EC">
            <w:pPr>
              <w:rPr>
                <w:color w:val="000000"/>
              </w:rPr>
            </w:pPr>
            <w:r>
              <w:rPr>
                <w:color w:val="000000"/>
              </w:rPr>
              <w:t>https://github.com/sparks-baird/self-driving-lab-demo</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1F83C2A" w14:textId="77777777" w:rsidR="00F02622" w:rsidRDefault="00F02622" w:rsidP="000B72EC">
            <w:pPr>
              <w:rPr>
                <w:color w:val="000000"/>
              </w:rPr>
            </w:pPr>
          </w:p>
        </w:tc>
      </w:tr>
      <w:tr w:rsidR="00F02622" w14:paraId="19BB0E9A"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78636F8B" w14:textId="77777777" w:rsidR="00F02622" w:rsidRDefault="00F02622" w:rsidP="000B72EC">
            <w:pPr>
              <w:rPr>
                <w:color w:val="000000"/>
              </w:rPr>
            </w:pPr>
            <w:r>
              <w:rPr>
                <w:color w:val="000000"/>
              </w:rPr>
              <w:t>Other</w:t>
            </w:r>
          </w:p>
        </w:tc>
      </w:tr>
      <w:tr w:rsidR="00F02622" w14:paraId="5A7EE838"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82BDB06" w14:textId="77777777" w:rsidR="00F02622" w:rsidRDefault="00F02622" w:rsidP="000B72EC">
            <w:pPr>
              <w:rPr>
                <w:color w:val="000000"/>
              </w:rPr>
            </w:pPr>
            <w:r>
              <w:rPr>
                <w:color w:val="000000"/>
              </w:rPr>
              <w:t>STEMMA QT AS7341 COLOR SENSOR</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57E4E0C"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984E62B" w14:textId="77777777" w:rsidR="00F02622" w:rsidRDefault="00F02622" w:rsidP="000B72EC">
            <w:pPr>
              <w:rPr>
                <w:color w:val="000000"/>
              </w:rPr>
            </w:pPr>
            <w:r>
              <w:rPr>
                <w:color w:val="000000"/>
              </w:rPr>
              <w:t>Cat#1528-4698-ND</w:t>
            </w:r>
          </w:p>
        </w:tc>
      </w:tr>
      <w:tr w:rsidR="00F02622" w14:paraId="1EE80DCE"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19F9C10" w14:textId="77777777" w:rsidR="00F02622" w:rsidRDefault="00F02622" w:rsidP="000B72EC">
            <w:pPr>
              <w:rPr>
                <w:color w:val="000000"/>
              </w:rPr>
            </w:pPr>
            <w:r>
              <w:rPr>
                <w:color w:val="000000"/>
              </w:rPr>
              <w:t>4-PIN STEMMA/GROVE - QT/QWIIC 4"</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332E4FB"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28762DB" w14:textId="77777777" w:rsidR="00F02622" w:rsidRDefault="00F02622" w:rsidP="000B72EC">
            <w:pPr>
              <w:rPr>
                <w:color w:val="000000"/>
              </w:rPr>
            </w:pPr>
            <w:r>
              <w:rPr>
                <w:color w:val="000000"/>
              </w:rPr>
              <w:t>Cat#1528-4528-ND</w:t>
            </w:r>
          </w:p>
        </w:tc>
      </w:tr>
      <w:tr w:rsidR="00F02622" w14:paraId="47E1C19C"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7664BB0" w14:textId="77777777" w:rsidR="00F02622" w:rsidRDefault="00F02622" w:rsidP="000B72EC">
            <w:pPr>
              <w:rPr>
                <w:color w:val="000000"/>
              </w:rPr>
            </w:pPr>
            <w:r>
              <w:rPr>
                <w:color w:val="000000"/>
              </w:rPr>
              <w:t>RASPBERRY PI PICO W</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A728417"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6424870" w14:textId="77777777" w:rsidR="00F02622" w:rsidRDefault="00F02622" w:rsidP="000B72EC">
            <w:pPr>
              <w:rPr>
                <w:color w:val="000000"/>
              </w:rPr>
            </w:pPr>
            <w:r>
              <w:rPr>
                <w:color w:val="000000"/>
              </w:rPr>
              <w:t>Cat#2648-SC0918CT-ND</w:t>
            </w:r>
          </w:p>
        </w:tc>
      </w:tr>
      <w:tr w:rsidR="00F02622" w14:paraId="4FC2DB14"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ACD5E1B" w14:textId="77777777" w:rsidR="00F02622" w:rsidRDefault="00F02622" w:rsidP="000B72EC">
            <w:pPr>
              <w:rPr>
                <w:color w:val="000000"/>
              </w:rPr>
            </w:pPr>
            <w:r>
              <w:rPr>
                <w:color w:val="000000"/>
              </w:rPr>
              <w:t>CBL USB2.0 A PLUG-MCR B PLUG 3'</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3A002E1"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C9B601B" w14:textId="77777777" w:rsidR="00F02622" w:rsidRDefault="00F02622" w:rsidP="000B72EC">
            <w:pPr>
              <w:rPr>
                <w:color w:val="000000"/>
              </w:rPr>
            </w:pPr>
            <w:r>
              <w:rPr>
                <w:color w:val="000000"/>
              </w:rPr>
              <w:t>Cat#380-1431-ND</w:t>
            </w:r>
          </w:p>
        </w:tc>
      </w:tr>
      <w:tr w:rsidR="00F02622" w14:paraId="1B4E1C42"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15B5DFE" w14:textId="77777777" w:rsidR="00F02622" w:rsidRDefault="00F02622" w:rsidP="000B72EC">
            <w:pPr>
              <w:rPr>
                <w:color w:val="000000"/>
              </w:rPr>
            </w:pPr>
            <w:r>
              <w:rPr>
                <w:color w:val="000000"/>
              </w:rPr>
              <w:t>CONN HEADER VERT 20POS 2.54MM</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93196F1" w14:textId="77777777" w:rsidR="00F02622" w:rsidRDefault="00F02622" w:rsidP="000B72EC">
            <w:pPr>
              <w:rPr>
                <w:color w:val="000000"/>
              </w:rPr>
            </w:pPr>
            <w:proofErr w:type="spellStart"/>
            <w:r>
              <w:rPr>
                <w:color w:val="000000"/>
              </w:rPr>
              <w:t>DigiKey</w:t>
            </w:r>
            <w:proofErr w:type="spellEnd"/>
            <w:r>
              <w:rPr>
                <w:color w:val="000000"/>
              </w:rPr>
              <w:t xml:space="preserve"> (Amphenol CS)</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6E7861D5" w14:textId="77777777" w:rsidR="00F02622" w:rsidRDefault="00F02622" w:rsidP="000B72EC">
            <w:pPr>
              <w:rPr>
                <w:color w:val="000000"/>
              </w:rPr>
            </w:pPr>
            <w:r>
              <w:rPr>
                <w:color w:val="000000"/>
              </w:rPr>
              <w:t>Cat#10129378-920001BLF-ND</w:t>
            </w:r>
          </w:p>
        </w:tc>
      </w:tr>
      <w:tr w:rsidR="00F02622" w14:paraId="352F7773"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1E9ED331" w14:textId="77777777" w:rsidR="00F02622" w:rsidRDefault="00F02622" w:rsidP="000B72EC">
            <w:pPr>
              <w:rPr>
                <w:color w:val="000000"/>
              </w:rPr>
            </w:pPr>
            <w:r>
              <w:rPr>
                <w:color w:val="000000"/>
              </w:rPr>
              <w:t>MAKER PI PICO BASE (WITHOUT PICO)</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E18AFA7"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41783FE" w14:textId="77777777" w:rsidR="00F02622" w:rsidRDefault="00F02622" w:rsidP="000B72EC">
            <w:pPr>
              <w:rPr>
                <w:color w:val="000000"/>
              </w:rPr>
            </w:pPr>
            <w:r>
              <w:rPr>
                <w:color w:val="000000"/>
              </w:rPr>
              <w:t>Cat#3614-MAKER-PI-PICO-NB-ND</w:t>
            </w:r>
          </w:p>
        </w:tc>
      </w:tr>
      <w:tr w:rsidR="00F02622" w14:paraId="3C22DBD9"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90637E3" w14:textId="77777777" w:rsidR="00F02622" w:rsidRDefault="00F02622" w:rsidP="000B72EC">
            <w:pPr>
              <w:rPr>
                <w:color w:val="000000"/>
              </w:rPr>
            </w:pPr>
            <w:r>
              <w:rPr>
                <w:color w:val="000000"/>
              </w:rPr>
              <w:t>AC/DC WALL MOUNT ADAPTER 5V 5W</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E9AF9BF"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1A6BFF03" w14:textId="77777777" w:rsidR="00F02622" w:rsidRDefault="00F02622" w:rsidP="000B72EC">
            <w:pPr>
              <w:rPr>
                <w:color w:val="000000"/>
              </w:rPr>
            </w:pPr>
            <w:r>
              <w:rPr>
                <w:color w:val="000000"/>
              </w:rPr>
              <w:t>Cat#1470-2768-ND</w:t>
            </w:r>
          </w:p>
        </w:tc>
      </w:tr>
      <w:tr w:rsidR="00F02622" w14:paraId="1BC17B1D"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058F1CB" w14:textId="77777777" w:rsidR="00F02622" w:rsidRDefault="00F02622" w:rsidP="000B72EC">
            <w:pPr>
              <w:rPr>
                <w:color w:val="000000"/>
              </w:rPr>
            </w:pPr>
            <w:r>
              <w:rPr>
                <w:color w:val="000000"/>
              </w:rPr>
              <w:t>HOOK-UP SOLID 20AWG BLACK 100'</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F40CA0C" w14:textId="77777777" w:rsidR="00F02622" w:rsidRDefault="00F02622" w:rsidP="000B72EC">
            <w:pPr>
              <w:rPr>
                <w:color w:val="000000"/>
              </w:rPr>
            </w:pPr>
            <w:proofErr w:type="spellStart"/>
            <w:r>
              <w:rPr>
                <w:color w:val="000000"/>
              </w:rPr>
              <w:t>DigiKey</w:t>
            </w:r>
            <w:proofErr w:type="spellEnd"/>
            <w:r>
              <w:rPr>
                <w:color w:val="000000"/>
              </w:rPr>
              <w:t xml:space="preserve"> (Remington Industries)</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393E4E8" w14:textId="77777777" w:rsidR="00F02622" w:rsidRDefault="00F02622" w:rsidP="000B72EC">
            <w:pPr>
              <w:rPr>
                <w:color w:val="000000"/>
              </w:rPr>
            </w:pPr>
            <w:r>
              <w:rPr>
                <w:color w:val="000000"/>
              </w:rPr>
              <w:t>Cat#2328-14UL1007SLDBRO25-ND</w:t>
            </w:r>
          </w:p>
        </w:tc>
      </w:tr>
    </w:tbl>
    <w:p w14:paraId="7AC00518" w14:textId="77777777" w:rsidR="006804DC" w:rsidRPr="006804DC" w:rsidRDefault="006804DC" w:rsidP="006804DC"/>
    <w:p w14:paraId="37CD17F2" w14:textId="13509FB2" w:rsidR="00361E70" w:rsidRPr="0026509E" w:rsidRDefault="000C7E66">
      <w:pPr>
        <w:pStyle w:val="Heading1"/>
        <w:spacing w:before="0"/>
        <w:rPr>
          <w:rFonts w:cstheme="majorHAnsi"/>
          <w:b/>
          <w:bCs/>
          <w:color w:val="4F81BD" w:themeColor="accent1"/>
          <w:sz w:val="20"/>
          <w:szCs w:val="20"/>
        </w:rPr>
      </w:pPr>
      <w:r>
        <w:rPr>
          <w:rFonts w:cstheme="majorHAnsi"/>
          <w:color w:val="4F81BD" w:themeColor="accent1"/>
        </w:rPr>
        <w:t>Step-by-</w:t>
      </w:r>
      <w:r w:rsidR="003E0EC4">
        <w:rPr>
          <w:rFonts w:cstheme="majorHAnsi"/>
          <w:color w:val="4F81BD" w:themeColor="accent1"/>
        </w:rPr>
        <w:t>step method details</w:t>
      </w:r>
    </w:p>
    <w:p w14:paraId="75173E9F" w14:textId="77777777" w:rsidR="00DA72C7" w:rsidRDefault="00DA72C7">
      <w:pPr>
        <w:pStyle w:val="Heading2"/>
        <w:spacing w:before="0"/>
        <w:rPr>
          <w:rFonts w:cstheme="majorHAnsi"/>
          <w:color w:val="4F81BD" w:themeColor="accent1"/>
          <w:sz w:val="28"/>
          <w:szCs w:val="28"/>
          <w:highlight w:val="yellow"/>
        </w:rPr>
      </w:pPr>
      <w:bookmarkStart w:id="0" w:name="_[Your_major_step"/>
      <w:bookmarkEnd w:id="0"/>
    </w:p>
    <w:p w14:paraId="28C75BFF" w14:textId="1C3FA7ED" w:rsidR="00361E70" w:rsidRPr="00E60239" w:rsidRDefault="009F3E6B">
      <w:pPr>
        <w:pStyle w:val="Heading2"/>
        <w:spacing w:before="0"/>
        <w:rPr>
          <w:rFonts w:cstheme="majorHAnsi"/>
          <w:color w:val="4F81BD" w:themeColor="accent1"/>
          <w:sz w:val="28"/>
          <w:szCs w:val="28"/>
        </w:rPr>
      </w:pPr>
      <w:r>
        <w:rPr>
          <w:rFonts w:cstheme="majorHAnsi"/>
          <w:color w:val="4F81BD" w:themeColor="accent1"/>
          <w:sz w:val="28"/>
          <w:szCs w:val="28"/>
        </w:rPr>
        <w:t>Hardware Setup</w:t>
      </w:r>
    </w:p>
    <w:p w14:paraId="3F87FB6E" w14:textId="7BCBD58E" w:rsidR="00CA5C45" w:rsidRPr="0026509E" w:rsidRDefault="00CA5C45">
      <w:pPr>
        <w:rPr>
          <w:rFonts w:asciiTheme="majorHAnsi" w:eastAsia="Arial" w:hAnsiTheme="majorHAnsi" w:cstheme="majorHAnsi"/>
          <w:sz w:val="20"/>
          <w:szCs w:val="20"/>
        </w:rPr>
      </w:pPr>
    </w:p>
    <w:p w14:paraId="5AC01B2E" w14:textId="607B21CC" w:rsidR="00534036" w:rsidRPr="000724AB" w:rsidRDefault="00534036">
      <w:pPr>
        <w:rPr>
          <w:rFonts w:asciiTheme="majorHAnsi" w:hAnsiTheme="majorHAnsi" w:cstheme="majorHAnsi"/>
          <w:sz w:val="22"/>
          <w:szCs w:val="22"/>
        </w:rPr>
      </w:pPr>
      <w:r w:rsidRPr="009F3686">
        <w:rPr>
          <w:rFonts w:asciiTheme="majorHAnsi" w:hAnsiTheme="majorHAnsi" w:cstheme="majorHAnsi"/>
          <w:b/>
          <w:bCs/>
          <w:sz w:val="22"/>
          <w:szCs w:val="22"/>
          <w:highlight w:val="yellow"/>
        </w:rPr>
        <w:lastRenderedPageBreak/>
        <w:t>Timing</w:t>
      </w:r>
      <w:r w:rsidRPr="000724AB">
        <w:rPr>
          <w:rFonts w:asciiTheme="majorHAnsi" w:hAnsiTheme="majorHAnsi" w:cstheme="majorHAnsi"/>
          <w:b/>
          <w:bCs/>
          <w:sz w:val="22"/>
          <w:szCs w:val="22"/>
        </w:rPr>
        <w:t xml:space="preserve">: </w:t>
      </w:r>
      <w:r w:rsidR="00681716">
        <w:rPr>
          <w:rFonts w:asciiTheme="majorHAnsi" w:hAnsiTheme="majorHAnsi" w:cstheme="majorHAnsi"/>
          <w:b/>
          <w:bCs/>
          <w:sz w:val="22"/>
          <w:szCs w:val="22"/>
        </w:rPr>
        <w:t>20 min</w:t>
      </w:r>
    </w:p>
    <w:p w14:paraId="16DFA694" w14:textId="77777777" w:rsidR="00534036" w:rsidRPr="000724AB" w:rsidRDefault="00534036">
      <w:pPr>
        <w:rPr>
          <w:rFonts w:asciiTheme="majorHAnsi" w:hAnsiTheme="majorHAnsi" w:cstheme="majorHAnsi"/>
          <w:b/>
          <w:bCs/>
          <w:sz w:val="22"/>
          <w:szCs w:val="22"/>
        </w:rPr>
      </w:pPr>
    </w:p>
    <w:p w14:paraId="35E621E1" w14:textId="51AE4CD6" w:rsidR="4798CDEC" w:rsidRDefault="00681716">
      <w:pPr>
        <w:rPr>
          <w:rFonts w:asciiTheme="majorHAnsi" w:eastAsia="Arial" w:hAnsiTheme="majorHAnsi" w:cstheme="majorHAnsi"/>
          <w:sz w:val="22"/>
          <w:szCs w:val="22"/>
        </w:rPr>
      </w:pPr>
      <w:r>
        <w:rPr>
          <w:rFonts w:asciiTheme="majorHAnsi" w:eastAsia="Arial" w:hAnsiTheme="majorHAnsi" w:cstheme="majorHAnsi"/>
          <w:sz w:val="22"/>
          <w:szCs w:val="22"/>
        </w:rPr>
        <w:t xml:space="preserve">Solder the headers onto the Pico W, mount the light sensor so that the pinhole is facing the </w:t>
      </w:r>
      <w:proofErr w:type="gramStart"/>
      <w:r>
        <w:rPr>
          <w:rFonts w:asciiTheme="majorHAnsi" w:eastAsia="Arial" w:hAnsiTheme="majorHAnsi" w:cstheme="majorHAnsi"/>
          <w:sz w:val="22"/>
          <w:szCs w:val="22"/>
        </w:rPr>
        <w:t>red green</w:t>
      </w:r>
      <w:proofErr w:type="gramEnd"/>
      <w:r>
        <w:rPr>
          <w:rFonts w:asciiTheme="majorHAnsi" w:eastAsia="Arial" w:hAnsiTheme="majorHAnsi" w:cstheme="majorHAnsi"/>
          <w:sz w:val="22"/>
          <w:szCs w:val="22"/>
        </w:rPr>
        <w:t xml:space="preserve"> blue (RGB) LED, connect the light sensor to the board, and get the microcontroller ready for firmware installation.</w:t>
      </w:r>
    </w:p>
    <w:p w14:paraId="2C963002" w14:textId="18BC78E6" w:rsidR="00681716" w:rsidRDefault="00681716">
      <w:pPr>
        <w:rPr>
          <w:rFonts w:asciiTheme="majorHAnsi" w:eastAsia="Arial" w:hAnsiTheme="majorHAnsi" w:cstheme="majorHAnsi"/>
          <w:sz w:val="22"/>
          <w:szCs w:val="22"/>
        </w:rPr>
      </w:pPr>
    </w:p>
    <w:p w14:paraId="64A3F80E" w14:textId="77777777" w:rsidR="00681716" w:rsidRPr="00681716" w:rsidRDefault="00681716" w:rsidP="000942DF">
      <w:pPr>
        <w:numPr>
          <w:ilvl w:val="0"/>
          <w:numId w:val="30"/>
        </w:numPr>
        <w:tabs>
          <w:tab w:val="clear" w:pos="720"/>
          <w:tab w:val="num" w:pos="360"/>
        </w:tabs>
        <w:rPr>
          <w:rFonts w:asciiTheme="majorHAnsi" w:eastAsia="Arial" w:hAnsiTheme="majorHAnsi" w:cstheme="majorHAnsi"/>
          <w:sz w:val="22"/>
          <w:szCs w:val="22"/>
        </w:rPr>
      </w:pPr>
      <w:r w:rsidRPr="00681716">
        <w:rPr>
          <w:rFonts w:asciiTheme="majorHAnsi" w:eastAsia="Arial" w:hAnsiTheme="majorHAnsi" w:cstheme="majorHAnsi"/>
          <w:sz w:val="22"/>
          <w:szCs w:val="22"/>
        </w:rPr>
        <w:t>Solder headers onto the Pico W</w:t>
      </w:r>
    </w:p>
    <w:p w14:paraId="01702F32" w14:textId="77777777" w:rsidR="00681716" w:rsidRPr="00681716" w:rsidRDefault="00681716" w:rsidP="000942DF">
      <w:pPr>
        <w:numPr>
          <w:ilvl w:val="1"/>
          <w:numId w:val="31"/>
        </w:numPr>
        <w:tabs>
          <w:tab w:val="clear" w:pos="1440"/>
          <w:tab w:val="num" w:pos="1080"/>
        </w:tabs>
        <w:rPr>
          <w:rFonts w:asciiTheme="majorHAnsi" w:eastAsia="Arial" w:hAnsiTheme="majorHAnsi" w:cstheme="majorHAnsi"/>
          <w:sz w:val="22"/>
          <w:szCs w:val="22"/>
        </w:rPr>
      </w:pPr>
      <w:r w:rsidRPr="00681716">
        <w:rPr>
          <w:rFonts w:asciiTheme="majorHAnsi" w:eastAsia="Arial" w:hAnsiTheme="majorHAnsi" w:cstheme="majorHAnsi"/>
          <w:sz w:val="22"/>
          <w:szCs w:val="22"/>
        </w:rPr>
        <w:t>Insert the Pico W headers into the Maker Pi Pico base</w:t>
      </w:r>
    </w:p>
    <w:p w14:paraId="47CF392D" w14:textId="77777777" w:rsidR="00681716" w:rsidRPr="00681716" w:rsidRDefault="00681716" w:rsidP="000942DF">
      <w:pPr>
        <w:numPr>
          <w:ilvl w:val="1"/>
          <w:numId w:val="32"/>
        </w:numPr>
        <w:tabs>
          <w:tab w:val="clear" w:pos="1440"/>
          <w:tab w:val="num" w:pos="1080"/>
        </w:tabs>
        <w:rPr>
          <w:rFonts w:asciiTheme="majorHAnsi" w:eastAsia="Arial" w:hAnsiTheme="majorHAnsi" w:cstheme="majorHAnsi"/>
          <w:sz w:val="22"/>
          <w:szCs w:val="22"/>
        </w:rPr>
      </w:pPr>
      <w:r w:rsidRPr="00681716">
        <w:rPr>
          <w:rFonts w:asciiTheme="majorHAnsi" w:eastAsia="Arial" w:hAnsiTheme="majorHAnsi" w:cstheme="majorHAnsi"/>
          <w:sz w:val="22"/>
          <w:szCs w:val="22"/>
        </w:rPr>
        <w:t xml:space="preserve">Place the Pico </w:t>
      </w:r>
      <w:proofErr w:type="spellStart"/>
      <w:r w:rsidRPr="00681716">
        <w:rPr>
          <w:rFonts w:asciiTheme="majorHAnsi" w:eastAsia="Arial" w:hAnsiTheme="majorHAnsi" w:cstheme="majorHAnsi"/>
          <w:sz w:val="22"/>
          <w:szCs w:val="22"/>
        </w:rPr>
        <w:t>W on</w:t>
      </w:r>
      <w:proofErr w:type="spellEnd"/>
      <w:r w:rsidRPr="00681716">
        <w:rPr>
          <w:rFonts w:asciiTheme="majorHAnsi" w:eastAsia="Arial" w:hAnsiTheme="majorHAnsi" w:cstheme="majorHAnsi"/>
          <w:sz w:val="22"/>
          <w:szCs w:val="22"/>
        </w:rPr>
        <w:t xml:space="preserve"> top of the headers</w:t>
      </w:r>
    </w:p>
    <w:p w14:paraId="73D14D09" w14:textId="77777777" w:rsidR="00681716" w:rsidRPr="00681716" w:rsidRDefault="00681716" w:rsidP="000942DF">
      <w:pPr>
        <w:numPr>
          <w:ilvl w:val="1"/>
          <w:numId w:val="33"/>
        </w:numPr>
        <w:tabs>
          <w:tab w:val="clear" w:pos="1440"/>
          <w:tab w:val="num" w:pos="1080"/>
        </w:tabs>
        <w:rPr>
          <w:rFonts w:asciiTheme="majorHAnsi" w:eastAsia="Arial" w:hAnsiTheme="majorHAnsi" w:cstheme="majorHAnsi"/>
          <w:sz w:val="22"/>
          <w:szCs w:val="22"/>
        </w:rPr>
      </w:pPr>
      <w:r w:rsidRPr="00681716">
        <w:rPr>
          <w:rFonts w:asciiTheme="majorHAnsi" w:eastAsia="Arial" w:hAnsiTheme="majorHAnsi" w:cstheme="majorHAnsi"/>
          <w:sz w:val="22"/>
          <w:szCs w:val="22"/>
        </w:rPr>
        <w:t>Solder the headers to the Pico W</w:t>
      </w:r>
    </w:p>
    <w:p w14:paraId="3F8547D5" w14:textId="77777777" w:rsidR="00681716" w:rsidRPr="00681716" w:rsidRDefault="00000000" w:rsidP="000942DF">
      <w:pPr>
        <w:numPr>
          <w:ilvl w:val="2"/>
          <w:numId w:val="34"/>
        </w:numPr>
        <w:tabs>
          <w:tab w:val="clear" w:pos="2160"/>
          <w:tab w:val="num" w:pos="1800"/>
        </w:tabs>
        <w:rPr>
          <w:rFonts w:asciiTheme="majorHAnsi" w:eastAsia="Arial" w:hAnsiTheme="majorHAnsi" w:cstheme="majorHAnsi"/>
          <w:sz w:val="22"/>
          <w:szCs w:val="22"/>
        </w:rPr>
      </w:pPr>
      <w:hyperlink r:id="rId20" w:history="1">
        <w:proofErr w:type="spellStart"/>
        <w:r w:rsidR="00681716" w:rsidRPr="00681716">
          <w:rPr>
            <w:rStyle w:val="Hyperlink"/>
            <w:rFonts w:asciiTheme="majorHAnsi" w:eastAsia="Arial" w:hAnsiTheme="majorHAnsi" w:cstheme="majorHAnsi"/>
            <w:sz w:val="22"/>
            <w:szCs w:val="22"/>
          </w:rPr>
          <w:t>MagPi</w:t>
        </w:r>
        <w:proofErr w:type="spellEnd"/>
        <w:r w:rsidR="00681716" w:rsidRPr="00681716">
          <w:rPr>
            <w:rStyle w:val="Hyperlink"/>
            <w:rFonts w:asciiTheme="majorHAnsi" w:eastAsia="Arial" w:hAnsiTheme="majorHAnsi" w:cstheme="majorHAnsi"/>
            <w:sz w:val="22"/>
            <w:szCs w:val="22"/>
          </w:rPr>
          <w:t xml:space="preserve"> guide</w:t>
        </w:r>
      </w:hyperlink>
    </w:p>
    <w:p w14:paraId="77219011" w14:textId="77777777" w:rsidR="00681716" w:rsidRPr="00681716" w:rsidRDefault="00000000" w:rsidP="000942DF">
      <w:pPr>
        <w:numPr>
          <w:ilvl w:val="2"/>
          <w:numId w:val="35"/>
        </w:numPr>
        <w:tabs>
          <w:tab w:val="clear" w:pos="2160"/>
          <w:tab w:val="num" w:pos="1800"/>
        </w:tabs>
        <w:rPr>
          <w:rFonts w:asciiTheme="majorHAnsi" w:eastAsia="Arial" w:hAnsiTheme="majorHAnsi" w:cstheme="majorHAnsi"/>
          <w:sz w:val="22"/>
          <w:szCs w:val="22"/>
        </w:rPr>
      </w:pPr>
      <w:hyperlink r:id="rId21" w:history="1">
        <w:r w:rsidR="00681716" w:rsidRPr="00681716">
          <w:rPr>
            <w:rStyle w:val="Hyperlink"/>
            <w:rFonts w:asciiTheme="majorHAnsi" w:eastAsia="Arial" w:hAnsiTheme="majorHAnsi" w:cstheme="majorHAnsi"/>
            <w:sz w:val="22"/>
            <w:szCs w:val="22"/>
          </w:rPr>
          <w:t>Tom's hardware guide</w:t>
        </w:r>
      </w:hyperlink>
    </w:p>
    <w:p w14:paraId="5DA0C646" w14:textId="77777777" w:rsidR="00681716" w:rsidRPr="00681716" w:rsidRDefault="00000000" w:rsidP="000942DF">
      <w:pPr>
        <w:numPr>
          <w:ilvl w:val="2"/>
          <w:numId w:val="36"/>
        </w:numPr>
        <w:tabs>
          <w:tab w:val="clear" w:pos="2160"/>
          <w:tab w:val="num" w:pos="1800"/>
        </w:tabs>
        <w:rPr>
          <w:rFonts w:asciiTheme="majorHAnsi" w:eastAsia="Arial" w:hAnsiTheme="majorHAnsi" w:cstheme="majorHAnsi"/>
          <w:sz w:val="22"/>
          <w:szCs w:val="22"/>
        </w:rPr>
      </w:pPr>
      <w:hyperlink r:id="rId22" w:history="1">
        <w:r w:rsidR="00681716" w:rsidRPr="00681716">
          <w:rPr>
            <w:rStyle w:val="Hyperlink"/>
            <w:rFonts w:asciiTheme="majorHAnsi" w:eastAsia="Arial" w:hAnsiTheme="majorHAnsi" w:cstheme="majorHAnsi"/>
            <w:sz w:val="22"/>
            <w:szCs w:val="22"/>
          </w:rPr>
          <w:t>YouTube video</w:t>
        </w:r>
      </w:hyperlink>
    </w:p>
    <w:p w14:paraId="7BE34D0F" w14:textId="77777777" w:rsidR="00681716" w:rsidRPr="00681716" w:rsidRDefault="00681716" w:rsidP="000942DF">
      <w:pPr>
        <w:numPr>
          <w:ilvl w:val="1"/>
          <w:numId w:val="37"/>
        </w:numPr>
        <w:tabs>
          <w:tab w:val="clear" w:pos="1440"/>
          <w:tab w:val="num" w:pos="1080"/>
        </w:tabs>
        <w:rPr>
          <w:rFonts w:asciiTheme="majorHAnsi" w:eastAsia="Arial" w:hAnsiTheme="majorHAnsi" w:cstheme="majorHAnsi"/>
          <w:sz w:val="22"/>
          <w:szCs w:val="22"/>
        </w:rPr>
      </w:pPr>
      <w:r w:rsidRPr="00681716">
        <w:rPr>
          <w:rFonts w:asciiTheme="majorHAnsi" w:eastAsia="Arial" w:hAnsiTheme="majorHAnsi" w:cstheme="majorHAnsi"/>
          <w:sz w:val="22"/>
          <w:szCs w:val="22"/>
        </w:rPr>
        <w:t>Remove the Pico W from the Maker Pi Pico base</w:t>
      </w:r>
    </w:p>
    <w:p w14:paraId="5A102C49" w14:textId="77777777" w:rsidR="00681716" w:rsidRPr="00681716" w:rsidRDefault="00681716" w:rsidP="000942DF">
      <w:pPr>
        <w:numPr>
          <w:ilvl w:val="0"/>
          <w:numId w:val="30"/>
        </w:numPr>
        <w:tabs>
          <w:tab w:val="clear" w:pos="720"/>
          <w:tab w:val="num" w:pos="360"/>
        </w:tabs>
        <w:rPr>
          <w:rFonts w:asciiTheme="majorHAnsi" w:eastAsia="Arial" w:hAnsiTheme="majorHAnsi" w:cstheme="majorHAnsi"/>
          <w:sz w:val="22"/>
          <w:szCs w:val="22"/>
        </w:rPr>
      </w:pPr>
      <w:r w:rsidRPr="00681716">
        <w:rPr>
          <w:rFonts w:asciiTheme="majorHAnsi" w:eastAsia="Arial" w:hAnsiTheme="majorHAnsi" w:cstheme="majorHAnsi"/>
          <w:sz w:val="22"/>
          <w:szCs w:val="22"/>
        </w:rPr>
        <w:t>Prepare 3 feet of sculpting wire (cut with wire cutters or bend until it breaks)</w:t>
      </w:r>
    </w:p>
    <w:p w14:paraId="083AB25B" w14:textId="0AE3966E" w:rsidR="00931288" w:rsidRDefault="00681716" w:rsidP="000942DF">
      <w:pPr>
        <w:keepNext/>
        <w:numPr>
          <w:ilvl w:val="0"/>
          <w:numId w:val="30"/>
        </w:numPr>
        <w:tabs>
          <w:tab w:val="clear" w:pos="720"/>
          <w:tab w:val="num" w:pos="360"/>
        </w:tabs>
      </w:pPr>
      <w:r w:rsidRPr="00681716">
        <w:rPr>
          <w:rFonts w:asciiTheme="majorHAnsi" w:eastAsia="Arial" w:hAnsiTheme="majorHAnsi" w:cstheme="majorHAnsi"/>
          <w:sz w:val="22"/>
          <w:szCs w:val="22"/>
        </w:rPr>
        <w:t xml:space="preserve">Thread the sculpting wire through each mounting hole on the Maker Pi Pico base, then twist the wires together near the RGB LED. This setup will allow the position and orientation of the sensor to be both adjustable and steady. Continue twisting until you have 4 to 6 inches of twisted </w:t>
      </w:r>
      <w:proofErr w:type="gramStart"/>
      <w:r w:rsidRPr="00681716">
        <w:rPr>
          <w:rFonts w:asciiTheme="majorHAnsi" w:eastAsia="Arial" w:hAnsiTheme="majorHAnsi" w:cstheme="majorHAnsi"/>
          <w:sz w:val="22"/>
          <w:szCs w:val="22"/>
        </w:rPr>
        <w:t>wire, and</w:t>
      </w:r>
      <w:proofErr w:type="gramEnd"/>
      <w:r w:rsidRPr="00681716">
        <w:rPr>
          <w:rFonts w:asciiTheme="majorHAnsi" w:eastAsia="Arial" w:hAnsiTheme="majorHAnsi" w:cstheme="majorHAnsi"/>
          <w:sz w:val="22"/>
          <w:szCs w:val="22"/>
        </w:rPr>
        <w:t xml:space="preserve"> ensure that there are at least 3 inches of loose, untwisted wire at each end (the leftover, untwisted wire will be threaded through the mounting holes of the light sensor </w:t>
      </w:r>
      <w:r w:rsidRPr="00681716">
        <w:rPr>
          <w:rFonts w:asciiTheme="majorHAnsi" w:eastAsia="Arial" w:hAnsiTheme="majorHAnsi" w:cstheme="majorHAnsi"/>
          <w:sz w:val="22"/>
          <w:szCs w:val="22"/>
        </w:rPr>
        <w:lastRenderedPageBreak/>
        <w:t>in the next step). For reference, a diagram is also</w:t>
      </w:r>
      <w:r w:rsidR="006D28C3">
        <w:rPr>
          <w:rFonts w:asciiTheme="majorHAnsi" w:eastAsia="Arial" w:hAnsiTheme="majorHAnsi" w:cstheme="majorHAnsi"/>
          <w:sz w:val="22"/>
          <w:szCs w:val="22"/>
        </w:rPr>
        <w:t xml:space="preserve"> included</w:t>
      </w:r>
      <w:r w:rsidRPr="00681716">
        <w:rPr>
          <w:rFonts w:asciiTheme="majorHAnsi" w:eastAsia="Arial" w:hAnsiTheme="majorHAnsi" w:cstheme="majorHAnsi"/>
          <w:sz w:val="22"/>
          <w:szCs w:val="22"/>
        </w:rPr>
        <w:t xml:space="preserve"> below.</w:t>
      </w:r>
      <w:r w:rsidRPr="00681716">
        <w:rPr>
          <w:rFonts w:asciiTheme="majorHAnsi" w:eastAsia="Arial" w:hAnsiTheme="majorHAnsi" w:cstheme="majorHAnsi"/>
          <w:noProof/>
          <w:sz w:val="22"/>
          <w:szCs w:val="22"/>
        </w:rPr>
        <w:drawing>
          <wp:inline distT="0" distB="0" distL="0" distR="0" wp14:anchorId="51B807B0" wp14:editId="39A5AAD6">
            <wp:extent cx="5806440" cy="59880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06440" cy="5988050"/>
                    </a:xfrm>
                    <a:prstGeom prst="rect">
                      <a:avLst/>
                    </a:prstGeom>
                    <a:noFill/>
                    <a:ln>
                      <a:noFill/>
                    </a:ln>
                  </pic:spPr>
                </pic:pic>
              </a:graphicData>
            </a:graphic>
          </wp:inline>
        </w:drawing>
      </w:r>
    </w:p>
    <w:p w14:paraId="4ED90BA0" w14:textId="56AE6DA5" w:rsidR="00931288" w:rsidRDefault="00931288" w:rsidP="00931288">
      <w:pPr>
        <w:pStyle w:val="Caption"/>
      </w:pPr>
      <w:r>
        <w:t xml:space="preserve">Figure </w:t>
      </w:r>
      <w:fldSimple w:instr=" SEQ Figure \* ARABIC ">
        <w:r w:rsidR="004868C3">
          <w:rPr>
            <w:noProof/>
          </w:rPr>
          <w:t>2</w:t>
        </w:r>
      </w:fldSimple>
    </w:p>
    <w:p w14:paraId="5E154DD5" w14:textId="77777777" w:rsidR="00931288" w:rsidRDefault="00681716" w:rsidP="000942DF">
      <w:pPr>
        <w:keepNext/>
        <w:ind w:left="720"/>
      </w:pPr>
      <w:r w:rsidRPr="00681716">
        <w:rPr>
          <w:rFonts w:asciiTheme="majorHAnsi" w:eastAsia="Arial" w:hAnsiTheme="majorHAnsi" w:cstheme="majorHAnsi"/>
          <w:noProof/>
          <w:sz w:val="22"/>
          <w:szCs w:val="22"/>
        </w:rPr>
        <w:lastRenderedPageBreak/>
        <w:drawing>
          <wp:inline distT="0" distB="0" distL="0" distR="0" wp14:anchorId="1C0BC96D" wp14:editId="63D5F9E9">
            <wp:extent cx="5806440" cy="4445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06440" cy="4445000"/>
                    </a:xfrm>
                    <a:prstGeom prst="rect">
                      <a:avLst/>
                    </a:prstGeom>
                    <a:noFill/>
                    <a:ln>
                      <a:noFill/>
                    </a:ln>
                  </pic:spPr>
                </pic:pic>
              </a:graphicData>
            </a:graphic>
          </wp:inline>
        </w:drawing>
      </w:r>
    </w:p>
    <w:p w14:paraId="397FE5D4" w14:textId="1685F56D" w:rsidR="00681716" w:rsidRPr="00681716" w:rsidRDefault="00931288" w:rsidP="00931288">
      <w:pPr>
        <w:pStyle w:val="Caption"/>
        <w:rPr>
          <w:rFonts w:asciiTheme="majorHAnsi" w:eastAsia="Arial" w:hAnsiTheme="majorHAnsi" w:cstheme="majorHAnsi"/>
          <w:sz w:val="22"/>
          <w:szCs w:val="22"/>
        </w:rPr>
      </w:pPr>
      <w:r>
        <w:t xml:space="preserve">Figure </w:t>
      </w:r>
      <w:fldSimple w:instr=" SEQ Figure \* ARABIC ">
        <w:r w:rsidR="004868C3">
          <w:rPr>
            <w:noProof/>
          </w:rPr>
          <w:t>3</w:t>
        </w:r>
      </w:fldSimple>
    </w:p>
    <w:p w14:paraId="7AA0D2C6" w14:textId="4796228C" w:rsidR="00681716" w:rsidRPr="00681716" w:rsidRDefault="00681716" w:rsidP="000942DF">
      <w:pPr>
        <w:numPr>
          <w:ilvl w:val="0"/>
          <w:numId w:val="30"/>
        </w:numPr>
        <w:tabs>
          <w:tab w:val="clear" w:pos="720"/>
          <w:tab w:val="num" w:pos="360"/>
        </w:tabs>
        <w:rPr>
          <w:rFonts w:asciiTheme="majorHAnsi" w:eastAsia="Arial" w:hAnsiTheme="majorHAnsi" w:cstheme="majorHAnsi"/>
          <w:sz w:val="22"/>
          <w:szCs w:val="22"/>
        </w:rPr>
      </w:pPr>
      <w:r w:rsidRPr="00681716">
        <w:rPr>
          <w:rFonts w:asciiTheme="majorHAnsi" w:eastAsia="Arial" w:hAnsiTheme="majorHAnsi" w:cstheme="majorHAnsi"/>
          <w:sz w:val="22"/>
          <w:szCs w:val="22"/>
        </w:rPr>
        <w:t xml:space="preserve">Thread the same sculpting wire through the AS7341 light </w:t>
      </w:r>
      <w:r w:rsidR="006D28C3" w:rsidRPr="00681716">
        <w:rPr>
          <w:rFonts w:asciiTheme="majorHAnsi" w:eastAsia="Arial" w:hAnsiTheme="majorHAnsi" w:cstheme="majorHAnsi"/>
          <w:sz w:val="22"/>
          <w:szCs w:val="22"/>
        </w:rPr>
        <w:t>sensor and</w:t>
      </w:r>
      <w:r w:rsidRPr="00681716">
        <w:rPr>
          <w:rFonts w:asciiTheme="majorHAnsi" w:eastAsia="Arial" w:hAnsiTheme="majorHAnsi" w:cstheme="majorHAnsi"/>
          <w:sz w:val="22"/>
          <w:szCs w:val="22"/>
        </w:rPr>
        <w:t xml:space="preserve"> position the sensor so the pinhole is facing approximately 3 to 4 inches away from the RGB LED.</w:t>
      </w:r>
      <w:r w:rsidRPr="00681716">
        <w:rPr>
          <w:rFonts w:asciiTheme="majorHAnsi" w:eastAsia="Arial" w:hAnsiTheme="majorHAnsi" w:cstheme="majorHAnsi"/>
          <w:sz w:val="22"/>
          <w:szCs w:val="22"/>
        </w:rPr>
        <w:br/>
      </w:r>
    </w:p>
    <w:p w14:paraId="554A9D87" w14:textId="77777777" w:rsidR="00931288" w:rsidRDefault="00681716" w:rsidP="00931288">
      <w:pPr>
        <w:keepNext/>
      </w:pPr>
      <w:r w:rsidRPr="00681716">
        <w:rPr>
          <w:rFonts w:asciiTheme="majorHAnsi" w:eastAsia="Arial" w:hAnsiTheme="majorHAnsi" w:cstheme="majorHAnsi"/>
          <w:noProof/>
          <w:sz w:val="22"/>
          <w:szCs w:val="22"/>
        </w:rPr>
        <w:lastRenderedPageBreak/>
        <w:drawing>
          <wp:inline distT="0" distB="0" distL="0" distR="0" wp14:anchorId="0B3B0FF3" wp14:editId="0924DF5C">
            <wp:extent cx="5806440" cy="491617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06440" cy="4916170"/>
                    </a:xfrm>
                    <a:prstGeom prst="rect">
                      <a:avLst/>
                    </a:prstGeom>
                    <a:noFill/>
                    <a:ln>
                      <a:noFill/>
                    </a:ln>
                  </pic:spPr>
                </pic:pic>
              </a:graphicData>
            </a:graphic>
          </wp:inline>
        </w:drawing>
      </w:r>
    </w:p>
    <w:p w14:paraId="06C2F131" w14:textId="680CEE86" w:rsidR="00681716" w:rsidRPr="00681716" w:rsidRDefault="00931288" w:rsidP="00931288">
      <w:pPr>
        <w:pStyle w:val="Caption"/>
        <w:rPr>
          <w:rFonts w:asciiTheme="majorHAnsi" w:eastAsia="Arial" w:hAnsiTheme="majorHAnsi" w:cstheme="majorHAnsi"/>
          <w:sz w:val="22"/>
          <w:szCs w:val="22"/>
        </w:rPr>
      </w:pPr>
      <w:r>
        <w:t xml:space="preserve">Figure </w:t>
      </w:r>
      <w:fldSimple w:instr=" SEQ Figure \* ARABIC ">
        <w:r w:rsidR="004868C3">
          <w:rPr>
            <w:noProof/>
          </w:rPr>
          <w:t>4</w:t>
        </w:r>
      </w:fldSimple>
    </w:p>
    <w:p w14:paraId="601D7B72" w14:textId="77777777" w:rsidR="00931288" w:rsidRDefault="00681716" w:rsidP="000942DF">
      <w:pPr>
        <w:keepNext/>
        <w:numPr>
          <w:ilvl w:val="0"/>
          <w:numId w:val="30"/>
        </w:numPr>
        <w:tabs>
          <w:tab w:val="clear" w:pos="720"/>
          <w:tab w:val="num" w:pos="360"/>
        </w:tabs>
      </w:pPr>
      <w:r w:rsidRPr="00681716">
        <w:rPr>
          <w:rFonts w:asciiTheme="majorHAnsi" w:eastAsia="Arial" w:hAnsiTheme="majorHAnsi" w:cstheme="majorHAnsi"/>
          <w:sz w:val="22"/>
          <w:szCs w:val="22"/>
        </w:rPr>
        <w:t xml:space="preserve">Connect the Grove/Stemma-QT connector into Grove port 6 (GP26&amp;27) and the AS7341, insert the Pico W, and while holding the BOOTSEL button, connect the Pico W to the </w:t>
      </w:r>
      <w:r w:rsidRPr="00681716">
        <w:rPr>
          <w:rFonts w:asciiTheme="majorHAnsi" w:eastAsia="Arial" w:hAnsiTheme="majorHAnsi" w:cstheme="majorHAnsi"/>
          <w:sz w:val="22"/>
          <w:szCs w:val="22"/>
        </w:rPr>
        <w:lastRenderedPageBreak/>
        <w:t>computer.</w:t>
      </w:r>
      <w:r w:rsidRPr="00681716">
        <w:rPr>
          <w:rFonts w:asciiTheme="majorHAnsi" w:eastAsia="Arial" w:hAnsiTheme="majorHAnsi" w:cstheme="majorHAnsi"/>
          <w:noProof/>
          <w:sz w:val="22"/>
          <w:szCs w:val="22"/>
        </w:rPr>
        <w:drawing>
          <wp:inline distT="0" distB="0" distL="0" distR="0" wp14:anchorId="73DF9D57" wp14:editId="278DC81C">
            <wp:extent cx="5806440" cy="488188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06440" cy="4881880"/>
                    </a:xfrm>
                    <a:prstGeom prst="rect">
                      <a:avLst/>
                    </a:prstGeom>
                    <a:noFill/>
                    <a:ln>
                      <a:noFill/>
                    </a:ln>
                  </pic:spPr>
                </pic:pic>
              </a:graphicData>
            </a:graphic>
          </wp:inline>
        </w:drawing>
      </w:r>
    </w:p>
    <w:p w14:paraId="7FAB90A1" w14:textId="1FD4F696" w:rsidR="00681716" w:rsidRPr="00681716" w:rsidRDefault="00931288" w:rsidP="00931288">
      <w:pPr>
        <w:pStyle w:val="Caption"/>
        <w:rPr>
          <w:rFonts w:asciiTheme="majorHAnsi" w:eastAsia="Arial" w:hAnsiTheme="majorHAnsi" w:cstheme="majorHAnsi"/>
          <w:sz w:val="22"/>
          <w:szCs w:val="22"/>
        </w:rPr>
      </w:pPr>
      <w:r>
        <w:t xml:space="preserve">Figure </w:t>
      </w:r>
      <w:fldSimple w:instr=" SEQ Figure \* ARABIC ">
        <w:r w:rsidR="004868C3">
          <w:rPr>
            <w:noProof/>
          </w:rPr>
          <w:t>5</w:t>
        </w:r>
      </w:fldSimple>
    </w:p>
    <w:p w14:paraId="670613BA" w14:textId="2F7C01CF" w:rsidR="33450914" w:rsidRPr="0026509E" w:rsidRDefault="00681716">
      <w:pPr>
        <w:pStyle w:val="Heading2"/>
        <w:spacing w:before="0"/>
        <w:rPr>
          <w:rFonts w:cstheme="majorHAnsi"/>
          <w:color w:val="4F81BD" w:themeColor="accent1"/>
          <w:sz w:val="28"/>
          <w:szCs w:val="28"/>
        </w:rPr>
      </w:pPr>
      <w:bookmarkStart w:id="1" w:name="_[Your_major_step_1"/>
      <w:bookmarkEnd w:id="1"/>
      <w:r w:rsidRPr="00681716">
        <w:rPr>
          <w:rFonts w:cstheme="majorHAnsi"/>
          <w:color w:val="4F81BD" w:themeColor="accent1"/>
          <w:sz w:val="28"/>
          <w:szCs w:val="28"/>
        </w:rPr>
        <w:t>Software Setup</w:t>
      </w:r>
      <w:r w:rsidR="7629A4E0" w:rsidRPr="0026509E">
        <w:rPr>
          <w:rFonts w:cstheme="majorHAnsi"/>
          <w:color w:val="4F81BD" w:themeColor="accent1"/>
          <w:sz w:val="28"/>
          <w:szCs w:val="28"/>
        </w:rPr>
        <w:t xml:space="preserve">  </w:t>
      </w:r>
    </w:p>
    <w:p w14:paraId="5B7E92E4" w14:textId="77777777" w:rsidR="00CA5C45" w:rsidRPr="0026509E" w:rsidRDefault="00CA5C45">
      <w:pPr>
        <w:rPr>
          <w:rFonts w:asciiTheme="majorHAnsi" w:eastAsia="Arial" w:hAnsiTheme="majorHAnsi" w:cstheme="majorHAnsi"/>
          <w:sz w:val="20"/>
          <w:szCs w:val="20"/>
        </w:rPr>
      </w:pPr>
    </w:p>
    <w:p w14:paraId="024A9294" w14:textId="7E99B917" w:rsidR="00534036" w:rsidRPr="000724AB" w:rsidRDefault="00534036">
      <w:pPr>
        <w:rPr>
          <w:rFonts w:asciiTheme="majorHAnsi" w:hAnsiTheme="majorHAnsi" w:cstheme="majorHAnsi"/>
          <w:sz w:val="22"/>
          <w:szCs w:val="22"/>
        </w:rPr>
      </w:pPr>
      <w:r w:rsidRPr="00EB2E38">
        <w:rPr>
          <w:rFonts w:asciiTheme="majorHAnsi" w:hAnsiTheme="majorHAnsi" w:cstheme="majorHAnsi"/>
          <w:b/>
          <w:bCs/>
          <w:sz w:val="22"/>
          <w:szCs w:val="22"/>
        </w:rPr>
        <w:t xml:space="preserve">Timing: </w:t>
      </w:r>
      <w:r w:rsidR="00681716">
        <w:rPr>
          <w:rFonts w:asciiTheme="majorHAnsi" w:hAnsiTheme="majorHAnsi" w:cstheme="majorHAnsi"/>
          <w:b/>
          <w:bCs/>
          <w:sz w:val="22"/>
          <w:szCs w:val="22"/>
        </w:rPr>
        <w:t>20 min</w:t>
      </w:r>
    </w:p>
    <w:p w14:paraId="2E86D74B" w14:textId="77777777" w:rsidR="00534036" w:rsidRPr="000724AB" w:rsidRDefault="00534036">
      <w:pPr>
        <w:rPr>
          <w:rFonts w:asciiTheme="majorHAnsi" w:eastAsia="Arial" w:hAnsiTheme="majorHAnsi" w:cstheme="majorHAnsi"/>
          <w:sz w:val="22"/>
          <w:szCs w:val="22"/>
        </w:rPr>
      </w:pPr>
    </w:p>
    <w:p w14:paraId="527C55B6" w14:textId="1449612B" w:rsidR="000B303D" w:rsidRDefault="006418BE">
      <w:pPr>
        <w:rPr>
          <w:rFonts w:asciiTheme="majorHAnsi" w:eastAsia="Arial" w:hAnsiTheme="majorHAnsi" w:cstheme="majorHAnsi"/>
          <w:sz w:val="22"/>
          <w:szCs w:val="22"/>
        </w:rPr>
      </w:pPr>
      <w:r w:rsidRPr="006418BE">
        <w:rPr>
          <w:rFonts w:asciiTheme="majorHAnsi" w:eastAsia="Arial" w:hAnsiTheme="majorHAnsi" w:cstheme="majorHAnsi"/>
          <w:sz w:val="22"/>
          <w:szCs w:val="22"/>
        </w:rPr>
        <w:t xml:space="preserve">Install the </w:t>
      </w:r>
      <w:proofErr w:type="spellStart"/>
      <w:r w:rsidRPr="006418BE">
        <w:rPr>
          <w:rFonts w:asciiTheme="majorHAnsi" w:eastAsia="Arial" w:hAnsiTheme="majorHAnsi" w:cstheme="majorHAnsi"/>
          <w:sz w:val="22"/>
          <w:szCs w:val="22"/>
        </w:rPr>
        <w:t>MicroPython</w:t>
      </w:r>
      <w:proofErr w:type="spellEnd"/>
      <w:r w:rsidRPr="006418BE">
        <w:rPr>
          <w:rFonts w:asciiTheme="majorHAnsi" w:eastAsia="Arial" w:hAnsiTheme="majorHAnsi" w:cstheme="majorHAnsi"/>
          <w:sz w:val="22"/>
          <w:szCs w:val="22"/>
        </w:rPr>
        <w:t xml:space="preserve"> firmware onto the Pico W microcontroller, enter the </w:t>
      </w:r>
      <w:proofErr w:type="spellStart"/>
      <w:r w:rsidRPr="006418BE">
        <w:rPr>
          <w:rFonts w:asciiTheme="majorHAnsi" w:eastAsia="Arial" w:hAnsiTheme="majorHAnsi" w:cstheme="majorHAnsi"/>
          <w:sz w:val="22"/>
          <w:szCs w:val="22"/>
        </w:rPr>
        <w:t>WiFi</w:t>
      </w:r>
      <w:proofErr w:type="spellEnd"/>
      <w:r w:rsidRPr="006418BE">
        <w:rPr>
          <w:rFonts w:asciiTheme="majorHAnsi" w:eastAsia="Arial" w:hAnsiTheme="majorHAnsi" w:cstheme="majorHAnsi"/>
          <w:sz w:val="22"/>
          <w:szCs w:val="22"/>
        </w:rPr>
        <w:t xml:space="preserve"> credentials, and upload the source code files.</w:t>
      </w:r>
    </w:p>
    <w:p w14:paraId="5E217AF9" w14:textId="77777777" w:rsidR="006418BE" w:rsidRDefault="006418BE">
      <w:pPr>
        <w:rPr>
          <w:rFonts w:asciiTheme="majorHAnsi" w:eastAsia="Arial" w:hAnsiTheme="majorHAnsi" w:cstheme="majorHAnsi"/>
          <w:sz w:val="22"/>
          <w:szCs w:val="22"/>
        </w:rPr>
      </w:pPr>
    </w:p>
    <w:p w14:paraId="58C1BEA1" w14:textId="77777777" w:rsidR="000B303D" w:rsidRPr="000B303D" w:rsidRDefault="000B303D" w:rsidP="000942DF">
      <w:pPr>
        <w:numPr>
          <w:ilvl w:val="0"/>
          <w:numId w:val="38"/>
        </w:numPr>
        <w:tabs>
          <w:tab w:val="clear" w:pos="720"/>
        </w:tabs>
        <w:rPr>
          <w:rFonts w:asciiTheme="majorHAnsi" w:eastAsia="Arial" w:hAnsiTheme="majorHAnsi" w:cstheme="majorHAnsi"/>
          <w:sz w:val="22"/>
          <w:szCs w:val="22"/>
        </w:rPr>
      </w:pPr>
      <w:r w:rsidRPr="000B303D">
        <w:rPr>
          <w:rFonts w:asciiTheme="majorHAnsi" w:eastAsia="Arial" w:hAnsiTheme="majorHAnsi" w:cstheme="majorHAnsi"/>
          <w:sz w:val="22"/>
          <w:szCs w:val="22"/>
        </w:rPr>
        <w:t>Download and install </w:t>
      </w:r>
      <w:hyperlink r:id="rId27" w:history="1">
        <w:r w:rsidRPr="000B303D">
          <w:rPr>
            <w:rStyle w:val="Hyperlink"/>
            <w:rFonts w:asciiTheme="majorHAnsi" w:eastAsia="Arial" w:hAnsiTheme="majorHAnsi" w:cstheme="majorHAnsi"/>
            <w:sz w:val="22"/>
            <w:szCs w:val="22"/>
          </w:rPr>
          <w:t>Thonny</w:t>
        </w:r>
      </w:hyperlink>
      <w:r w:rsidRPr="000B303D">
        <w:rPr>
          <w:rFonts w:asciiTheme="majorHAnsi" w:eastAsia="Arial" w:hAnsiTheme="majorHAnsi" w:cstheme="majorHAnsi"/>
          <w:sz w:val="22"/>
          <w:szCs w:val="22"/>
        </w:rPr>
        <w:t>, a Python IDE with native support for microcontrollers. Choose the platform appropriate for you (in my case, this is Windows 64-bit, Python 3.10). When installing, use the default settings: "Standard (default)".</w:t>
      </w:r>
    </w:p>
    <w:p w14:paraId="1F5D6BB8" w14:textId="77777777"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lastRenderedPageBreak/>
        <w:t xml:space="preserve">Click on the lower-right dropdown and click "Install </w:t>
      </w:r>
      <w:proofErr w:type="spellStart"/>
      <w:r w:rsidRPr="000B303D">
        <w:rPr>
          <w:rFonts w:asciiTheme="majorHAnsi" w:eastAsia="Arial" w:hAnsiTheme="majorHAnsi" w:cstheme="majorHAnsi"/>
          <w:sz w:val="22"/>
          <w:szCs w:val="22"/>
        </w:rPr>
        <w:t>MicroPython</w:t>
      </w:r>
      <w:proofErr w:type="spellEnd"/>
      <w:r w:rsidRPr="000B303D">
        <w:rPr>
          <w:rFonts w:asciiTheme="majorHAnsi" w:eastAsia="Arial" w:hAnsiTheme="majorHAnsi" w:cstheme="majorHAnsi"/>
          <w:sz w:val="22"/>
          <w:szCs w:val="22"/>
        </w:rPr>
        <w:t>"</w:t>
      </w:r>
      <w:r w:rsidRPr="000B303D">
        <w:rPr>
          <w:rFonts w:asciiTheme="majorHAnsi" w:eastAsia="Arial" w:hAnsiTheme="majorHAnsi" w:cstheme="majorHAnsi"/>
          <w:noProof/>
          <w:sz w:val="22"/>
          <w:szCs w:val="22"/>
        </w:rPr>
        <w:drawing>
          <wp:inline distT="0" distB="0" distL="0" distR="0" wp14:anchorId="4C3AAA92" wp14:editId="54A8FA3B">
            <wp:extent cx="2209800" cy="1264920"/>
            <wp:effectExtent l="0" t="0" r="0" b="0"/>
            <wp:docPr id="2073665696" name="Picture 20736656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6" name="Picture 2073665696" descr="Graphical user interface, text, application, emai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09800" cy="1264920"/>
                    </a:xfrm>
                    <a:prstGeom prst="rect">
                      <a:avLst/>
                    </a:prstGeom>
                    <a:noFill/>
                    <a:ln>
                      <a:noFill/>
                    </a:ln>
                  </pic:spPr>
                </pic:pic>
              </a:graphicData>
            </a:graphic>
          </wp:inline>
        </w:drawing>
      </w:r>
    </w:p>
    <w:p w14:paraId="5DFA2CE3" w14:textId="7043089F" w:rsidR="00931288" w:rsidRDefault="00931288" w:rsidP="00931288">
      <w:pPr>
        <w:pStyle w:val="Caption"/>
      </w:pPr>
      <w:r>
        <w:t xml:space="preserve">Figure </w:t>
      </w:r>
      <w:fldSimple w:instr=" SEQ Figure \* ARABIC ">
        <w:r w:rsidR="004868C3">
          <w:rPr>
            <w:noProof/>
          </w:rPr>
          <w:t>6</w:t>
        </w:r>
      </w:fldSimple>
    </w:p>
    <w:p w14:paraId="2D7D5386" w14:textId="6606D925"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Choose "</w:t>
      </w:r>
      <w:proofErr w:type="spellStart"/>
      <w:r w:rsidRPr="000B303D">
        <w:rPr>
          <w:rFonts w:asciiTheme="majorHAnsi" w:eastAsia="Arial" w:hAnsiTheme="majorHAnsi" w:cstheme="majorHAnsi"/>
          <w:sz w:val="22"/>
          <w:szCs w:val="22"/>
        </w:rPr>
        <w:t>Micro</w:t>
      </w:r>
      <w:r w:rsidR="006D28C3">
        <w:rPr>
          <w:rFonts w:asciiTheme="majorHAnsi" w:eastAsia="Arial" w:hAnsiTheme="majorHAnsi" w:cstheme="majorHAnsi"/>
          <w:sz w:val="22"/>
          <w:szCs w:val="22"/>
        </w:rPr>
        <w:t>P</w:t>
      </w:r>
      <w:r w:rsidRPr="000B303D">
        <w:rPr>
          <w:rFonts w:asciiTheme="majorHAnsi" w:eastAsia="Arial" w:hAnsiTheme="majorHAnsi" w:cstheme="majorHAnsi"/>
          <w:sz w:val="22"/>
          <w:szCs w:val="22"/>
        </w:rPr>
        <w:t>ython</w:t>
      </w:r>
      <w:proofErr w:type="spellEnd"/>
      <w:r w:rsidRPr="000B303D">
        <w:rPr>
          <w:rFonts w:asciiTheme="majorHAnsi" w:eastAsia="Arial" w:hAnsiTheme="majorHAnsi" w:cstheme="majorHAnsi"/>
          <w:sz w:val="22"/>
          <w:szCs w:val="22"/>
        </w:rPr>
        <w:t xml:space="preserve"> variant: Raspberry Pi - Pico W / Pico WH" and click install</w:t>
      </w:r>
      <w:r w:rsidRPr="000B303D">
        <w:rPr>
          <w:rFonts w:asciiTheme="majorHAnsi" w:eastAsia="Arial" w:hAnsiTheme="majorHAnsi" w:cstheme="majorHAnsi"/>
          <w:noProof/>
          <w:sz w:val="22"/>
          <w:szCs w:val="22"/>
        </w:rPr>
        <w:drawing>
          <wp:inline distT="0" distB="0" distL="0" distR="0" wp14:anchorId="1DE57651" wp14:editId="5AE16355">
            <wp:extent cx="4686300" cy="4259580"/>
            <wp:effectExtent l="0" t="0" r="0" b="7620"/>
            <wp:docPr id="2073665694" name="Picture 20736656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4" name="Picture 2073665694" descr="Graphical user interface, text, application, emai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6300" cy="4259580"/>
                    </a:xfrm>
                    <a:prstGeom prst="rect">
                      <a:avLst/>
                    </a:prstGeom>
                    <a:noFill/>
                    <a:ln>
                      <a:noFill/>
                    </a:ln>
                  </pic:spPr>
                </pic:pic>
              </a:graphicData>
            </a:graphic>
          </wp:inline>
        </w:drawing>
      </w:r>
    </w:p>
    <w:p w14:paraId="70F41D95" w14:textId="2CA0395D" w:rsidR="000B303D" w:rsidRPr="000B303D" w:rsidRDefault="00931288" w:rsidP="00931288">
      <w:pPr>
        <w:pStyle w:val="Caption"/>
        <w:rPr>
          <w:rFonts w:asciiTheme="majorHAnsi" w:eastAsia="Arial" w:hAnsiTheme="majorHAnsi" w:cstheme="majorHAnsi"/>
          <w:sz w:val="22"/>
          <w:szCs w:val="22"/>
        </w:rPr>
      </w:pPr>
      <w:r>
        <w:t xml:space="preserve">Figure </w:t>
      </w:r>
      <w:fldSimple w:instr=" SEQ Figure \* ARABIC ">
        <w:r w:rsidR="004868C3">
          <w:rPr>
            <w:noProof/>
          </w:rPr>
          <w:t>7</w:t>
        </w:r>
      </w:fldSimple>
    </w:p>
    <w:p w14:paraId="277A6D26" w14:textId="77777777"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 xml:space="preserve">Change the interpreter from Local Python 3 to </w:t>
      </w:r>
      <w:proofErr w:type="spellStart"/>
      <w:r w:rsidRPr="000B303D">
        <w:rPr>
          <w:rFonts w:asciiTheme="majorHAnsi" w:eastAsia="Arial" w:hAnsiTheme="majorHAnsi" w:cstheme="majorHAnsi"/>
          <w:sz w:val="22"/>
          <w:szCs w:val="22"/>
        </w:rPr>
        <w:t>MicroPython</w:t>
      </w:r>
      <w:proofErr w:type="spellEnd"/>
      <w:r w:rsidRPr="000B303D">
        <w:rPr>
          <w:rFonts w:asciiTheme="majorHAnsi" w:eastAsia="Arial" w:hAnsiTheme="majorHAnsi" w:cstheme="majorHAnsi"/>
          <w:sz w:val="22"/>
          <w:szCs w:val="22"/>
        </w:rPr>
        <w:t xml:space="preserve"> (Raspberry Pi Pico)</w:t>
      </w:r>
      <w:r w:rsidRPr="000B303D">
        <w:rPr>
          <w:rFonts w:asciiTheme="majorHAnsi" w:eastAsia="Arial" w:hAnsiTheme="majorHAnsi" w:cstheme="majorHAnsi"/>
          <w:noProof/>
          <w:sz w:val="22"/>
          <w:szCs w:val="22"/>
        </w:rPr>
        <w:drawing>
          <wp:inline distT="0" distB="0" distL="0" distR="0" wp14:anchorId="06F8D14E" wp14:editId="45562E63">
            <wp:extent cx="2583180" cy="1219200"/>
            <wp:effectExtent l="0" t="0" r="7620" b="0"/>
            <wp:docPr id="2073665693" name="Picture 20736656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3" name="Picture 2073665693" descr="Graphical user interface, text, application, emai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83180" cy="1219200"/>
                    </a:xfrm>
                    <a:prstGeom prst="rect">
                      <a:avLst/>
                    </a:prstGeom>
                    <a:noFill/>
                    <a:ln>
                      <a:noFill/>
                    </a:ln>
                  </pic:spPr>
                </pic:pic>
              </a:graphicData>
            </a:graphic>
          </wp:inline>
        </w:drawing>
      </w:r>
    </w:p>
    <w:p w14:paraId="601FBDDC" w14:textId="4AC6EAE6" w:rsidR="000B303D" w:rsidRPr="000B303D" w:rsidRDefault="00931288" w:rsidP="00931288">
      <w:pPr>
        <w:pStyle w:val="Caption"/>
        <w:rPr>
          <w:rFonts w:asciiTheme="majorHAnsi" w:eastAsia="Arial" w:hAnsiTheme="majorHAnsi" w:cstheme="majorHAnsi"/>
          <w:sz w:val="22"/>
          <w:szCs w:val="22"/>
        </w:rPr>
      </w:pPr>
      <w:r>
        <w:t xml:space="preserve">Figure </w:t>
      </w:r>
      <w:fldSimple w:instr=" SEQ Figure \* ARABIC ">
        <w:r w:rsidR="004868C3">
          <w:rPr>
            <w:noProof/>
          </w:rPr>
          <w:t>8</w:t>
        </w:r>
      </w:fldSimple>
    </w:p>
    <w:p w14:paraId="0860B1DF" w14:textId="77777777"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lastRenderedPageBreak/>
        <w:t xml:space="preserve">In </w:t>
      </w:r>
      <w:proofErr w:type="spellStart"/>
      <w:r w:rsidRPr="000B303D">
        <w:rPr>
          <w:rFonts w:asciiTheme="majorHAnsi" w:eastAsia="Arial" w:hAnsiTheme="majorHAnsi" w:cstheme="majorHAnsi"/>
          <w:sz w:val="22"/>
          <w:szCs w:val="22"/>
        </w:rPr>
        <w:t>Thonny's</w:t>
      </w:r>
      <w:proofErr w:type="spellEnd"/>
      <w:r w:rsidRPr="000B303D">
        <w:rPr>
          <w:rFonts w:asciiTheme="majorHAnsi" w:eastAsia="Arial" w:hAnsiTheme="majorHAnsi" w:cstheme="majorHAnsi"/>
          <w:sz w:val="22"/>
          <w:szCs w:val="22"/>
        </w:rPr>
        <w:t xml:space="preserve"> </w:t>
      </w:r>
      <w:proofErr w:type="spellStart"/>
      <w:r w:rsidRPr="000B303D">
        <w:rPr>
          <w:rFonts w:asciiTheme="majorHAnsi" w:eastAsia="Arial" w:hAnsiTheme="majorHAnsi" w:cstheme="majorHAnsi"/>
          <w:sz w:val="22"/>
          <w:szCs w:val="22"/>
        </w:rPr>
        <w:t>menubar</w:t>
      </w:r>
      <w:proofErr w:type="spellEnd"/>
      <w:r w:rsidRPr="000B303D">
        <w:rPr>
          <w:rFonts w:asciiTheme="majorHAnsi" w:eastAsia="Arial" w:hAnsiTheme="majorHAnsi" w:cstheme="majorHAnsi"/>
          <w:sz w:val="22"/>
          <w:szCs w:val="22"/>
        </w:rPr>
        <w:t>, click "View" then "Files" to open a sidebar</w:t>
      </w:r>
      <w:r w:rsidRPr="000B303D">
        <w:rPr>
          <w:rFonts w:asciiTheme="majorHAnsi" w:eastAsia="Arial" w:hAnsiTheme="majorHAnsi" w:cstheme="majorHAnsi"/>
          <w:noProof/>
          <w:sz w:val="22"/>
          <w:szCs w:val="22"/>
        </w:rPr>
        <w:drawing>
          <wp:inline distT="0" distB="0" distL="0" distR="0" wp14:anchorId="12825995" wp14:editId="4E57EED6">
            <wp:extent cx="2598420" cy="1981200"/>
            <wp:effectExtent l="0" t="0" r="0" b="0"/>
            <wp:docPr id="2073665692" name="Picture 20736656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2" name="Picture 2073665692"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98420" cy="1981200"/>
                    </a:xfrm>
                    <a:prstGeom prst="rect">
                      <a:avLst/>
                    </a:prstGeom>
                    <a:noFill/>
                    <a:ln>
                      <a:noFill/>
                    </a:ln>
                  </pic:spPr>
                </pic:pic>
              </a:graphicData>
            </a:graphic>
          </wp:inline>
        </w:drawing>
      </w:r>
    </w:p>
    <w:p w14:paraId="3CC38DF1" w14:textId="7516B398" w:rsidR="000B303D" w:rsidRPr="000B303D" w:rsidRDefault="00931288" w:rsidP="00931288">
      <w:pPr>
        <w:pStyle w:val="Caption"/>
        <w:rPr>
          <w:rFonts w:asciiTheme="majorHAnsi" w:eastAsia="Arial" w:hAnsiTheme="majorHAnsi" w:cstheme="majorHAnsi"/>
          <w:sz w:val="22"/>
          <w:szCs w:val="22"/>
        </w:rPr>
      </w:pPr>
      <w:r>
        <w:t xml:space="preserve">Figure </w:t>
      </w:r>
      <w:fldSimple w:instr=" SEQ Figure \* ARABIC ">
        <w:r w:rsidR="004868C3">
          <w:rPr>
            <w:noProof/>
          </w:rPr>
          <w:t>9</w:t>
        </w:r>
      </w:fldSimple>
    </w:p>
    <w:p w14:paraId="35293B68" w14:textId="77777777" w:rsidR="000B303D" w:rsidRPr="000B303D" w:rsidRDefault="000B303D" w:rsidP="000942DF">
      <w:pPr>
        <w:numPr>
          <w:ilvl w:val="0"/>
          <w:numId w:val="38"/>
        </w:numPr>
        <w:tabs>
          <w:tab w:val="clear" w:pos="720"/>
          <w:tab w:val="num" w:pos="360"/>
        </w:tabs>
        <w:rPr>
          <w:rFonts w:asciiTheme="majorHAnsi" w:eastAsia="Arial" w:hAnsiTheme="majorHAnsi" w:cstheme="majorHAnsi"/>
          <w:sz w:val="22"/>
          <w:szCs w:val="22"/>
        </w:rPr>
      </w:pPr>
      <w:r w:rsidRPr="000B303D">
        <w:rPr>
          <w:rFonts w:asciiTheme="majorHAnsi" w:eastAsia="Arial" w:hAnsiTheme="majorHAnsi" w:cstheme="majorHAnsi"/>
          <w:sz w:val="22"/>
          <w:szCs w:val="22"/>
        </w:rPr>
        <w:t>Download </w:t>
      </w:r>
      <w:r w:rsidRPr="000B303D">
        <w:rPr>
          <w:rFonts w:asciiTheme="majorHAnsi" w:eastAsia="Arial" w:hAnsiTheme="majorHAnsi" w:cstheme="majorHAnsi"/>
          <w:i/>
          <w:iCs/>
          <w:sz w:val="22"/>
          <w:szCs w:val="22"/>
        </w:rPr>
        <w:t>sdl_demo.zip</w:t>
      </w:r>
      <w:r w:rsidRPr="000B303D">
        <w:rPr>
          <w:rFonts w:asciiTheme="majorHAnsi" w:eastAsia="Arial" w:hAnsiTheme="majorHAnsi" w:cstheme="majorHAnsi"/>
          <w:sz w:val="22"/>
          <w:szCs w:val="22"/>
        </w:rPr>
        <w:t> from </w:t>
      </w:r>
      <w:hyperlink r:id="rId32" w:history="1">
        <w:r w:rsidRPr="000B303D">
          <w:rPr>
            <w:rStyle w:val="Hyperlink"/>
            <w:rFonts w:asciiTheme="majorHAnsi" w:eastAsia="Arial" w:hAnsiTheme="majorHAnsi" w:cstheme="majorHAnsi"/>
            <w:sz w:val="22"/>
            <w:szCs w:val="22"/>
          </w:rPr>
          <w:t>the latest release at self-driving-lab-demo</w:t>
        </w:r>
      </w:hyperlink>
      <w:r w:rsidRPr="000B303D">
        <w:rPr>
          <w:rFonts w:asciiTheme="majorHAnsi" w:eastAsia="Arial" w:hAnsiTheme="majorHAnsi" w:cstheme="majorHAnsi"/>
          <w:sz w:val="22"/>
          <w:szCs w:val="22"/>
        </w:rPr>
        <w:t> and unzip it</w:t>
      </w:r>
    </w:p>
    <w:p w14:paraId="2D7AED47" w14:textId="77777777"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In Thonny, navigate to the unzipped </w:t>
      </w:r>
      <w:proofErr w:type="spellStart"/>
      <w:r w:rsidRPr="000B303D">
        <w:rPr>
          <w:rFonts w:asciiTheme="majorHAnsi" w:eastAsia="Arial" w:hAnsiTheme="majorHAnsi" w:cstheme="majorHAnsi"/>
          <w:i/>
          <w:iCs/>
          <w:sz w:val="22"/>
          <w:szCs w:val="22"/>
        </w:rPr>
        <w:t>sdl_demo</w:t>
      </w:r>
      <w:proofErr w:type="spellEnd"/>
      <w:r w:rsidRPr="000B303D">
        <w:rPr>
          <w:rFonts w:asciiTheme="majorHAnsi" w:eastAsia="Arial" w:hAnsiTheme="majorHAnsi" w:cstheme="majorHAnsi"/>
          <w:sz w:val="22"/>
          <w:szCs w:val="22"/>
        </w:rPr>
        <w:t> folder, open </w:t>
      </w:r>
      <w:r w:rsidRPr="000B303D">
        <w:rPr>
          <w:rFonts w:asciiTheme="majorHAnsi" w:eastAsia="Arial" w:hAnsiTheme="majorHAnsi" w:cstheme="majorHAnsi"/>
          <w:i/>
          <w:iCs/>
          <w:sz w:val="22"/>
          <w:szCs w:val="22"/>
        </w:rPr>
        <w:t>secrets.py</w:t>
      </w:r>
      <w:r w:rsidRPr="000B303D">
        <w:rPr>
          <w:rFonts w:asciiTheme="majorHAnsi" w:eastAsia="Arial" w:hAnsiTheme="majorHAnsi" w:cstheme="majorHAnsi"/>
          <w:sz w:val="22"/>
          <w:szCs w:val="22"/>
        </w:rPr>
        <w:t xml:space="preserve">, enter your </w:t>
      </w:r>
      <w:proofErr w:type="spellStart"/>
      <w:r w:rsidRPr="000B303D">
        <w:rPr>
          <w:rFonts w:asciiTheme="majorHAnsi" w:eastAsia="Arial" w:hAnsiTheme="majorHAnsi" w:cstheme="majorHAnsi"/>
          <w:sz w:val="22"/>
          <w:szCs w:val="22"/>
        </w:rPr>
        <w:t>WiFi</w:t>
      </w:r>
      <w:proofErr w:type="spellEnd"/>
      <w:r w:rsidRPr="000B303D">
        <w:rPr>
          <w:rFonts w:asciiTheme="majorHAnsi" w:eastAsia="Arial" w:hAnsiTheme="majorHAnsi" w:cstheme="majorHAnsi"/>
          <w:sz w:val="22"/>
          <w:szCs w:val="22"/>
        </w:rPr>
        <w:t xml:space="preserve"> network name (SSID) and password, and save </w:t>
      </w:r>
      <w:r w:rsidRPr="000B303D">
        <w:rPr>
          <w:rFonts w:asciiTheme="majorHAnsi" w:eastAsia="Arial" w:hAnsiTheme="majorHAnsi" w:cstheme="majorHAnsi"/>
          <w:i/>
          <w:iCs/>
          <w:sz w:val="22"/>
          <w:szCs w:val="22"/>
        </w:rPr>
        <w:t>secrets.py</w:t>
      </w:r>
      <w:r w:rsidRPr="000B303D">
        <w:rPr>
          <w:rFonts w:asciiTheme="majorHAnsi" w:eastAsia="Arial" w:hAnsiTheme="majorHAnsi" w:cstheme="majorHAnsi"/>
          <w:noProof/>
          <w:sz w:val="22"/>
          <w:szCs w:val="22"/>
        </w:rPr>
        <w:drawing>
          <wp:inline distT="0" distB="0" distL="0" distR="0" wp14:anchorId="2DB35E1B" wp14:editId="5C558A54">
            <wp:extent cx="4663440" cy="982980"/>
            <wp:effectExtent l="0" t="0" r="3810" b="7620"/>
            <wp:docPr id="2073665691" name="Picture 20736656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1" name="Picture 2073665691" descr="Graphical user interface, text,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3440" cy="982980"/>
                    </a:xfrm>
                    <a:prstGeom prst="rect">
                      <a:avLst/>
                    </a:prstGeom>
                    <a:noFill/>
                    <a:ln>
                      <a:noFill/>
                    </a:ln>
                  </pic:spPr>
                </pic:pic>
              </a:graphicData>
            </a:graphic>
          </wp:inline>
        </w:drawing>
      </w:r>
    </w:p>
    <w:p w14:paraId="5FED9B0D" w14:textId="12EA5A05" w:rsidR="00931288" w:rsidRDefault="00931288" w:rsidP="00931288">
      <w:pPr>
        <w:pStyle w:val="Caption"/>
      </w:pPr>
      <w:r>
        <w:t xml:space="preserve">Figure </w:t>
      </w:r>
      <w:fldSimple w:instr=" SEQ Figure \* ARABIC ">
        <w:r w:rsidR="004868C3">
          <w:rPr>
            <w:noProof/>
          </w:rPr>
          <w:t>10</w:t>
        </w:r>
      </w:fldSimple>
    </w:p>
    <w:p w14:paraId="1525EC60" w14:textId="77777777"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noProof/>
          <w:sz w:val="22"/>
          <w:szCs w:val="22"/>
        </w:rPr>
        <w:drawing>
          <wp:inline distT="0" distB="0" distL="0" distR="0" wp14:anchorId="552DF565" wp14:editId="5BB36287">
            <wp:extent cx="2232660" cy="3048000"/>
            <wp:effectExtent l="0" t="0" r="0" b="0"/>
            <wp:docPr id="2073665690" name="Picture 20736656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0" name="Picture 2073665690"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3048000"/>
                    </a:xfrm>
                    <a:prstGeom prst="rect">
                      <a:avLst/>
                    </a:prstGeom>
                    <a:noFill/>
                    <a:ln>
                      <a:noFill/>
                    </a:ln>
                  </pic:spPr>
                </pic:pic>
              </a:graphicData>
            </a:graphic>
          </wp:inline>
        </w:drawing>
      </w:r>
    </w:p>
    <w:p w14:paraId="09D8CAFE" w14:textId="389D9C83" w:rsidR="000B303D" w:rsidRPr="000B303D" w:rsidRDefault="00931288" w:rsidP="00931288">
      <w:pPr>
        <w:pStyle w:val="Caption"/>
      </w:pPr>
      <w:r>
        <w:t xml:space="preserve">Figure </w:t>
      </w:r>
      <w:fldSimple w:instr=" SEQ Figure \* ARABIC ">
        <w:r w:rsidR="004868C3">
          <w:rPr>
            <w:noProof/>
          </w:rPr>
          <w:t>11</w:t>
        </w:r>
      </w:fldSimple>
    </w:p>
    <w:p w14:paraId="048388C6" w14:textId="77777777"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lastRenderedPageBreak/>
        <w:t xml:space="preserve">While holding Ctrl (Windows) or </w:t>
      </w:r>
      <w:proofErr w:type="spellStart"/>
      <w:r w:rsidRPr="000B303D">
        <w:rPr>
          <w:rFonts w:asciiTheme="majorHAnsi" w:eastAsia="Arial" w:hAnsiTheme="majorHAnsi" w:cstheme="majorHAnsi"/>
          <w:sz w:val="22"/>
          <w:szCs w:val="22"/>
        </w:rPr>
        <w:t>Cmd</w:t>
      </w:r>
      <w:proofErr w:type="spellEnd"/>
      <w:r w:rsidRPr="000B303D">
        <w:rPr>
          <w:rFonts w:asciiTheme="majorHAnsi" w:eastAsia="Arial" w:hAnsiTheme="majorHAnsi" w:cstheme="majorHAnsi"/>
          <w:sz w:val="22"/>
          <w:szCs w:val="22"/>
        </w:rPr>
        <w:t xml:space="preserve"> (Mac), select "lib", "main.py", and "secrets.py", right click in the gray region, and click "Upload to /"</w:t>
      </w:r>
      <w:r w:rsidRPr="000B303D">
        <w:rPr>
          <w:rFonts w:asciiTheme="majorHAnsi" w:eastAsia="Arial" w:hAnsiTheme="majorHAnsi" w:cstheme="majorHAnsi"/>
          <w:noProof/>
          <w:sz w:val="22"/>
          <w:szCs w:val="22"/>
        </w:rPr>
        <w:drawing>
          <wp:inline distT="0" distB="0" distL="0" distR="0" wp14:anchorId="34BE66AF" wp14:editId="4028ADE6">
            <wp:extent cx="2773680" cy="3794760"/>
            <wp:effectExtent l="0" t="0" r="7620" b="0"/>
            <wp:docPr id="2073665688" name="Picture 20736656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88" name="Picture 2073665688"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73680" cy="3794760"/>
                    </a:xfrm>
                    <a:prstGeom prst="rect">
                      <a:avLst/>
                    </a:prstGeom>
                    <a:noFill/>
                    <a:ln>
                      <a:noFill/>
                    </a:ln>
                  </pic:spPr>
                </pic:pic>
              </a:graphicData>
            </a:graphic>
          </wp:inline>
        </w:drawing>
      </w:r>
    </w:p>
    <w:p w14:paraId="5CF02D51" w14:textId="2AEC185D" w:rsidR="000B303D" w:rsidRPr="000B303D" w:rsidRDefault="00931288" w:rsidP="00931288">
      <w:pPr>
        <w:pStyle w:val="Caption"/>
      </w:pPr>
      <w:r>
        <w:t xml:space="preserve">Figure </w:t>
      </w:r>
      <w:fldSimple w:instr=" SEQ Figure \* ARABIC ">
        <w:r w:rsidR="004868C3">
          <w:rPr>
            <w:noProof/>
          </w:rPr>
          <w:t>12</w:t>
        </w:r>
      </w:fldSimple>
      <w:r w:rsidR="000B303D" w:rsidRPr="000B303D">
        <w:rPr>
          <w:rFonts w:asciiTheme="majorHAnsi" w:eastAsia="Arial" w:hAnsiTheme="majorHAnsi" w:cstheme="majorHAnsi"/>
          <w:sz w:val="22"/>
          <w:szCs w:val="22"/>
        </w:rPr>
        <w:br/>
      </w:r>
    </w:p>
    <w:p w14:paraId="04D598E2" w14:textId="77777777"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lastRenderedPageBreak/>
        <w:t>Double click to open </w:t>
      </w:r>
      <w:r w:rsidRPr="000B303D">
        <w:rPr>
          <w:rFonts w:asciiTheme="majorHAnsi" w:eastAsia="Arial" w:hAnsiTheme="majorHAnsi" w:cstheme="majorHAnsi"/>
          <w:i/>
          <w:iCs/>
          <w:sz w:val="22"/>
          <w:szCs w:val="22"/>
        </w:rPr>
        <w:t>main.py</w:t>
      </w:r>
      <w:r w:rsidRPr="000B303D">
        <w:rPr>
          <w:rFonts w:asciiTheme="majorHAnsi" w:eastAsia="Arial" w:hAnsiTheme="majorHAnsi" w:cstheme="majorHAnsi"/>
          <w:sz w:val="22"/>
          <w:szCs w:val="22"/>
        </w:rPr>
        <w:t>, click the green play button, and note the PICO ID that prints to the command window ("prefix/</w:t>
      </w:r>
      <w:proofErr w:type="spellStart"/>
      <w:r w:rsidRPr="000B303D">
        <w:rPr>
          <w:rFonts w:asciiTheme="majorHAnsi" w:eastAsia="Arial" w:hAnsiTheme="majorHAnsi" w:cstheme="majorHAnsi"/>
          <w:sz w:val="22"/>
          <w:szCs w:val="22"/>
        </w:rPr>
        <w:t>picow</w:t>
      </w:r>
      <w:proofErr w:type="spellEnd"/>
      <w:r w:rsidRPr="000B303D">
        <w:rPr>
          <w:rFonts w:asciiTheme="majorHAnsi" w:eastAsia="Arial" w:hAnsiTheme="majorHAnsi" w:cstheme="majorHAnsi"/>
          <w:sz w:val="22"/>
          <w:szCs w:val="22"/>
        </w:rPr>
        <w:t>/&lt;PICO_ID&gt;/")</w:t>
      </w:r>
      <w:r w:rsidRPr="000B303D">
        <w:rPr>
          <w:rFonts w:asciiTheme="majorHAnsi" w:eastAsia="Arial" w:hAnsiTheme="majorHAnsi" w:cstheme="majorHAnsi"/>
          <w:noProof/>
          <w:sz w:val="22"/>
          <w:szCs w:val="22"/>
        </w:rPr>
        <w:drawing>
          <wp:inline distT="0" distB="0" distL="0" distR="0" wp14:anchorId="077619A0" wp14:editId="76075B18">
            <wp:extent cx="5547360" cy="3162300"/>
            <wp:effectExtent l="0" t="0" r="0" b="0"/>
            <wp:docPr id="2073665687" name="Picture 20736656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87" name="Picture 2073665687"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7360" cy="3162300"/>
                    </a:xfrm>
                    <a:prstGeom prst="rect">
                      <a:avLst/>
                    </a:prstGeom>
                    <a:noFill/>
                    <a:ln>
                      <a:noFill/>
                    </a:ln>
                  </pic:spPr>
                </pic:pic>
              </a:graphicData>
            </a:graphic>
          </wp:inline>
        </w:drawing>
      </w:r>
    </w:p>
    <w:p w14:paraId="05075B5D" w14:textId="149435E2" w:rsidR="000B303D" w:rsidRPr="000B303D" w:rsidRDefault="00931288" w:rsidP="00931288">
      <w:pPr>
        <w:pStyle w:val="Caption"/>
        <w:rPr>
          <w:rFonts w:asciiTheme="majorHAnsi" w:eastAsia="Arial" w:hAnsiTheme="majorHAnsi" w:cstheme="majorHAnsi"/>
          <w:sz w:val="22"/>
          <w:szCs w:val="22"/>
        </w:rPr>
      </w:pPr>
      <w:r>
        <w:t xml:space="preserve">Figure </w:t>
      </w:r>
      <w:fldSimple w:instr=" SEQ Figure \* ARABIC ">
        <w:r w:rsidR="004868C3">
          <w:rPr>
            <w:noProof/>
          </w:rPr>
          <w:t>13</w:t>
        </w:r>
      </w:fldSimple>
    </w:p>
    <w:p w14:paraId="62C92A78" w14:textId="05B205F2" w:rsidR="003E5298" w:rsidRDefault="000B303D" w:rsidP="000B303D">
      <w:pPr>
        <w:pStyle w:val="Heading2"/>
      </w:pPr>
      <w:r>
        <w:t>Control from the cloud</w:t>
      </w:r>
    </w:p>
    <w:p w14:paraId="02367D9A" w14:textId="73990362" w:rsidR="00F50322" w:rsidRPr="00F50322" w:rsidRDefault="00F50322" w:rsidP="00F50322">
      <w:pPr>
        <w:rPr>
          <w:rFonts w:asciiTheme="majorHAnsi" w:hAnsiTheme="majorHAnsi" w:cstheme="majorHAnsi"/>
          <w:b/>
          <w:bCs/>
          <w:sz w:val="22"/>
          <w:szCs w:val="22"/>
        </w:rPr>
      </w:pPr>
      <w:r w:rsidRPr="00EB2E38">
        <w:rPr>
          <w:rFonts w:asciiTheme="majorHAnsi" w:hAnsiTheme="majorHAnsi" w:cstheme="majorHAnsi"/>
          <w:b/>
          <w:bCs/>
          <w:sz w:val="22"/>
          <w:szCs w:val="22"/>
        </w:rPr>
        <w:t xml:space="preserve">Timing: </w:t>
      </w:r>
      <w:r>
        <w:rPr>
          <w:rFonts w:asciiTheme="majorHAnsi" w:hAnsiTheme="majorHAnsi" w:cstheme="majorHAnsi"/>
          <w:b/>
          <w:bCs/>
          <w:sz w:val="22"/>
          <w:szCs w:val="22"/>
        </w:rPr>
        <w:t>10 min</w:t>
      </w:r>
    </w:p>
    <w:p w14:paraId="1CE83371" w14:textId="130A42DB" w:rsidR="000B303D" w:rsidRDefault="000B303D" w:rsidP="000B303D"/>
    <w:p w14:paraId="06C5732E" w14:textId="14FCA659" w:rsidR="00F50322" w:rsidRDefault="00F50322" w:rsidP="00F50322">
      <w:r>
        <w:t>Control the device via internet-of-things style communication (MQTT) and run a basic optimization comparison of grid search vs. random search vs. Bayesian optimization.</w:t>
      </w:r>
    </w:p>
    <w:p w14:paraId="3BBF3C7C" w14:textId="77777777" w:rsidR="00F50322" w:rsidRDefault="00F50322" w:rsidP="00F50322"/>
    <w:p w14:paraId="2C966BCB" w14:textId="5023C18F" w:rsidR="000B303D" w:rsidRPr="000B303D" w:rsidRDefault="00000000" w:rsidP="000942DF">
      <w:pPr>
        <w:numPr>
          <w:ilvl w:val="0"/>
          <w:numId w:val="45"/>
        </w:numPr>
        <w:tabs>
          <w:tab w:val="clear" w:pos="720"/>
        </w:tabs>
      </w:pPr>
      <w:hyperlink r:id="rId37" w:history="1">
        <w:r w:rsidR="000B303D" w:rsidRPr="000B303D">
          <w:rPr>
            <w:rStyle w:val="Hyperlink"/>
          </w:rPr>
          <w:t xml:space="preserve">Open notebooks/4.2-paho-mqtt-colab-sdl-demo-test.ipynb in Google </w:t>
        </w:r>
        <w:proofErr w:type="spellStart"/>
        <w:r w:rsidR="000B303D" w:rsidRPr="000B303D">
          <w:rPr>
            <w:rStyle w:val="Hyperlink"/>
          </w:rPr>
          <w:t>Colab</w:t>
        </w:r>
        <w:proofErr w:type="spellEnd"/>
      </w:hyperlink>
    </w:p>
    <w:p w14:paraId="3D33F273" w14:textId="77777777" w:rsidR="00931288" w:rsidRDefault="000B303D" w:rsidP="000942DF">
      <w:pPr>
        <w:keepNext/>
        <w:numPr>
          <w:ilvl w:val="0"/>
          <w:numId w:val="45"/>
        </w:numPr>
        <w:tabs>
          <w:tab w:val="clear" w:pos="720"/>
          <w:tab w:val="num" w:pos="360"/>
        </w:tabs>
      </w:pPr>
      <w:r w:rsidRPr="000B303D">
        <w:t>Scroll to the first code cell and click the play button to install the self-driving-lab-demo Python package</w:t>
      </w:r>
      <w:r w:rsidRPr="000B303D">
        <w:rPr>
          <w:noProof/>
        </w:rPr>
        <w:drawing>
          <wp:inline distT="0" distB="0" distL="0" distR="0" wp14:anchorId="1EAD1226" wp14:editId="7EA4CB6D">
            <wp:extent cx="4335780" cy="1676400"/>
            <wp:effectExtent l="0" t="0" r="7620" b="0"/>
            <wp:docPr id="2073665718" name="Picture 20736657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8" name="Picture 2073665718"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5780" cy="1676400"/>
                    </a:xfrm>
                    <a:prstGeom prst="rect">
                      <a:avLst/>
                    </a:prstGeom>
                    <a:noFill/>
                    <a:ln>
                      <a:noFill/>
                    </a:ln>
                  </pic:spPr>
                </pic:pic>
              </a:graphicData>
            </a:graphic>
          </wp:inline>
        </w:drawing>
      </w:r>
    </w:p>
    <w:p w14:paraId="0CE8FA4D" w14:textId="646929FB" w:rsidR="00931288" w:rsidRDefault="00931288" w:rsidP="00931288">
      <w:pPr>
        <w:pStyle w:val="Caption"/>
      </w:pPr>
      <w:r>
        <w:t xml:space="preserve">Figure </w:t>
      </w:r>
      <w:fldSimple w:instr=" SEQ Figure \* ARABIC ">
        <w:r w:rsidR="004868C3">
          <w:rPr>
            <w:noProof/>
          </w:rPr>
          <w:t>14</w:t>
        </w:r>
      </w:fldSimple>
    </w:p>
    <w:p w14:paraId="21B213E1" w14:textId="67E74170" w:rsidR="000B303D" w:rsidRPr="000B303D" w:rsidRDefault="000B303D" w:rsidP="00931288">
      <w:r w:rsidRPr="000B303D">
        <w:rPr>
          <w:noProof/>
        </w:rPr>
        <mc:AlternateContent>
          <mc:Choice Requires="wps">
            <w:drawing>
              <wp:inline distT="0" distB="0" distL="0" distR="0" wp14:anchorId="709E0887" wp14:editId="08C0CA9B">
                <wp:extent cx="304800" cy="304800"/>
                <wp:effectExtent l="0" t="0" r="0" b="0"/>
                <wp:docPr id="2073665717" name="Rectangle 20736657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5E1EEA" id="Rectangle 20736657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1F0C3CB" w14:textId="77777777" w:rsidR="00931288" w:rsidRDefault="000B303D" w:rsidP="000942DF">
      <w:pPr>
        <w:keepNext/>
        <w:numPr>
          <w:ilvl w:val="0"/>
          <w:numId w:val="45"/>
        </w:numPr>
        <w:tabs>
          <w:tab w:val="clear" w:pos="720"/>
          <w:tab w:val="num" w:pos="360"/>
        </w:tabs>
      </w:pPr>
      <w:r w:rsidRPr="000B303D">
        <w:lastRenderedPageBreak/>
        <w:t>Copy the PICO ID from the Thonny editor and paste it in place of "test" (without quotes)</w:t>
      </w:r>
      <w:r w:rsidRPr="000B303D">
        <w:rPr>
          <w:noProof/>
        </w:rPr>
        <w:drawing>
          <wp:inline distT="0" distB="0" distL="0" distR="0" wp14:anchorId="79BA233E" wp14:editId="06CB1642">
            <wp:extent cx="5806440" cy="1954530"/>
            <wp:effectExtent l="0" t="0" r="3810" b="7620"/>
            <wp:docPr id="2073665716" name="Picture 20736657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6" name="Picture 2073665716" descr="Graphical user interface, text, application, chat or text messag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06440" cy="1954530"/>
                    </a:xfrm>
                    <a:prstGeom prst="rect">
                      <a:avLst/>
                    </a:prstGeom>
                    <a:noFill/>
                    <a:ln>
                      <a:noFill/>
                    </a:ln>
                  </pic:spPr>
                </pic:pic>
              </a:graphicData>
            </a:graphic>
          </wp:inline>
        </w:drawing>
      </w:r>
    </w:p>
    <w:p w14:paraId="5C93FE03" w14:textId="11634DB6" w:rsidR="00931288" w:rsidRDefault="00931288" w:rsidP="00931288">
      <w:pPr>
        <w:pStyle w:val="Caption"/>
      </w:pPr>
      <w:r>
        <w:t xml:space="preserve">Figure </w:t>
      </w:r>
      <w:fldSimple w:instr=" SEQ Figure \* ARABIC ">
        <w:r w:rsidR="004868C3">
          <w:rPr>
            <w:noProof/>
          </w:rPr>
          <w:t>15</w:t>
        </w:r>
      </w:fldSimple>
    </w:p>
    <w:p w14:paraId="7EF0416D" w14:textId="77777777" w:rsidR="00931288" w:rsidRDefault="000B303D" w:rsidP="00B52369">
      <w:pPr>
        <w:keepNext/>
        <w:ind w:left="720"/>
      </w:pPr>
      <w:r w:rsidRPr="000B303D">
        <w:rPr>
          <w:noProof/>
        </w:rPr>
        <w:drawing>
          <wp:inline distT="0" distB="0" distL="0" distR="0" wp14:anchorId="74E6F9A1" wp14:editId="04637CC9">
            <wp:extent cx="5806440" cy="1140460"/>
            <wp:effectExtent l="0" t="0" r="3810" b="2540"/>
            <wp:docPr id="2073665715" name="Picture 20736657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5" name="Picture 2073665715"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06440" cy="1140460"/>
                    </a:xfrm>
                    <a:prstGeom prst="rect">
                      <a:avLst/>
                    </a:prstGeom>
                    <a:noFill/>
                    <a:ln>
                      <a:noFill/>
                    </a:ln>
                  </pic:spPr>
                </pic:pic>
              </a:graphicData>
            </a:graphic>
          </wp:inline>
        </w:drawing>
      </w:r>
    </w:p>
    <w:p w14:paraId="620B00E2" w14:textId="41A2A86C" w:rsidR="00931288" w:rsidRDefault="00931288" w:rsidP="00931288">
      <w:pPr>
        <w:pStyle w:val="Caption"/>
      </w:pPr>
      <w:r>
        <w:t xml:space="preserve">Figure </w:t>
      </w:r>
      <w:fldSimple w:instr=" SEQ Figure \* ARABIC ">
        <w:r w:rsidR="004868C3">
          <w:rPr>
            <w:noProof/>
          </w:rPr>
          <w:t>16</w:t>
        </w:r>
      </w:fldSimple>
    </w:p>
    <w:p w14:paraId="7A49C707" w14:textId="77777777" w:rsidR="000B303D" w:rsidRPr="000B303D" w:rsidRDefault="000B303D" w:rsidP="000942DF">
      <w:pPr>
        <w:numPr>
          <w:ilvl w:val="0"/>
          <w:numId w:val="45"/>
        </w:numPr>
        <w:tabs>
          <w:tab w:val="clear" w:pos="720"/>
          <w:tab w:val="num" w:pos="360"/>
        </w:tabs>
      </w:pPr>
      <w:r w:rsidRPr="000B303D">
        <w:t>Run the remaining code cells</w:t>
      </w:r>
    </w:p>
    <w:p w14:paraId="7B65454F" w14:textId="77777777" w:rsidR="000B303D" w:rsidRPr="000B303D" w:rsidRDefault="000B303D" w:rsidP="000942DF">
      <w:pPr>
        <w:pStyle w:val="ListParagraph"/>
        <w:numPr>
          <w:ilvl w:val="2"/>
          <w:numId w:val="46"/>
        </w:numPr>
      </w:pPr>
      <w:r w:rsidRPr="000B303D">
        <w:t xml:space="preserve">Instantiate a </w:t>
      </w:r>
      <w:proofErr w:type="spellStart"/>
      <w:r w:rsidRPr="000B303D">
        <w:t>SelfDrivingLabDemo</w:t>
      </w:r>
      <w:proofErr w:type="spellEnd"/>
      <w:r w:rsidRPr="000B303D">
        <w:t xml:space="preserve"> class</w:t>
      </w:r>
    </w:p>
    <w:p w14:paraId="7720EBF2" w14:textId="77777777" w:rsidR="000B303D" w:rsidRPr="000B303D" w:rsidRDefault="000B303D" w:rsidP="000942DF">
      <w:pPr>
        <w:pStyle w:val="ListParagraph"/>
        <w:numPr>
          <w:ilvl w:val="2"/>
          <w:numId w:val="46"/>
        </w:numPr>
      </w:pPr>
      <w:r w:rsidRPr="000B303D">
        <w:t>Perform optimizations for grid search, random search, and Bayesian optimization</w:t>
      </w:r>
    </w:p>
    <w:p w14:paraId="6B6DDBC6" w14:textId="77777777" w:rsidR="000B6F03" w:rsidRPr="000B6F03" w:rsidRDefault="000B6F03" w:rsidP="000B6F03">
      <w:bookmarkStart w:id="2" w:name="_Hlk1051787"/>
    </w:p>
    <w:p w14:paraId="27A3A96F" w14:textId="01BC21B6" w:rsidR="00633AC0" w:rsidRPr="00E60239" w:rsidRDefault="00586197">
      <w:pPr>
        <w:pStyle w:val="Heading1"/>
        <w:spacing w:before="0"/>
        <w:rPr>
          <w:rFonts w:cstheme="majorHAnsi"/>
          <w:color w:val="4F81BD" w:themeColor="accent1"/>
        </w:rPr>
      </w:pPr>
      <w:r>
        <w:rPr>
          <w:rFonts w:cstheme="majorHAnsi"/>
          <w:color w:val="4F81BD" w:themeColor="accent1"/>
        </w:rPr>
        <w:t xml:space="preserve">Expected </w:t>
      </w:r>
      <w:r w:rsidR="003E0EC4">
        <w:rPr>
          <w:rFonts w:cstheme="majorHAnsi"/>
          <w:color w:val="4F81BD" w:themeColor="accent1"/>
        </w:rPr>
        <w:t>outcomes</w:t>
      </w:r>
    </w:p>
    <w:p w14:paraId="4CA7E116" w14:textId="77777777" w:rsidR="00633AC0" w:rsidRPr="0026509E" w:rsidRDefault="00633AC0">
      <w:pPr>
        <w:rPr>
          <w:rFonts w:asciiTheme="majorHAnsi" w:hAnsiTheme="majorHAnsi" w:cstheme="majorHAnsi"/>
          <w:sz w:val="20"/>
          <w:szCs w:val="20"/>
        </w:rPr>
      </w:pPr>
    </w:p>
    <w:p w14:paraId="452780DF" w14:textId="7425403D" w:rsidR="00000D36" w:rsidRDefault="003662AA" w:rsidP="00000D36">
      <w:pPr>
        <w:pStyle w:val="ListParagraph"/>
        <w:numPr>
          <w:ilvl w:val="0"/>
          <w:numId w:val="43"/>
        </w:numPr>
        <w:rPr>
          <w:rFonts w:asciiTheme="majorHAnsi" w:hAnsiTheme="majorHAnsi" w:cstheme="majorHAnsi"/>
          <w:iCs/>
          <w:sz w:val="22"/>
          <w:szCs w:val="22"/>
        </w:rPr>
      </w:pPr>
      <w:r w:rsidRPr="00000D36">
        <w:rPr>
          <w:rFonts w:asciiTheme="majorHAnsi" w:hAnsiTheme="majorHAnsi" w:cstheme="majorHAnsi"/>
          <w:iCs/>
          <w:sz w:val="22"/>
          <w:szCs w:val="22"/>
        </w:rPr>
        <w:t>s</w:t>
      </w:r>
      <w:r w:rsidR="00937288" w:rsidRPr="00000D36">
        <w:rPr>
          <w:rFonts w:asciiTheme="majorHAnsi" w:hAnsiTheme="majorHAnsi" w:cstheme="majorHAnsi"/>
          <w:iCs/>
          <w:sz w:val="22"/>
          <w:szCs w:val="22"/>
        </w:rPr>
        <w:t xml:space="preserve">uccessfully set up the hardware </w:t>
      </w:r>
      <w:r w:rsidR="00000D36">
        <w:rPr>
          <w:rFonts w:asciiTheme="majorHAnsi" w:hAnsiTheme="majorHAnsi" w:cstheme="majorHAnsi"/>
          <w:iCs/>
          <w:sz w:val="22"/>
          <w:szCs w:val="22"/>
        </w:rPr>
        <w:t xml:space="preserve">and software </w:t>
      </w:r>
      <w:r w:rsidR="00937288" w:rsidRPr="00000D36">
        <w:rPr>
          <w:rFonts w:asciiTheme="majorHAnsi" w:hAnsiTheme="majorHAnsi" w:cstheme="majorHAnsi"/>
          <w:iCs/>
          <w:sz w:val="22"/>
          <w:szCs w:val="22"/>
        </w:rPr>
        <w:t>for a closed-loop experiment</w:t>
      </w:r>
    </w:p>
    <w:p w14:paraId="546375C2" w14:textId="48F1424C" w:rsidR="00000D36" w:rsidRDefault="00937288" w:rsidP="00000D36">
      <w:pPr>
        <w:pStyle w:val="ListParagraph"/>
        <w:numPr>
          <w:ilvl w:val="0"/>
          <w:numId w:val="43"/>
        </w:numPr>
        <w:rPr>
          <w:rFonts w:asciiTheme="majorHAnsi" w:hAnsiTheme="majorHAnsi" w:cstheme="majorHAnsi"/>
          <w:iCs/>
          <w:sz w:val="22"/>
          <w:szCs w:val="22"/>
        </w:rPr>
      </w:pPr>
      <w:r w:rsidRPr="00000D36">
        <w:rPr>
          <w:rFonts w:asciiTheme="majorHAnsi" w:hAnsiTheme="majorHAnsi" w:cstheme="majorHAnsi"/>
          <w:iCs/>
          <w:sz w:val="22"/>
          <w:szCs w:val="22"/>
        </w:rPr>
        <w:t>run the first “autonomous drive”</w:t>
      </w:r>
      <w:r w:rsidR="00000D36">
        <w:rPr>
          <w:rFonts w:asciiTheme="majorHAnsi" w:hAnsiTheme="majorHAnsi" w:cstheme="majorHAnsi"/>
          <w:iCs/>
          <w:sz w:val="22"/>
          <w:szCs w:val="22"/>
        </w:rPr>
        <w:t xml:space="preserve"> given in an example interactive notebook</w:t>
      </w:r>
    </w:p>
    <w:p w14:paraId="6A892BAF" w14:textId="07A4AC93" w:rsidR="00000D36" w:rsidRDefault="00000D36" w:rsidP="00000D36">
      <w:pPr>
        <w:pStyle w:val="ListParagraph"/>
        <w:numPr>
          <w:ilvl w:val="0"/>
          <w:numId w:val="43"/>
        </w:numPr>
        <w:rPr>
          <w:rFonts w:asciiTheme="majorHAnsi" w:hAnsiTheme="majorHAnsi" w:cstheme="majorHAnsi"/>
          <w:iCs/>
          <w:sz w:val="22"/>
          <w:szCs w:val="22"/>
        </w:rPr>
      </w:pPr>
      <w:r>
        <w:rPr>
          <w:rFonts w:asciiTheme="majorHAnsi" w:hAnsiTheme="majorHAnsi" w:cstheme="majorHAnsi"/>
          <w:iCs/>
          <w:sz w:val="22"/>
          <w:szCs w:val="22"/>
        </w:rPr>
        <w:t xml:space="preserve">explore </w:t>
      </w:r>
      <w:hyperlink r:id="rId41" w:history="1">
        <w:r w:rsidRPr="00000D36">
          <w:rPr>
            <w:rStyle w:val="Hyperlink"/>
            <w:rFonts w:asciiTheme="majorHAnsi" w:hAnsiTheme="majorHAnsi" w:cstheme="majorHAnsi"/>
            <w:iCs/>
            <w:sz w:val="22"/>
            <w:szCs w:val="22"/>
          </w:rPr>
          <w:t>additional example notebooks</w:t>
        </w:r>
      </w:hyperlink>
    </w:p>
    <w:p w14:paraId="30B9183A" w14:textId="77777777" w:rsidR="00000D36" w:rsidRPr="00000D36" w:rsidRDefault="00000D36" w:rsidP="00000D36">
      <w:pPr>
        <w:ind w:left="360"/>
        <w:rPr>
          <w:rFonts w:asciiTheme="majorHAnsi" w:hAnsiTheme="majorHAnsi" w:cstheme="majorHAnsi"/>
          <w:iCs/>
          <w:sz w:val="22"/>
          <w:szCs w:val="22"/>
        </w:rPr>
      </w:pPr>
    </w:p>
    <w:p w14:paraId="49D8F777" w14:textId="537D46B0" w:rsidR="00937288" w:rsidRPr="00000D36" w:rsidRDefault="003662AA" w:rsidP="00000D36">
      <w:pPr>
        <w:ind w:left="360"/>
        <w:rPr>
          <w:rFonts w:asciiTheme="majorHAnsi" w:hAnsiTheme="majorHAnsi" w:cstheme="majorHAnsi"/>
          <w:iCs/>
          <w:sz w:val="22"/>
          <w:szCs w:val="22"/>
        </w:rPr>
      </w:pP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_Ref121149313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17</w:t>
      </w:r>
      <w:r w:rsidRPr="00000D36">
        <w:rPr>
          <w:rFonts w:asciiTheme="majorHAnsi" w:hAnsiTheme="majorHAnsi" w:cstheme="majorHAnsi"/>
          <w:iCs/>
          <w:sz w:val="22"/>
          <w:szCs w:val="22"/>
        </w:rPr>
        <w:fldChar w:fldCharType="end"/>
      </w:r>
      <w:r w:rsidR="00000D36">
        <w:rPr>
          <w:rFonts w:asciiTheme="majorHAnsi" w:hAnsiTheme="majorHAnsi" w:cstheme="majorHAnsi"/>
          <w:iCs/>
          <w:sz w:val="22"/>
          <w:szCs w:val="22"/>
        </w:rPr>
        <w:t xml:space="preserve"> </w:t>
      </w:r>
      <w:r w:rsidRPr="00000D36">
        <w:rPr>
          <w:rFonts w:asciiTheme="majorHAnsi" w:hAnsiTheme="majorHAnsi" w:cstheme="majorHAnsi"/>
          <w:iCs/>
          <w:sz w:val="22"/>
          <w:szCs w:val="22"/>
        </w:rPr>
        <w:t xml:space="preserve">shows a comparison of optimization results for grid search vs. random search vs. Bayesian optimization averaged over repeat campaigns with standard deviation error bands, where Bayesian optimization, on average, performs the best.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_Ref121149381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18</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shows </w:t>
      </w:r>
      <w:r w:rsidR="00937288" w:rsidRPr="00000D36">
        <w:rPr>
          <w:rFonts w:asciiTheme="majorHAnsi" w:hAnsiTheme="majorHAnsi" w:cstheme="majorHAnsi"/>
          <w:iCs/>
          <w:sz w:val="22"/>
          <w:szCs w:val="22"/>
        </w:rPr>
        <w:t xml:space="preserve">one of the outputs from the cloud-based control notebook of best error so far vs. iteration number comparing grid search vs. random search vs. Bayesian optimization. Typically, grid search is the least efficient, Bayesian optimization is the most efficient, and random search is somewhere in-between.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_Ref121149420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19</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_Ref121149425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20</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and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_Ref121149429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21</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show the points that were searched for a given campaign for grid search, random search, and Bayesian optimization, respectively. Finally,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_Ref121149455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22</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shows the true, underlying target color (defined by red, green, and blue values) and the best parameter set based on minimizing error between the observed spectrum and the target spectrum for each of the optimization methods. </w:t>
      </w:r>
    </w:p>
    <w:p w14:paraId="3CF5D211" w14:textId="77777777" w:rsidR="004868C3" w:rsidRDefault="004868C3" w:rsidP="004868C3">
      <w:pPr>
        <w:keepNext/>
      </w:pPr>
      <w:r>
        <w:rPr>
          <w:noProof/>
        </w:rPr>
        <w:lastRenderedPageBreak/>
        <w:drawing>
          <wp:inline distT="0" distB="0" distL="0" distR="0" wp14:anchorId="26252A9A" wp14:editId="74FD10AA">
            <wp:extent cx="5593080" cy="3345180"/>
            <wp:effectExtent l="0" t="0" r="7620" b="7620"/>
            <wp:docPr id="2073665724" name="Picture 20736657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4" name="Picture 2073665724" descr="Chart&#10;&#10;Description automatically generated"/>
                    <pic:cNvPicPr/>
                  </pic:nvPicPr>
                  <pic:blipFill rotWithShape="1">
                    <a:blip r:embed="rId42"/>
                    <a:srcRect l="3674" t="10656" b="7275"/>
                    <a:stretch/>
                  </pic:blipFill>
                  <pic:spPr bwMode="auto">
                    <a:xfrm>
                      <a:off x="0" y="0"/>
                      <a:ext cx="5593080" cy="3345180"/>
                    </a:xfrm>
                    <a:prstGeom prst="rect">
                      <a:avLst/>
                    </a:prstGeom>
                    <a:ln>
                      <a:noFill/>
                    </a:ln>
                    <a:extLst>
                      <a:ext uri="{53640926-AAD7-44D8-BBD7-CCE9431645EC}">
                        <a14:shadowObscured xmlns:a14="http://schemas.microsoft.com/office/drawing/2010/main"/>
                      </a:ext>
                    </a:extLst>
                  </pic:spPr>
                </pic:pic>
              </a:graphicData>
            </a:graphic>
          </wp:inline>
        </w:drawing>
      </w:r>
    </w:p>
    <w:p w14:paraId="6F3441B7" w14:textId="3E1C65BA" w:rsidR="004868C3" w:rsidRDefault="004868C3" w:rsidP="004868C3">
      <w:pPr>
        <w:pStyle w:val="Caption"/>
      </w:pPr>
      <w:bookmarkStart w:id="3" w:name="_Ref121149313"/>
      <w:r>
        <w:t xml:space="preserve">Figure </w:t>
      </w:r>
      <w:fldSimple w:instr=" SEQ Figure \* ARABIC ">
        <w:r>
          <w:rPr>
            <w:noProof/>
          </w:rPr>
          <w:t>17</w:t>
        </w:r>
      </w:fldSimple>
      <w:bookmarkEnd w:id="3"/>
    </w:p>
    <w:p w14:paraId="08D4FB53" w14:textId="4889F2CB" w:rsidR="00931288" w:rsidRDefault="00937288" w:rsidP="00931288">
      <w:pPr>
        <w:keepNext/>
      </w:pPr>
      <w:r w:rsidRPr="000B303D">
        <w:rPr>
          <w:noProof/>
        </w:rPr>
        <w:drawing>
          <wp:inline distT="0" distB="0" distL="0" distR="0" wp14:anchorId="20D9EA0C" wp14:editId="1095A5B1">
            <wp:extent cx="5623560" cy="4061460"/>
            <wp:effectExtent l="0" t="0" r="0" b="0"/>
            <wp:docPr id="2073665713" name="Picture 20736657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3" name="Picture 2073665713" descr="Chart, line chart&#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3150" t="9088" b="5926"/>
                    <a:stretch/>
                  </pic:blipFill>
                  <pic:spPr bwMode="auto">
                    <a:xfrm>
                      <a:off x="0" y="0"/>
                      <a:ext cx="5623560" cy="4061460"/>
                    </a:xfrm>
                    <a:prstGeom prst="rect">
                      <a:avLst/>
                    </a:prstGeom>
                    <a:noFill/>
                    <a:ln>
                      <a:noFill/>
                    </a:ln>
                    <a:extLst>
                      <a:ext uri="{53640926-AAD7-44D8-BBD7-CCE9431645EC}">
                        <a14:shadowObscured xmlns:a14="http://schemas.microsoft.com/office/drawing/2010/main"/>
                      </a:ext>
                    </a:extLst>
                  </pic:spPr>
                </pic:pic>
              </a:graphicData>
            </a:graphic>
          </wp:inline>
        </w:drawing>
      </w:r>
    </w:p>
    <w:p w14:paraId="2164E505" w14:textId="59AFA232" w:rsidR="00937288" w:rsidRPr="00937288" w:rsidRDefault="00931288" w:rsidP="00931288">
      <w:pPr>
        <w:pStyle w:val="Caption"/>
        <w:rPr>
          <w:rFonts w:asciiTheme="majorHAnsi" w:hAnsiTheme="majorHAnsi" w:cstheme="majorHAnsi"/>
          <w:sz w:val="22"/>
          <w:szCs w:val="22"/>
        </w:rPr>
      </w:pPr>
      <w:bookmarkStart w:id="4" w:name="_Ref121149381"/>
      <w:r>
        <w:t xml:space="preserve">Figure </w:t>
      </w:r>
      <w:fldSimple w:instr=" SEQ Figure \* ARABIC ">
        <w:r w:rsidR="004868C3">
          <w:rPr>
            <w:noProof/>
          </w:rPr>
          <w:t>18</w:t>
        </w:r>
      </w:fldSimple>
      <w:bookmarkEnd w:id="4"/>
    </w:p>
    <w:p w14:paraId="1A74F966" w14:textId="77777777" w:rsidR="00731EC6" w:rsidRDefault="00793378" w:rsidP="00731EC6">
      <w:pPr>
        <w:pStyle w:val="Heading1"/>
        <w:spacing w:before="0"/>
      </w:pPr>
      <w:r>
        <w:rPr>
          <w:noProof/>
        </w:rPr>
        <w:lastRenderedPageBreak/>
        <w:drawing>
          <wp:inline distT="0" distB="0" distL="0" distR="0" wp14:anchorId="4E55A0F6" wp14:editId="3C0FE8B3">
            <wp:extent cx="4831080" cy="3124200"/>
            <wp:effectExtent l="0" t="0" r="7620" b="0"/>
            <wp:docPr id="2073665719" name="Picture 207366571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9" name="Picture 2073665719" descr="Chart, radar chart&#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l="16798" t="19931" b="14696"/>
                    <a:stretch/>
                  </pic:blipFill>
                  <pic:spPr bwMode="auto">
                    <a:xfrm>
                      <a:off x="0" y="0"/>
                      <a:ext cx="483108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04320FA2" w14:textId="0C416F06" w:rsidR="00C53B9B" w:rsidRDefault="00731EC6" w:rsidP="00731EC6">
      <w:pPr>
        <w:pStyle w:val="Caption"/>
        <w:rPr>
          <w:rFonts w:cstheme="majorHAnsi"/>
          <w:color w:val="4F81BD" w:themeColor="accent1"/>
        </w:rPr>
      </w:pPr>
      <w:bookmarkStart w:id="5" w:name="_Ref121149420"/>
      <w:r>
        <w:t xml:space="preserve">Figure </w:t>
      </w:r>
      <w:fldSimple w:instr=" SEQ Figure \* ARABIC ">
        <w:r w:rsidR="004868C3">
          <w:rPr>
            <w:noProof/>
          </w:rPr>
          <w:t>19</w:t>
        </w:r>
      </w:fldSimple>
      <w:bookmarkEnd w:id="5"/>
    </w:p>
    <w:p w14:paraId="5CAAE5E3" w14:textId="23420FE8" w:rsidR="00793378" w:rsidRDefault="00793378" w:rsidP="00793378"/>
    <w:p w14:paraId="3868F3F9" w14:textId="2D64763E" w:rsidR="00793378" w:rsidRDefault="00793378" w:rsidP="00793378"/>
    <w:p w14:paraId="291AED20" w14:textId="77777777" w:rsidR="00731EC6" w:rsidRDefault="00793378" w:rsidP="00731EC6">
      <w:pPr>
        <w:keepNext/>
      </w:pPr>
      <w:r w:rsidRPr="00793378">
        <w:rPr>
          <w:noProof/>
        </w:rPr>
        <w:drawing>
          <wp:inline distT="0" distB="0" distL="0" distR="0" wp14:anchorId="1C163B62" wp14:editId="6FDFCC92">
            <wp:extent cx="4701540" cy="3286553"/>
            <wp:effectExtent l="0" t="0" r="3810" b="9525"/>
            <wp:docPr id="2073665721" name="Picture 2073665721"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1" name="Picture 2073665721" descr="Chart, scatter chart, bubble chart&#10;&#10;Description automatically generated"/>
                    <pic:cNvPicPr/>
                  </pic:nvPicPr>
                  <pic:blipFill>
                    <a:blip r:embed="rId45"/>
                    <a:stretch>
                      <a:fillRect/>
                    </a:stretch>
                  </pic:blipFill>
                  <pic:spPr>
                    <a:xfrm>
                      <a:off x="0" y="0"/>
                      <a:ext cx="4706568" cy="3290067"/>
                    </a:xfrm>
                    <a:prstGeom prst="rect">
                      <a:avLst/>
                    </a:prstGeom>
                  </pic:spPr>
                </pic:pic>
              </a:graphicData>
            </a:graphic>
          </wp:inline>
        </w:drawing>
      </w:r>
    </w:p>
    <w:p w14:paraId="0218F9C0" w14:textId="50FFF406" w:rsidR="00793378" w:rsidRDefault="00731EC6" w:rsidP="00731EC6">
      <w:pPr>
        <w:pStyle w:val="Caption"/>
      </w:pPr>
      <w:bookmarkStart w:id="6" w:name="_Ref121149425"/>
      <w:r>
        <w:t xml:space="preserve">Figure </w:t>
      </w:r>
      <w:fldSimple w:instr=" SEQ Figure \* ARABIC ">
        <w:r w:rsidR="004868C3">
          <w:rPr>
            <w:noProof/>
          </w:rPr>
          <w:t>20</w:t>
        </w:r>
      </w:fldSimple>
      <w:bookmarkEnd w:id="6"/>
    </w:p>
    <w:p w14:paraId="6727D487" w14:textId="5E9D74DE" w:rsidR="00793378" w:rsidRDefault="00793378" w:rsidP="00793378"/>
    <w:p w14:paraId="301835C8" w14:textId="77777777" w:rsidR="00731EC6" w:rsidRDefault="00793378" w:rsidP="00731EC6">
      <w:pPr>
        <w:keepNext/>
      </w:pPr>
      <w:r w:rsidRPr="00793378">
        <w:rPr>
          <w:noProof/>
        </w:rPr>
        <w:lastRenderedPageBreak/>
        <w:drawing>
          <wp:inline distT="0" distB="0" distL="0" distR="0" wp14:anchorId="056916EA" wp14:editId="50B61FBC">
            <wp:extent cx="4798774" cy="3268980"/>
            <wp:effectExtent l="0" t="0" r="1905" b="7620"/>
            <wp:docPr id="2073665722" name="Picture 20736657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2" name="Picture 2073665722" descr="Chart, scatter chart&#10;&#10;Description automatically generated"/>
                    <pic:cNvPicPr/>
                  </pic:nvPicPr>
                  <pic:blipFill>
                    <a:blip r:embed="rId46"/>
                    <a:stretch>
                      <a:fillRect/>
                    </a:stretch>
                  </pic:blipFill>
                  <pic:spPr>
                    <a:xfrm>
                      <a:off x="0" y="0"/>
                      <a:ext cx="4814179" cy="3279474"/>
                    </a:xfrm>
                    <a:prstGeom prst="rect">
                      <a:avLst/>
                    </a:prstGeom>
                  </pic:spPr>
                </pic:pic>
              </a:graphicData>
            </a:graphic>
          </wp:inline>
        </w:drawing>
      </w:r>
    </w:p>
    <w:p w14:paraId="59994017" w14:textId="5DDF31A7" w:rsidR="00793378" w:rsidRDefault="00731EC6" w:rsidP="00731EC6">
      <w:pPr>
        <w:pStyle w:val="Caption"/>
      </w:pPr>
      <w:bookmarkStart w:id="7" w:name="_Ref121149429"/>
      <w:r>
        <w:t xml:space="preserve">Figure </w:t>
      </w:r>
      <w:fldSimple w:instr=" SEQ Figure \* ARABIC ">
        <w:r w:rsidR="004868C3">
          <w:rPr>
            <w:noProof/>
          </w:rPr>
          <w:t>21</w:t>
        </w:r>
      </w:fldSimple>
      <w:bookmarkEnd w:id="7"/>
    </w:p>
    <w:p w14:paraId="0836CD6E" w14:textId="3973A0A5" w:rsidR="00793378" w:rsidRDefault="00793378" w:rsidP="00793378"/>
    <w:p w14:paraId="72D035FE" w14:textId="77777777" w:rsidR="00731EC6" w:rsidRDefault="00731EC6" w:rsidP="00731EC6">
      <w:pPr>
        <w:keepNext/>
      </w:pPr>
      <w:r w:rsidRPr="00731EC6">
        <w:rPr>
          <w:noProof/>
        </w:rPr>
        <w:drawing>
          <wp:inline distT="0" distB="0" distL="0" distR="0" wp14:anchorId="3CBFB461" wp14:editId="2FE2A765">
            <wp:extent cx="4922718" cy="3063240"/>
            <wp:effectExtent l="0" t="0" r="0" b="3810"/>
            <wp:docPr id="2073665723" name="Picture 20736657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3" name="Picture 2073665723" descr="Chart&#10;&#10;Description automatically generated"/>
                    <pic:cNvPicPr/>
                  </pic:nvPicPr>
                  <pic:blipFill>
                    <a:blip r:embed="rId47"/>
                    <a:stretch>
                      <a:fillRect/>
                    </a:stretch>
                  </pic:blipFill>
                  <pic:spPr>
                    <a:xfrm>
                      <a:off x="0" y="0"/>
                      <a:ext cx="4925329" cy="3064865"/>
                    </a:xfrm>
                    <a:prstGeom prst="rect">
                      <a:avLst/>
                    </a:prstGeom>
                  </pic:spPr>
                </pic:pic>
              </a:graphicData>
            </a:graphic>
          </wp:inline>
        </w:drawing>
      </w:r>
    </w:p>
    <w:p w14:paraId="23E6AFD0" w14:textId="628162F9" w:rsidR="00793378" w:rsidRPr="00793378" w:rsidRDefault="00731EC6" w:rsidP="00731EC6">
      <w:pPr>
        <w:pStyle w:val="Caption"/>
      </w:pPr>
      <w:bookmarkStart w:id="8" w:name="_Ref121149455"/>
      <w:r>
        <w:t xml:space="preserve">Figure </w:t>
      </w:r>
      <w:fldSimple w:instr=" SEQ Figure \* ARABIC ">
        <w:r w:rsidR="004868C3">
          <w:rPr>
            <w:noProof/>
          </w:rPr>
          <w:t>22</w:t>
        </w:r>
      </w:fldSimple>
      <w:bookmarkEnd w:id="8"/>
    </w:p>
    <w:p w14:paraId="3D30C45E" w14:textId="12EA0EDC" w:rsidR="00793378" w:rsidRDefault="00793378" w:rsidP="00793378"/>
    <w:p w14:paraId="3848D70D" w14:textId="77777777" w:rsidR="00793378" w:rsidRPr="00793378" w:rsidRDefault="00793378" w:rsidP="00793378"/>
    <w:p w14:paraId="07AF2139" w14:textId="555A37D9" w:rsidR="00633AC0" w:rsidRPr="0026509E" w:rsidRDefault="003275C6">
      <w:pPr>
        <w:pStyle w:val="Heading1"/>
        <w:spacing w:before="0"/>
        <w:rPr>
          <w:rFonts w:cstheme="majorHAnsi"/>
          <w:color w:val="4F81BD" w:themeColor="accent1"/>
        </w:rPr>
      </w:pPr>
      <w:r>
        <w:rPr>
          <w:rFonts w:cstheme="majorHAnsi"/>
          <w:color w:val="4F81BD" w:themeColor="accent1"/>
        </w:rPr>
        <w:t xml:space="preserve">Quantification and </w:t>
      </w:r>
      <w:r w:rsidR="003E0EC4">
        <w:rPr>
          <w:rFonts w:cstheme="majorHAnsi"/>
          <w:color w:val="4F81BD" w:themeColor="accent1"/>
        </w:rPr>
        <w:t>statistical analysis</w:t>
      </w:r>
    </w:p>
    <w:p w14:paraId="649A309E" w14:textId="77777777" w:rsidR="00633AC0" w:rsidRPr="000724AB" w:rsidRDefault="00633AC0">
      <w:pPr>
        <w:rPr>
          <w:rFonts w:asciiTheme="majorHAnsi" w:hAnsiTheme="majorHAnsi" w:cstheme="majorHAnsi"/>
          <w:sz w:val="20"/>
          <w:szCs w:val="20"/>
        </w:rPr>
      </w:pPr>
    </w:p>
    <w:p w14:paraId="18F03E31" w14:textId="7BB5E48E" w:rsidR="00AD7CD1" w:rsidRPr="00AA551A" w:rsidRDefault="00AD7CD1" w:rsidP="00AD7CD1">
      <w:pPr>
        <w:rPr>
          <w:rFonts w:asciiTheme="majorHAnsi" w:hAnsiTheme="majorHAnsi" w:cstheme="majorBidi"/>
          <w:sz w:val="22"/>
          <w:szCs w:val="22"/>
        </w:rPr>
      </w:pPr>
      <w:r w:rsidRPr="00AA551A">
        <w:rPr>
          <w:rFonts w:asciiTheme="majorHAnsi" w:hAnsiTheme="majorHAnsi" w:cstheme="majorBidi"/>
          <w:sz w:val="22"/>
          <w:szCs w:val="22"/>
        </w:rPr>
        <w:lastRenderedPageBreak/>
        <w:t xml:space="preserve">Discrete Fréchet distance, as implemented in </w:t>
      </w:r>
      <w:hyperlink r:id="rId48" w:history="1">
        <w:r w:rsidRPr="00AA551A">
          <w:rPr>
            <w:rStyle w:val="Hyperlink"/>
            <w:rFonts w:asciiTheme="majorHAnsi" w:hAnsiTheme="majorHAnsi" w:cstheme="majorBidi"/>
            <w:sz w:val="22"/>
            <w:szCs w:val="22"/>
          </w:rPr>
          <w:t>https://github.com/cjekel/similarity_measures</w:t>
        </w:r>
      </w:hyperlink>
      <w:r w:rsidRPr="00AA551A">
        <w:rPr>
          <w:rFonts w:asciiTheme="majorHAnsi" w:hAnsiTheme="majorHAnsi" w:cstheme="majorBidi"/>
          <w:sz w:val="22"/>
          <w:szCs w:val="22"/>
        </w:rPr>
        <w:t xml:space="preserve">, is used to assess the mismatch between the currently observed spectrum and the target spectrum, where the target spectrum is determined by arbitrarily choosing a random set of RGB values and measuring the sensor data for the fixed, random set of RGB values. </w:t>
      </w:r>
      <w:r w:rsidR="00B30501" w:rsidRPr="00AA551A">
        <w:rPr>
          <w:rFonts w:asciiTheme="majorHAnsi" w:hAnsiTheme="majorHAnsi" w:cstheme="majorBidi"/>
          <w:sz w:val="22"/>
          <w:szCs w:val="22"/>
        </w:rPr>
        <w:t>Lower Fréchet distances correspond to better matches between the observed and target spectra (i.e. lower error).</w:t>
      </w:r>
    </w:p>
    <w:p w14:paraId="0C0E24B5" w14:textId="15A2F6D1" w:rsidR="00AA551A" w:rsidRPr="00AA551A" w:rsidRDefault="00AA551A" w:rsidP="00AD7CD1">
      <w:pPr>
        <w:rPr>
          <w:rFonts w:asciiTheme="majorHAnsi" w:hAnsiTheme="majorHAnsi" w:cstheme="majorBidi"/>
          <w:sz w:val="22"/>
          <w:szCs w:val="22"/>
        </w:rPr>
      </w:pPr>
    </w:p>
    <w:p w14:paraId="32E19A89" w14:textId="1E6276B8" w:rsidR="00AD7CD1" w:rsidRPr="00AA551A" w:rsidRDefault="00AA551A" w:rsidP="00AD7CD1">
      <w:pPr>
        <w:rPr>
          <w:rFonts w:asciiTheme="majorHAnsi" w:hAnsiTheme="majorHAnsi" w:cstheme="majorBidi"/>
          <w:sz w:val="22"/>
          <w:szCs w:val="22"/>
        </w:rPr>
      </w:pPr>
      <w:r w:rsidRPr="00AA551A">
        <w:rPr>
          <w:rFonts w:asciiTheme="majorHAnsi" w:hAnsiTheme="majorHAnsi" w:cstheme="majorBidi"/>
          <w:sz w:val="22"/>
          <w:szCs w:val="22"/>
        </w:rPr>
        <w:t xml:space="preserve">An example JSON </w:t>
      </w:r>
      <w:r>
        <w:rPr>
          <w:rFonts w:asciiTheme="majorHAnsi" w:hAnsiTheme="majorHAnsi" w:cstheme="majorBidi"/>
          <w:sz w:val="22"/>
          <w:szCs w:val="22"/>
        </w:rPr>
        <w:t>document</w:t>
      </w:r>
      <w:r w:rsidRPr="00AA551A">
        <w:rPr>
          <w:rFonts w:asciiTheme="majorHAnsi" w:hAnsiTheme="majorHAnsi" w:cstheme="majorBidi"/>
          <w:sz w:val="22"/>
          <w:szCs w:val="22"/>
        </w:rPr>
        <w:t xml:space="preserve"> </w:t>
      </w:r>
      <w:r>
        <w:rPr>
          <w:rFonts w:asciiTheme="majorHAnsi" w:hAnsiTheme="majorHAnsi" w:cstheme="majorBidi"/>
          <w:sz w:val="22"/>
          <w:szCs w:val="22"/>
        </w:rPr>
        <w:t xml:space="preserve">logged to a MongoDB database backend </w:t>
      </w:r>
      <w:r w:rsidRPr="00AA551A">
        <w:rPr>
          <w:rFonts w:asciiTheme="majorHAnsi" w:hAnsiTheme="majorHAnsi" w:cstheme="majorBidi"/>
          <w:sz w:val="22"/>
          <w:szCs w:val="22"/>
        </w:rPr>
        <w:t>containing experimental data</w:t>
      </w:r>
      <w:r>
        <w:rPr>
          <w:rFonts w:asciiTheme="majorHAnsi" w:hAnsiTheme="majorHAnsi" w:cstheme="majorBidi"/>
          <w:sz w:val="22"/>
          <w:szCs w:val="22"/>
        </w:rPr>
        <w:t xml:space="preserve"> for a single run</w:t>
      </w:r>
      <w:r w:rsidRPr="00AA551A">
        <w:rPr>
          <w:rFonts w:asciiTheme="majorHAnsi" w:hAnsiTheme="majorHAnsi" w:cstheme="majorBidi"/>
          <w:sz w:val="22"/>
          <w:szCs w:val="22"/>
        </w:rPr>
        <w:t xml:space="preserve"> is given as follows:</w:t>
      </w:r>
    </w:p>
    <w:p w14:paraId="7929F130" w14:textId="09508F2E" w:rsidR="00AA551A" w:rsidRDefault="00BD6B34" w:rsidP="00AD7CD1">
      <w:pPr>
        <w:rPr>
          <w:rFonts w:asciiTheme="majorHAnsi" w:hAnsiTheme="majorHAnsi" w:cstheme="majorBidi"/>
          <w:i/>
          <w:iCs/>
          <w:sz w:val="22"/>
          <w:szCs w:val="22"/>
        </w:rPr>
      </w:pPr>
      <w:r w:rsidRPr="00BD6B34">
        <w:rPr>
          <w:rFonts w:ascii="Consolas" w:hAnsi="Consolas" w:cstheme="majorBidi"/>
          <w:noProof/>
          <w:sz w:val="22"/>
          <w:szCs w:val="22"/>
        </w:rPr>
        <mc:AlternateContent>
          <mc:Choice Requires="wps">
            <w:drawing>
              <wp:anchor distT="45720" distB="45720" distL="114300" distR="114300" simplePos="0" relativeHeight="251660288" behindDoc="0" locked="0" layoutInCell="1" allowOverlap="1" wp14:anchorId="05562438" wp14:editId="2FF6320D">
                <wp:simplePos x="0" y="0"/>
                <wp:positionH relativeFrom="column">
                  <wp:posOffset>38100</wp:posOffset>
                </wp:positionH>
                <wp:positionV relativeFrom="paragraph">
                  <wp:posOffset>290195</wp:posOffset>
                </wp:positionV>
                <wp:extent cx="5234940" cy="1404620"/>
                <wp:effectExtent l="0" t="0" r="22860" b="2413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1404620"/>
                        </a:xfrm>
                        <a:prstGeom prst="rect">
                          <a:avLst/>
                        </a:prstGeom>
                        <a:solidFill>
                          <a:srgbClr val="FFFFFF"/>
                        </a:solidFill>
                        <a:ln w="9525">
                          <a:solidFill>
                            <a:srgbClr val="000000"/>
                          </a:solidFill>
                          <a:miter lim="800000"/>
                          <a:headEnd/>
                          <a:tailEnd/>
                        </a:ln>
                      </wps:spPr>
                      <wps:txbx>
                        <w:txbxContent>
                          <w:p w14:paraId="791AC661" w14:textId="796DA619"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w:t>
                            </w:r>
                          </w:p>
                          <w:p w14:paraId="13396EAD"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utc</w:t>
                            </w:r>
                            <w:proofErr w:type="gramEnd"/>
                            <w:r w:rsidRPr="00AA551A">
                              <w:rPr>
                                <w:rFonts w:ascii="Consolas" w:hAnsi="Consolas" w:cstheme="majorBidi"/>
                                <w:sz w:val="22"/>
                                <w:szCs w:val="22"/>
                              </w:rPr>
                              <w:t>_timestamp</w:t>
                            </w:r>
                            <w:proofErr w:type="spellEnd"/>
                            <w:r w:rsidRPr="00AA551A">
                              <w:rPr>
                                <w:rFonts w:ascii="Consolas" w:hAnsi="Consolas" w:cstheme="majorBidi"/>
                                <w:sz w:val="22"/>
                                <w:szCs w:val="22"/>
                              </w:rPr>
                              <w:t>": "2022-11-4 06:51:16",</w:t>
                            </w:r>
                          </w:p>
                          <w:p w14:paraId="1D57AB0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"ch510": 354,</w:t>
                            </w:r>
                          </w:p>
                          <w:p w14:paraId="47481C21"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"ch620": 5671,</w:t>
                            </w:r>
                          </w:p>
                          <w:p w14:paraId="346C04D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"ch410": 188,</w:t>
                            </w:r>
                          </w:p>
                          <w:p w14:paraId="2F037B30"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"ch440": 3675,</w:t>
                            </w:r>
                          </w:p>
                          <w:p w14:paraId="33999F4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"ch583": 2756,</w:t>
                            </w:r>
                          </w:p>
                          <w:p w14:paraId="278136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input_message</w:t>
                            </w:r>
                            <w:proofErr w:type="spellEnd"/>
                            <w:r w:rsidRPr="00AA551A">
                              <w:rPr>
                                <w:rFonts w:ascii="Consolas" w:hAnsi="Consolas" w:cstheme="majorBidi"/>
                                <w:sz w:val="22"/>
                                <w:szCs w:val="22"/>
                              </w:rPr>
                              <w:t>": {</w:t>
                            </w:r>
                          </w:p>
                          <w:p w14:paraId="230250F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session_id</w:t>
                            </w:r>
                            <w:proofErr w:type="spellEnd"/>
                            <w:r w:rsidRPr="00AA551A">
                              <w:rPr>
                                <w:rFonts w:ascii="Consolas" w:hAnsi="Consolas" w:cstheme="majorBidi"/>
                                <w:sz w:val="22"/>
                                <w:szCs w:val="22"/>
                              </w:rPr>
                              <w:t>": "542e6e80-9c50-4c41-95a5-832603b96238",</w:t>
                            </w:r>
                          </w:p>
                          <w:p w14:paraId="2AE98DF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"B": 31,</w:t>
                            </w:r>
                          </w:p>
                          <w:p w14:paraId="5CF916D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atime</w:t>
                            </w:r>
                            <w:proofErr w:type="spellEnd"/>
                            <w:r w:rsidRPr="00AA551A">
                              <w:rPr>
                                <w:rFonts w:ascii="Consolas" w:hAnsi="Consolas" w:cstheme="majorBidi"/>
                                <w:sz w:val="22"/>
                                <w:szCs w:val="22"/>
                              </w:rPr>
                              <w:t>": 100,</w:t>
                            </w:r>
                          </w:p>
                          <w:p w14:paraId="5AED766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"gain": 128,</w:t>
                            </w:r>
                          </w:p>
                          <w:p w14:paraId="62E4B19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astep</w:t>
                            </w:r>
                            <w:proofErr w:type="spellEnd"/>
                            <w:r w:rsidRPr="00AA551A">
                              <w:rPr>
                                <w:rFonts w:ascii="Consolas" w:hAnsi="Consolas" w:cstheme="majorBidi"/>
                                <w:sz w:val="22"/>
                                <w:szCs w:val="22"/>
                              </w:rPr>
                              <w:t>": 999,</w:t>
                            </w:r>
                          </w:p>
                          <w:p w14:paraId="7A7D31E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experiment_id</w:t>
                            </w:r>
                            <w:proofErr w:type="spellEnd"/>
                            <w:r w:rsidRPr="00AA551A">
                              <w:rPr>
                                <w:rFonts w:ascii="Consolas" w:hAnsi="Consolas" w:cstheme="majorBidi"/>
                                <w:sz w:val="22"/>
                                <w:szCs w:val="22"/>
                              </w:rPr>
                              <w:t>": "9b50c819-db8f-476f-b601-dbe79e871a46",</w:t>
                            </w:r>
                          </w:p>
                          <w:p w14:paraId="2FF0ABD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 3,</w:t>
                            </w:r>
                          </w:p>
                          <w:p w14:paraId="3EFDE645"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integration</w:t>
                            </w:r>
                            <w:proofErr w:type="gramEnd"/>
                            <w:r w:rsidRPr="00AA551A">
                              <w:rPr>
                                <w:rFonts w:ascii="Consolas" w:hAnsi="Consolas" w:cstheme="majorBidi"/>
                                <w:sz w:val="22"/>
                                <w:szCs w:val="22"/>
                              </w:rPr>
                              <w:t>_time</w:t>
                            </w:r>
                            <w:proofErr w:type="spellEnd"/>
                            <w:r w:rsidRPr="00AA551A">
                              <w:rPr>
                                <w:rFonts w:ascii="Consolas" w:hAnsi="Consolas" w:cstheme="majorBidi"/>
                                <w:sz w:val="22"/>
                                <w:szCs w:val="22"/>
                              </w:rPr>
                              <w:t>": 280.78,</w:t>
                            </w:r>
                          </w:p>
                          <w:p w14:paraId="2D77CC9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"R": 41,</w:t>
                            </w:r>
                          </w:p>
                          <w:p w14:paraId="67F1A44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
                          <w:p w14:paraId="3C386B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onboard</w:t>
                            </w:r>
                            <w:proofErr w:type="gramEnd"/>
                            <w:r w:rsidRPr="00AA551A">
                              <w:rPr>
                                <w:rFonts w:ascii="Consolas" w:hAnsi="Consolas" w:cstheme="majorBidi"/>
                                <w:sz w:val="22"/>
                                <w:szCs w:val="22"/>
                              </w:rPr>
                              <w:t>_temperature_K</w:t>
                            </w:r>
                            <w:proofErr w:type="spellEnd"/>
                            <w:r w:rsidRPr="00AA551A">
                              <w:rPr>
                                <w:rFonts w:ascii="Consolas" w:hAnsi="Consolas" w:cstheme="majorBidi"/>
                                <w:sz w:val="22"/>
                                <w:szCs w:val="22"/>
                              </w:rPr>
                              <w:t>": 294.1085,</w:t>
                            </w:r>
                          </w:p>
                          <w:p w14:paraId="5B6E8B3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sd</w:t>
                            </w:r>
                            <w:proofErr w:type="gramEnd"/>
                            <w:r w:rsidRPr="00AA551A">
                              <w:rPr>
                                <w:rFonts w:ascii="Consolas" w:hAnsi="Consolas" w:cstheme="majorBidi"/>
                                <w:sz w:val="22"/>
                                <w:szCs w:val="22"/>
                              </w:rPr>
                              <w:t>_card_ready</w:t>
                            </w:r>
                            <w:proofErr w:type="spellEnd"/>
                            <w:r w:rsidRPr="00AA551A">
                              <w:rPr>
                                <w:rFonts w:ascii="Consolas" w:hAnsi="Consolas" w:cstheme="majorBidi"/>
                                <w:sz w:val="22"/>
                                <w:szCs w:val="22"/>
                              </w:rPr>
                              <w:t>": True,</w:t>
                            </w:r>
                          </w:p>
                          <w:p w14:paraId="3AE076A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"ch470": 2827,</w:t>
                            </w:r>
                          </w:p>
                          <w:p w14:paraId="5033E5A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"ch550": 498,</w:t>
                            </w:r>
                          </w:p>
                          <w:p w14:paraId="71FE892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"ch670": 277,</w:t>
                            </w:r>
                          </w:p>
                          <w:p w14:paraId="4CE10B5D" w14:textId="77777777" w:rsidR="00BD6B34" w:rsidRDefault="00BD6B34" w:rsidP="00BD6B34">
                            <w:pPr>
                              <w:rPr>
                                <w:rFonts w:ascii="Consolas" w:hAnsi="Consolas" w:cstheme="majorBidi"/>
                                <w:sz w:val="22"/>
                                <w:szCs w:val="22"/>
                              </w:rPr>
                            </w:pPr>
                            <w:r w:rsidRPr="00AA551A">
                              <w:rPr>
                                <w:rFonts w:ascii="Consolas" w:hAnsi="Consolas" w:cstheme="majorBidi"/>
                                <w:sz w:val="22"/>
                                <w:szCs w:val="22"/>
                              </w:rPr>
                              <w:t>}</w:t>
                            </w:r>
                          </w:p>
                          <w:p w14:paraId="628A1F55" w14:textId="3222BB06" w:rsidR="00BD6B34" w:rsidRDefault="00BD6B34" w:rsidP="00BD6B34">
                            <w:pPr>
                              <w:jc w:val="both"/>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5562438" id="_x0000_t202" coordsize="21600,21600" o:spt="202" path="m,l,21600r21600,l21600,xe">
                <v:stroke joinstyle="miter"/>
                <v:path gradientshapeok="t" o:connecttype="rect"/>
              </v:shapetype>
              <v:shape id="Text Box 2" o:spid="_x0000_s1026" type="#_x0000_t202" style="position:absolute;margin-left:3pt;margin-top:22.85pt;width:412.2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">
                <v:textbox style="mso-fit-shape-to-text:t">
                  <w:txbxContent>
                    <w:p w14:paraId="791AC661" w14:textId="796DA619"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w:t>
                      </w:r>
                    </w:p>
                    <w:p w14:paraId="13396EAD"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utc</w:t>
                      </w:r>
                      <w:proofErr w:type="gramEnd"/>
                      <w:r w:rsidRPr="00AA551A">
                        <w:rPr>
                          <w:rFonts w:ascii="Consolas" w:hAnsi="Consolas" w:cstheme="majorBidi"/>
                          <w:sz w:val="22"/>
                          <w:szCs w:val="22"/>
                        </w:rPr>
                        <w:t>_timestamp</w:t>
                      </w:r>
                      <w:proofErr w:type="spellEnd"/>
                      <w:r w:rsidRPr="00AA551A">
                        <w:rPr>
                          <w:rFonts w:ascii="Consolas" w:hAnsi="Consolas" w:cstheme="majorBidi"/>
                          <w:sz w:val="22"/>
                          <w:szCs w:val="22"/>
                        </w:rPr>
                        <w:t>": "2022-11-4 06:51:16",</w:t>
                      </w:r>
                    </w:p>
                    <w:p w14:paraId="1D57AB0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"ch510": 354,</w:t>
                      </w:r>
                    </w:p>
                    <w:p w14:paraId="47481C21"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"ch620": 5671,</w:t>
                      </w:r>
                    </w:p>
                    <w:p w14:paraId="346C04D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"ch410": 188,</w:t>
                      </w:r>
                    </w:p>
                    <w:p w14:paraId="2F037B30"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"ch440": 3675,</w:t>
                      </w:r>
                    </w:p>
                    <w:p w14:paraId="33999F4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"ch583": 2756,</w:t>
                      </w:r>
                    </w:p>
                    <w:p w14:paraId="278136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input_message</w:t>
                      </w:r>
                      <w:proofErr w:type="spellEnd"/>
                      <w:r w:rsidRPr="00AA551A">
                        <w:rPr>
                          <w:rFonts w:ascii="Consolas" w:hAnsi="Consolas" w:cstheme="majorBidi"/>
                          <w:sz w:val="22"/>
                          <w:szCs w:val="22"/>
                        </w:rPr>
                        <w:t>": {</w:t>
                      </w:r>
                    </w:p>
                    <w:p w14:paraId="230250F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session_id</w:t>
                      </w:r>
                      <w:proofErr w:type="spellEnd"/>
                      <w:r w:rsidRPr="00AA551A">
                        <w:rPr>
                          <w:rFonts w:ascii="Consolas" w:hAnsi="Consolas" w:cstheme="majorBidi"/>
                          <w:sz w:val="22"/>
                          <w:szCs w:val="22"/>
                        </w:rPr>
                        <w:t>": "542e6e80-9c50-4c41-95a5-832603b96238",</w:t>
                      </w:r>
                    </w:p>
                    <w:p w14:paraId="2AE98DF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"B": 31,</w:t>
                      </w:r>
                    </w:p>
                    <w:p w14:paraId="5CF916D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atime</w:t>
                      </w:r>
                      <w:proofErr w:type="spellEnd"/>
                      <w:r w:rsidRPr="00AA551A">
                        <w:rPr>
                          <w:rFonts w:ascii="Consolas" w:hAnsi="Consolas" w:cstheme="majorBidi"/>
                          <w:sz w:val="22"/>
                          <w:szCs w:val="22"/>
                        </w:rPr>
                        <w:t>": 100,</w:t>
                      </w:r>
                    </w:p>
                    <w:p w14:paraId="5AED766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"gain": 128,</w:t>
                      </w:r>
                    </w:p>
                    <w:p w14:paraId="62E4B19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astep</w:t>
                      </w:r>
                      <w:proofErr w:type="spellEnd"/>
                      <w:r w:rsidRPr="00AA551A">
                        <w:rPr>
                          <w:rFonts w:ascii="Consolas" w:hAnsi="Consolas" w:cstheme="majorBidi"/>
                          <w:sz w:val="22"/>
                          <w:szCs w:val="22"/>
                        </w:rPr>
                        <w:t>": 999,</w:t>
                      </w:r>
                    </w:p>
                    <w:p w14:paraId="7A7D31E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experiment_id</w:t>
                      </w:r>
                      <w:proofErr w:type="spellEnd"/>
                      <w:r w:rsidRPr="00AA551A">
                        <w:rPr>
                          <w:rFonts w:ascii="Consolas" w:hAnsi="Consolas" w:cstheme="majorBidi"/>
                          <w:sz w:val="22"/>
                          <w:szCs w:val="22"/>
                        </w:rPr>
                        <w:t>": "9b50c819-db8f-476f-b601-dbe79e871a46",</w:t>
                      </w:r>
                    </w:p>
                    <w:p w14:paraId="2FF0ABD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 3,</w:t>
                      </w:r>
                    </w:p>
                    <w:p w14:paraId="3EFDE645"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integration</w:t>
                      </w:r>
                      <w:proofErr w:type="gramEnd"/>
                      <w:r w:rsidRPr="00AA551A">
                        <w:rPr>
                          <w:rFonts w:ascii="Consolas" w:hAnsi="Consolas" w:cstheme="majorBidi"/>
                          <w:sz w:val="22"/>
                          <w:szCs w:val="22"/>
                        </w:rPr>
                        <w:t>_time</w:t>
                      </w:r>
                      <w:proofErr w:type="spellEnd"/>
                      <w:r w:rsidRPr="00AA551A">
                        <w:rPr>
                          <w:rFonts w:ascii="Consolas" w:hAnsi="Consolas" w:cstheme="majorBidi"/>
                          <w:sz w:val="22"/>
                          <w:szCs w:val="22"/>
                        </w:rPr>
                        <w:t>": 280.78,</w:t>
                      </w:r>
                    </w:p>
                    <w:p w14:paraId="2D77CC9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"R": 41,</w:t>
                      </w:r>
                    </w:p>
                    <w:p w14:paraId="67F1A44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
                    <w:p w14:paraId="3C386B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onboard</w:t>
                      </w:r>
                      <w:proofErr w:type="gramEnd"/>
                      <w:r w:rsidRPr="00AA551A">
                        <w:rPr>
                          <w:rFonts w:ascii="Consolas" w:hAnsi="Consolas" w:cstheme="majorBidi"/>
                          <w:sz w:val="22"/>
                          <w:szCs w:val="22"/>
                        </w:rPr>
                        <w:t>_temperature_K</w:t>
                      </w:r>
                      <w:proofErr w:type="spellEnd"/>
                      <w:r w:rsidRPr="00AA551A">
                        <w:rPr>
                          <w:rFonts w:ascii="Consolas" w:hAnsi="Consolas" w:cstheme="majorBidi"/>
                          <w:sz w:val="22"/>
                          <w:szCs w:val="22"/>
                        </w:rPr>
                        <w:t>": 294.1085,</w:t>
                      </w:r>
                    </w:p>
                    <w:p w14:paraId="5B6E8B3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sd</w:t>
                      </w:r>
                      <w:proofErr w:type="gramEnd"/>
                      <w:r w:rsidRPr="00AA551A">
                        <w:rPr>
                          <w:rFonts w:ascii="Consolas" w:hAnsi="Consolas" w:cstheme="majorBidi"/>
                          <w:sz w:val="22"/>
                          <w:szCs w:val="22"/>
                        </w:rPr>
                        <w:t>_card_ready</w:t>
                      </w:r>
                      <w:proofErr w:type="spellEnd"/>
                      <w:r w:rsidRPr="00AA551A">
                        <w:rPr>
                          <w:rFonts w:ascii="Consolas" w:hAnsi="Consolas" w:cstheme="majorBidi"/>
                          <w:sz w:val="22"/>
                          <w:szCs w:val="22"/>
                        </w:rPr>
                        <w:t>": True,</w:t>
                      </w:r>
                    </w:p>
                    <w:p w14:paraId="3AE076A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"ch470": 2827,</w:t>
                      </w:r>
                    </w:p>
                    <w:p w14:paraId="5033E5A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"ch550": 498,</w:t>
                      </w:r>
                    </w:p>
                    <w:p w14:paraId="71FE892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"ch670": 277,</w:t>
                      </w:r>
                    </w:p>
                    <w:p w14:paraId="4CE10B5D" w14:textId="77777777" w:rsidR="00BD6B34" w:rsidRDefault="00BD6B34" w:rsidP="00BD6B34">
                      <w:pPr>
                        <w:rPr>
                          <w:rFonts w:ascii="Consolas" w:hAnsi="Consolas" w:cstheme="majorBidi"/>
                          <w:sz w:val="22"/>
                          <w:szCs w:val="22"/>
                        </w:rPr>
                      </w:pPr>
                      <w:r w:rsidRPr="00AA551A">
                        <w:rPr>
                          <w:rFonts w:ascii="Consolas" w:hAnsi="Consolas" w:cstheme="majorBidi"/>
                          <w:sz w:val="22"/>
                          <w:szCs w:val="22"/>
                        </w:rPr>
                        <w:t>}</w:t>
                      </w:r>
                    </w:p>
                    <w:p w14:paraId="628A1F55" w14:textId="3222BB06" w:rsidR="00BD6B34" w:rsidRDefault="00BD6B34" w:rsidP="00BD6B34">
                      <w:pPr>
                        <w:jc w:val="both"/>
                      </w:pPr>
                    </w:p>
                  </w:txbxContent>
                </v:textbox>
                <w10:wrap type="topAndBottom"/>
              </v:shape>
            </w:pict>
          </mc:Fallback>
        </mc:AlternateContent>
      </w:r>
    </w:p>
    <w:p w14:paraId="7F74525A" w14:textId="77777777" w:rsidR="00BD6B34" w:rsidRDefault="00BD6B34" w:rsidP="00AA551A">
      <w:pPr>
        <w:rPr>
          <w:rFonts w:ascii="Consolas" w:hAnsi="Consolas" w:cstheme="majorBidi"/>
          <w:sz w:val="22"/>
          <w:szCs w:val="22"/>
        </w:rPr>
      </w:pPr>
    </w:p>
    <w:p w14:paraId="65616468" w14:textId="7D7DFA11" w:rsidR="00AA551A" w:rsidRPr="00AA551A" w:rsidRDefault="00AA551A" w:rsidP="00AA551A">
      <w:pPr>
        <w:rPr>
          <w:rFonts w:asciiTheme="majorHAnsi" w:hAnsiTheme="majorHAnsi" w:cstheme="majorHAnsi"/>
          <w:sz w:val="22"/>
          <w:szCs w:val="22"/>
        </w:rPr>
      </w:pPr>
      <w:r>
        <w:rPr>
          <w:rFonts w:asciiTheme="majorHAnsi" w:hAnsiTheme="majorHAnsi" w:cstheme="majorHAnsi"/>
          <w:sz w:val="22"/>
          <w:szCs w:val="22"/>
        </w:rPr>
        <w:t xml:space="preserve">The experimental parameters for two JSON documents are given in </w:t>
      </w: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_Ref121149682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Table </w:t>
      </w:r>
      <w:r>
        <w:rPr>
          <w:noProof/>
        </w:rPr>
        <w:t>1</w:t>
      </w:r>
      <w:r>
        <w:rPr>
          <w:rFonts w:asciiTheme="majorHAnsi" w:hAnsiTheme="majorHAnsi" w:cstheme="majorHAnsi"/>
          <w:sz w:val="22"/>
          <w:szCs w:val="22"/>
        </w:rPr>
        <w:fldChar w:fldCharType="end"/>
      </w:r>
      <w:r>
        <w:rPr>
          <w:rFonts w:asciiTheme="majorHAnsi" w:hAnsiTheme="majorHAnsi" w:cstheme="majorHAnsi"/>
          <w:sz w:val="22"/>
          <w:szCs w:val="22"/>
        </w:rPr>
        <w:t>.</w:t>
      </w:r>
    </w:p>
    <w:p w14:paraId="0D91BF7F" w14:textId="77777777" w:rsidR="00AA551A" w:rsidRPr="00AD7CD1" w:rsidRDefault="00AA551A" w:rsidP="00AD7CD1"/>
    <w:p w14:paraId="2C68148C" w14:textId="6B73825F" w:rsidR="00AD7CD1" w:rsidRDefault="00AD7CD1" w:rsidP="00AD7CD1">
      <w:pPr>
        <w:pStyle w:val="Caption"/>
        <w:keepNext/>
      </w:pPr>
      <w:bookmarkStart w:id="9" w:name="_Ref121149682"/>
      <w:r>
        <w:t xml:space="preserve">Table </w:t>
      </w:r>
      <w:fldSimple w:instr=" SEQ Table \* ARABIC ">
        <w:r>
          <w:rPr>
            <w:noProof/>
          </w:rPr>
          <w:t>1</w:t>
        </w:r>
      </w:fldSimple>
      <w:bookmarkEnd w:id="9"/>
      <w:r>
        <w:t xml:space="preserve">. Example of data obtained from two experiments. The LED parameters are red (R), green (G), blue (B). The sensor settings are </w:t>
      </w:r>
      <w:proofErr w:type="spellStart"/>
      <w:r>
        <w:t>atime</w:t>
      </w:r>
      <w:proofErr w:type="spellEnd"/>
      <w:r>
        <w:t xml:space="preserve">, gain, </w:t>
      </w:r>
      <w:proofErr w:type="spellStart"/>
      <w:r>
        <w:t>astep</w:t>
      </w:r>
      <w:proofErr w:type="spellEnd"/>
      <w:r>
        <w:t xml:space="preserve"> (affects integration time and intensity). The measured output values are of the form “</w:t>
      </w:r>
      <w:proofErr w:type="spellStart"/>
      <w:r>
        <w:t>ch</w:t>
      </w:r>
      <w:proofErr w:type="spellEnd"/>
      <w:r>
        <w:t xml:space="preserve">###” where the </w:t>
      </w:r>
      <w:proofErr w:type="gramStart"/>
      <w:r>
        <w:t>three digit</w:t>
      </w:r>
      <w:proofErr w:type="gramEnd"/>
      <w:r>
        <w:t xml:space="preserve"> number corresponds to the full-width half-max (FWHM) wavelength being measured. </w:t>
      </w:r>
    </w:p>
    <w:tbl>
      <w:tblPr>
        <w:tblStyle w:val="TableGrid"/>
        <w:tblW w:w="0" w:type="auto"/>
        <w:tblLook w:val="04A0" w:firstRow="1" w:lastRow="0" w:firstColumn="1" w:lastColumn="0" w:noHBand="0" w:noVBand="1"/>
      </w:tblPr>
      <w:tblGrid>
        <w:gridCol w:w="971"/>
        <w:gridCol w:w="1471"/>
        <w:gridCol w:w="340"/>
        <w:gridCol w:w="289"/>
        <w:gridCol w:w="340"/>
        <w:gridCol w:w="511"/>
        <w:gridCol w:w="437"/>
        <w:gridCol w:w="495"/>
        <w:gridCol w:w="535"/>
        <w:gridCol w:w="535"/>
        <w:gridCol w:w="535"/>
        <w:gridCol w:w="535"/>
        <w:gridCol w:w="535"/>
        <w:gridCol w:w="535"/>
        <w:gridCol w:w="535"/>
        <w:gridCol w:w="535"/>
      </w:tblGrid>
      <w:tr w:rsidR="00AD7CD1" w:rsidRPr="00AD7CD1" w14:paraId="203E6E1C" w14:textId="77777777" w:rsidTr="00AD7CD1">
        <w:trPr>
          <w:trHeight w:val="147"/>
        </w:trPr>
        <w:tc>
          <w:tcPr>
            <w:tcW w:w="971" w:type="dxa"/>
            <w:noWrap/>
            <w:hideMark/>
          </w:tcPr>
          <w:p w14:paraId="17758063" w14:textId="77777777" w:rsidR="00AD7CD1" w:rsidRPr="00AD7CD1" w:rsidRDefault="00AD7CD1">
            <w:pPr>
              <w:rPr>
                <w:b/>
                <w:bCs/>
              </w:rPr>
            </w:pPr>
            <w:proofErr w:type="spellStart"/>
            <w:r w:rsidRPr="00AD7CD1">
              <w:rPr>
                <w:b/>
                <w:bCs/>
              </w:rPr>
              <w:t>utc_timestamp</w:t>
            </w:r>
            <w:proofErr w:type="spellEnd"/>
          </w:p>
        </w:tc>
        <w:tc>
          <w:tcPr>
            <w:tcW w:w="1471" w:type="dxa"/>
            <w:noWrap/>
            <w:hideMark/>
          </w:tcPr>
          <w:p w14:paraId="11CB265E" w14:textId="77777777" w:rsidR="00AD7CD1" w:rsidRPr="00AD7CD1" w:rsidRDefault="00AD7CD1">
            <w:pPr>
              <w:rPr>
                <w:b/>
                <w:bCs/>
              </w:rPr>
            </w:pPr>
            <w:proofErr w:type="spellStart"/>
            <w:r w:rsidRPr="00AD7CD1">
              <w:rPr>
                <w:b/>
                <w:bCs/>
              </w:rPr>
              <w:t>onboard_temperature_K</w:t>
            </w:r>
            <w:proofErr w:type="spellEnd"/>
          </w:p>
        </w:tc>
        <w:tc>
          <w:tcPr>
            <w:tcW w:w="340" w:type="dxa"/>
            <w:noWrap/>
            <w:hideMark/>
          </w:tcPr>
          <w:p w14:paraId="398B93CE" w14:textId="77777777" w:rsidR="00AD7CD1" w:rsidRPr="00AD7CD1" w:rsidRDefault="00AD7CD1">
            <w:pPr>
              <w:rPr>
                <w:b/>
                <w:bCs/>
              </w:rPr>
            </w:pPr>
            <w:r w:rsidRPr="00AD7CD1">
              <w:rPr>
                <w:b/>
                <w:bCs/>
              </w:rPr>
              <w:t>R</w:t>
            </w:r>
          </w:p>
        </w:tc>
        <w:tc>
          <w:tcPr>
            <w:tcW w:w="289" w:type="dxa"/>
            <w:noWrap/>
            <w:hideMark/>
          </w:tcPr>
          <w:p w14:paraId="3AB20D65" w14:textId="77777777" w:rsidR="00AD7CD1" w:rsidRPr="00AD7CD1" w:rsidRDefault="00AD7CD1">
            <w:pPr>
              <w:rPr>
                <w:b/>
                <w:bCs/>
              </w:rPr>
            </w:pPr>
            <w:r w:rsidRPr="00AD7CD1">
              <w:rPr>
                <w:b/>
                <w:bCs/>
              </w:rPr>
              <w:t>G</w:t>
            </w:r>
          </w:p>
        </w:tc>
        <w:tc>
          <w:tcPr>
            <w:tcW w:w="340" w:type="dxa"/>
            <w:noWrap/>
            <w:hideMark/>
          </w:tcPr>
          <w:p w14:paraId="5BB8A113" w14:textId="77777777" w:rsidR="00AD7CD1" w:rsidRPr="00AD7CD1" w:rsidRDefault="00AD7CD1">
            <w:pPr>
              <w:rPr>
                <w:b/>
                <w:bCs/>
              </w:rPr>
            </w:pPr>
            <w:r w:rsidRPr="00AD7CD1">
              <w:rPr>
                <w:b/>
                <w:bCs/>
              </w:rPr>
              <w:t>B</w:t>
            </w:r>
          </w:p>
        </w:tc>
        <w:tc>
          <w:tcPr>
            <w:tcW w:w="511" w:type="dxa"/>
            <w:noWrap/>
            <w:hideMark/>
          </w:tcPr>
          <w:p w14:paraId="55083762" w14:textId="77777777" w:rsidR="00AD7CD1" w:rsidRPr="00AD7CD1" w:rsidRDefault="00AD7CD1">
            <w:pPr>
              <w:rPr>
                <w:b/>
                <w:bCs/>
              </w:rPr>
            </w:pPr>
            <w:proofErr w:type="spellStart"/>
            <w:r w:rsidRPr="00AD7CD1">
              <w:rPr>
                <w:b/>
                <w:bCs/>
              </w:rPr>
              <w:t>atime</w:t>
            </w:r>
            <w:proofErr w:type="spellEnd"/>
          </w:p>
        </w:tc>
        <w:tc>
          <w:tcPr>
            <w:tcW w:w="437" w:type="dxa"/>
            <w:noWrap/>
            <w:hideMark/>
          </w:tcPr>
          <w:p w14:paraId="37419081" w14:textId="77777777" w:rsidR="00AD7CD1" w:rsidRPr="00AD7CD1" w:rsidRDefault="00AD7CD1">
            <w:pPr>
              <w:rPr>
                <w:b/>
                <w:bCs/>
              </w:rPr>
            </w:pPr>
            <w:r w:rsidRPr="00AD7CD1">
              <w:rPr>
                <w:b/>
                <w:bCs/>
              </w:rPr>
              <w:t>gain</w:t>
            </w:r>
          </w:p>
        </w:tc>
        <w:tc>
          <w:tcPr>
            <w:tcW w:w="495" w:type="dxa"/>
            <w:noWrap/>
            <w:hideMark/>
          </w:tcPr>
          <w:p w14:paraId="69517FE6" w14:textId="77777777" w:rsidR="00AD7CD1" w:rsidRPr="00AD7CD1" w:rsidRDefault="00AD7CD1">
            <w:pPr>
              <w:rPr>
                <w:b/>
                <w:bCs/>
              </w:rPr>
            </w:pPr>
            <w:proofErr w:type="spellStart"/>
            <w:r w:rsidRPr="00AD7CD1">
              <w:rPr>
                <w:b/>
                <w:bCs/>
              </w:rPr>
              <w:t>astep</w:t>
            </w:r>
            <w:proofErr w:type="spellEnd"/>
          </w:p>
        </w:tc>
        <w:tc>
          <w:tcPr>
            <w:tcW w:w="535" w:type="dxa"/>
            <w:noWrap/>
            <w:hideMark/>
          </w:tcPr>
          <w:p w14:paraId="76A48EFE" w14:textId="77777777" w:rsidR="00AD7CD1" w:rsidRPr="00AD7CD1" w:rsidRDefault="00AD7CD1">
            <w:pPr>
              <w:rPr>
                <w:b/>
                <w:bCs/>
              </w:rPr>
            </w:pPr>
            <w:r w:rsidRPr="00AD7CD1">
              <w:rPr>
                <w:b/>
                <w:bCs/>
              </w:rPr>
              <w:t>ch410</w:t>
            </w:r>
          </w:p>
        </w:tc>
        <w:tc>
          <w:tcPr>
            <w:tcW w:w="535" w:type="dxa"/>
            <w:noWrap/>
            <w:hideMark/>
          </w:tcPr>
          <w:p w14:paraId="220E8A74" w14:textId="77777777" w:rsidR="00AD7CD1" w:rsidRPr="00AD7CD1" w:rsidRDefault="00AD7CD1">
            <w:pPr>
              <w:rPr>
                <w:b/>
                <w:bCs/>
              </w:rPr>
            </w:pPr>
            <w:r w:rsidRPr="00AD7CD1">
              <w:rPr>
                <w:b/>
                <w:bCs/>
              </w:rPr>
              <w:t>ch440</w:t>
            </w:r>
          </w:p>
        </w:tc>
        <w:tc>
          <w:tcPr>
            <w:tcW w:w="535" w:type="dxa"/>
            <w:noWrap/>
            <w:hideMark/>
          </w:tcPr>
          <w:p w14:paraId="22E25870" w14:textId="77777777" w:rsidR="00AD7CD1" w:rsidRPr="00AD7CD1" w:rsidRDefault="00AD7CD1">
            <w:pPr>
              <w:rPr>
                <w:b/>
                <w:bCs/>
              </w:rPr>
            </w:pPr>
            <w:r w:rsidRPr="00AD7CD1">
              <w:rPr>
                <w:b/>
                <w:bCs/>
              </w:rPr>
              <w:t>ch470</w:t>
            </w:r>
          </w:p>
        </w:tc>
        <w:tc>
          <w:tcPr>
            <w:tcW w:w="535" w:type="dxa"/>
            <w:noWrap/>
            <w:hideMark/>
          </w:tcPr>
          <w:p w14:paraId="6067816D" w14:textId="77777777" w:rsidR="00AD7CD1" w:rsidRPr="00AD7CD1" w:rsidRDefault="00AD7CD1">
            <w:pPr>
              <w:rPr>
                <w:b/>
                <w:bCs/>
              </w:rPr>
            </w:pPr>
            <w:r w:rsidRPr="00AD7CD1">
              <w:rPr>
                <w:b/>
                <w:bCs/>
              </w:rPr>
              <w:t>ch510</w:t>
            </w:r>
          </w:p>
        </w:tc>
        <w:tc>
          <w:tcPr>
            <w:tcW w:w="535" w:type="dxa"/>
            <w:noWrap/>
            <w:hideMark/>
          </w:tcPr>
          <w:p w14:paraId="7DDD0A09" w14:textId="77777777" w:rsidR="00AD7CD1" w:rsidRPr="00AD7CD1" w:rsidRDefault="00AD7CD1">
            <w:pPr>
              <w:rPr>
                <w:b/>
                <w:bCs/>
              </w:rPr>
            </w:pPr>
            <w:r w:rsidRPr="00AD7CD1">
              <w:rPr>
                <w:b/>
                <w:bCs/>
              </w:rPr>
              <w:t>ch550</w:t>
            </w:r>
          </w:p>
        </w:tc>
        <w:tc>
          <w:tcPr>
            <w:tcW w:w="535" w:type="dxa"/>
            <w:noWrap/>
            <w:hideMark/>
          </w:tcPr>
          <w:p w14:paraId="23D6FA80" w14:textId="77777777" w:rsidR="00AD7CD1" w:rsidRPr="00AD7CD1" w:rsidRDefault="00AD7CD1">
            <w:pPr>
              <w:rPr>
                <w:b/>
                <w:bCs/>
              </w:rPr>
            </w:pPr>
            <w:r w:rsidRPr="00AD7CD1">
              <w:rPr>
                <w:b/>
                <w:bCs/>
              </w:rPr>
              <w:t>ch583</w:t>
            </w:r>
          </w:p>
        </w:tc>
        <w:tc>
          <w:tcPr>
            <w:tcW w:w="535" w:type="dxa"/>
            <w:noWrap/>
            <w:hideMark/>
          </w:tcPr>
          <w:p w14:paraId="0954C477" w14:textId="77777777" w:rsidR="00AD7CD1" w:rsidRPr="00AD7CD1" w:rsidRDefault="00AD7CD1">
            <w:pPr>
              <w:rPr>
                <w:b/>
                <w:bCs/>
              </w:rPr>
            </w:pPr>
            <w:r w:rsidRPr="00AD7CD1">
              <w:rPr>
                <w:b/>
                <w:bCs/>
              </w:rPr>
              <w:t>ch620</w:t>
            </w:r>
          </w:p>
        </w:tc>
        <w:tc>
          <w:tcPr>
            <w:tcW w:w="535" w:type="dxa"/>
            <w:noWrap/>
            <w:hideMark/>
          </w:tcPr>
          <w:p w14:paraId="1401B30B" w14:textId="77777777" w:rsidR="00AD7CD1" w:rsidRPr="00AD7CD1" w:rsidRDefault="00AD7CD1">
            <w:pPr>
              <w:rPr>
                <w:b/>
                <w:bCs/>
              </w:rPr>
            </w:pPr>
            <w:r w:rsidRPr="00AD7CD1">
              <w:rPr>
                <w:b/>
                <w:bCs/>
              </w:rPr>
              <w:t>ch670</w:t>
            </w:r>
          </w:p>
        </w:tc>
      </w:tr>
      <w:tr w:rsidR="00AD7CD1" w:rsidRPr="00AD7CD1" w14:paraId="1C6B6188" w14:textId="77777777" w:rsidTr="00AD7CD1">
        <w:trPr>
          <w:trHeight w:val="147"/>
        </w:trPr>
        <w:tc>
          <w:tcPr>
            <w:tcW w:w="971" w:type="dxa"/>
            <w:noWrap/>
            <w:hideMark/>
          </w:tcPr>
          <w:p w14:paraId="1612FC18" w14:textId="77777777" w:rsidR="00AD7CD1" w:rsidRPr="00AD7CD1" w:rsidRDefault="00AD7CD1" w:rsidP="00AD7CD1">
            <w:r w:rsidRPr="00AD7CD1">
              <w:lastRenderedPageBreak/>
              <w:t>11/4/2022 6:40</w:t>
            </w:r>
          </w:p>
        </w:tc>
        <w:tc>
          <w:tcPr>
            <w:tcW w:w="1471" w:type="dxa"/>
            <w:noWrap/>
            <w:hideMark/>
          </w:tcPr>
          <w:p w14:paraId="715DE8FA" w14:textId="77777777" w:rsidR="00AD7CD1" w:rsidRPr="00AD7CD1" w:rsidRDefault="00AD7CD1" w:rsidP="00AD7CD1">
            <w:r w:rsidRPr="00AD7CD1">
              <w:t>292.7041</w:t>
            </w:r>
          </w:p>
        </w:tc>
        <w:tc>
          <w:tcPr>
            <w:tcW w:w="340" w:type="dxa"/>
            <w:noWrap/>
            <w:hideMark/>
          </w:tcPr>
          <w:p w14:paraId="3ABFAADE" w14:textId="77777777" w:rsidR="00AD7CD1" w:rsidRPr="00AD7CD1" w:rsidRDefault="00AD7CD1" w:rsidP="00AD7CD1">
            <w:r w:rsidRPr="00AD7CD1">
              <w:t>41</w:t>
            </w:r>
          </w:p>
        </w:tc>
        <w:tc>
          <w:tcPr>
            <w:tcW w:w="289" w:type="dxa"/>
            <w:noWrap/>
            <w:hideMark/>
          </w:tcPr>
          <w:p w14:paraId="660ADDCA" w14:textId="77777777" w:rsidR="00AD7CD1" w:rsidRPr="00AD7CD1" w:rsidRDefault="00AD7CD1" w:rsidP="00AD7CD1">
            <w:r w:rsidRPr="00AD7CD1">
              <w:t>3</w:t>
            </w:r>
          </w:p>
        </w:tc>
        <w:tc>
          <w:tcPr>
            <w:tcW w:w="340" w:type="dxa"/>
            <w:noWrap/>
            <w:hideMark/>
          </w:tcPr>
          <w:p w14:paraId="49EB71BD" w14:textId="77777777" w:rsidR="00AD7CD1" w:rsidRPr="00AD7CD1" w:rsidRDefault="00AD7CD1" w:rsidP="00AD7CD1">
            <w:r w:rsidRPr="00AD7CD1">
              <w:t>31</w:t>
            </w:r>
          </w:p>
        </w:tc>
        <w:tc>
          <w:tcPr>
            <w:tcW w:w="511" w:type="dxa"/>
            <w:noWrap/>
            <w:hideMark/>
          </w:tcPr>
          <w:p w14:paraId="687733F4" w14:textId="77777777" w:rsidR="00AD7CD1" w:rsidRPr="00AD7CD1" w:rsidRDefault="00AD7CD1" w:rsidP="00AD7CD1">
            <w:r w:rsidRPr="00AD7CD1">
              <w:t>100</w:t>
            </w:r>
          </w:p>
        </w:tc>
        <w:tc>
          <w:tcPr>
            <w:tcW w:w="437" w:type="dxa"/>
            <w:noWrap/>
            <w:hideMark/>
          </w:tcPr>
          <w:p w14:paraId="4010FEBE" w14:textId="77777777" w:rsidR="00AD7CD1" w:rsidRPr="00AD7CD1" w:rsidRDefault="00AD7CD1" w:rsidP="00AD7CD1">
            <w:r w:rsidRPr="00AD7CD1">
              <w:t>128</w:t>
            </w:r>
          </w:p>
        </w:tc>
        <w:tc>
          <w:tcPr>
            <w:tcW w:w="495" w:type="dxa"/>
            <w:noWrap/>
            <w:hideMark/>
          </w:tcPr>
          <w:p w14:paraId="67099676" w14:textId="77777777" w:rsidR="00AD7CD1" w:rsidRPr="00AD7CD1" w:rsidRDefault="00AD7CD1" w:rsidP="00AD7CD1">
            <w:r w:rsidRPr="00AD7CD1">
              <w:t>999</w:t>
            </w:r>
          </w:p>
        </w:tc>
        <w:tc>
          <w:tcPr>
            <w:tcW w:w="535" w:type="dxa"/>
            <w:noWrap/>
            <w:hideMark/>
          </w:tcPr>
          <w:p w14:paraId="75DE2C18" w14:textId="77777777" w:rsidR="00AD7CD1" w:rsidRPr="00AD7CD1" w:rsidRDefault="00AD7CD1" w:rsidP="00AD7CD1">
            <w:r w:rsidRPr="00AD7CD1">
              <w:t>188</w:t>
            </w:r>
          </w:p>
        </w:tc>
        <w:tc>
          <w:tcPr>
            <w:tcW w:w="535" w:type="dxa"/>
            <w:noWrap/>
            <w:hideMark/>
          </w:tcPr>
          <w:p w14:paraId="674E7EE4" w14:textId="77777777" w:rsidR="00AD7CD1" w:rsidRPr="00AD7CD1" w:rsidRDefault="00AD7CD1" w:rsidP="00AD7CD1">
            <w:r w:rsidRPr="00AD7CD1">
              <w:t>3674</w:t>
            </w:r>
          </w:p>
        </w:tc>
        <w:tc>
          <w:tcPr>
            <w:tcW w:w="535" w:type="dxa"/>
            <w:noWrap/>
            <w:hideMark/>
          </w:tcPr>
          <w:p w14:paraId="4966D981" w14:textId="77777777" w:rsidR="00AD7CD1" w:rsidRPr="00AD7CD1" w:rsidRDefault="00AD7CD1" w:rsidP="00AD7CD1">
            <w:r w:rsidRPr="00AD7CD1">
              <w:t>2828</w:t>
            </w:r>
          </w:p>
        </w:tc>
        <w:tc>
          <w:tcPr>
            <w:tcW w:w="535" w:type="dxa"/>
            <w:noWrap/>
            <w:hideMark/>
          </w:tcPr>
          <w:p w14:paraId="09B2FA31" w14:textId="77777777" w:rsidR="00AD7CD1" w:rsidRPr="00AD7CD1" w:rsidRDefault="00AD7CD1" w:rsidP="00AD7CD1">
            <w:r w:rsidRPr="00AD7CD1">
              <w:t>354</w:t>
            </w:r>
          </w:p>
        </w:tc>
        <w:tc>
          <w:tcPr>
            <w:tcW w:w="535" w:type="dxa"/>
            <w:noWrap/>
            <w:hideMark/>
          </w:tcPr>
          <w:p w14:paraId="3234D27D" w14:textId="77777777" w:rsidR="00AD7CD1" w:rsidRPr="00AD7CD1" w:rsidRDefault="00AD7CD1" w:rsidP="00AD7CD1">
            <w:r w:rsidRPr="00AD7CD1">
              <w:t>498</w:t>
            </w:r>
          </w:p>
        </w:tc>
        <w:tc>
          <w:tcPr>
            <w:tcW w:w="535" w:type="dxa"/>
            <w:noWrap/>
            <w:hideMark/>
          </w:tcPr>
          <w:p w14:paraId="2F7BD117" w14:textId="77777777" w:rsidR="00AD7CD1" w:rsidRPr="00AD7CD1" w:rsidRDefault="00AD7CD1" w:rsidP="00AD7CD1">
            <w:r w:rsidRPr="00AD7CD1">
              <w:t>2748</w:t>
            </w:r>
          </w:p>
        </w:tc>
        <w:tc>
          <w:tcPr>
            <w:tcW w:w="535" w:type="dxa"/>
            <w:noWrap/>
            <w:hideMark/>
          </w:tcPr>
          <w:p w14:paraId="3C11245D" w14:textId="77777777" w:rsidR="00AD7CD1" w:rsidRPr="00AD7CD1" w:rsidRDefault="00AD7CD1" w:rsidP="00AD7CD1">
            <w:r w:rsidRPr="00AD7CD1">
              <w:t>5661</w:t>
            </w:r>
          </w:p>
        </w:tc>
        <w:tc>
          <w:tcPr>
            <w:tcW w:w="535" w:type="dxa"/>
            <w:noWrap/>
            <w:hideMark/>
          </w:tcPr>
          <w:p w14:paraId="78ACE8C9" w14:textId="77777777" w:rsidR="00AD7CD1" w:rsidRPr="00AD7CD1" w:rsidRDefault="00AD7CD1" w:rsidP="00AD7CD1">
            <w:r w:rsidRPr="00AD7CD1">
              <w:t>276</w:t>
            </w:r>
          </w:p>
        </w:tc>
      </w:tr>
      <w:tr w:rsidR="00AD7CD1" w:rsidRPr="00AD7CD1" w14:paraId="0572D5E5" w14:textId="77777777" w:rsidTr="00AD7CD1">
        <w:trPr>
          <w:trHeight w:val="147"/>
        </w:trPr>
        <w:tc>
          <w:tcPr>
            <w:tcW w:w="971" w:type="dxa"/>
            <w:noWrap/>
            <w:hideMark/>
          </w:tcPr>
          <w:p w14:paraId="5E895148" w14:textId="77777777" w:rsidR="00AD7CD1" w:rsidRPr="00AD7CD1" w:rsidRDefault="00AD7CD1" w:rsidP="00AD7CD1">
            <w:r w:rsidRPr="00AD7CD1">
              <w:t>11/4/2022 6:51</w:t>
            </w:r>
          </w:p>
        </w:tc>
        <w:tc>
          <w:tcPr>
            <w:tcW w:w="1471" w:type="dxa"/>
            <w:noWrap/>
            <w:hideMark/>
          </w:tcPr>
          <w:p w14:paraId="55001DCF" w14:textId="77777777" w:rsidR="00AD7CD1" w:rsidRPr="00AD7CD1" w:rsidRDefault="00AD7CD1" w:rsidP="00AD7CD1">
            <w:r w:rsidRPr="00AD7CD1">
              <w:t>294.1085</w:t>
            </w:r>
          </w:p>
        </w:tc>
        <w:tc>
          <w:tcPr>
            <w:tcW w:w="340" w:type="dxa"/>
            <w:noWrap/>
            <w:hideMark/>
          </w:tcPr>
          <w:p w14:paraId="00846233" w14:textId="77777777" w:rsidR="00AD7CD1" w:rsidRPr="00AD7CD1" w:rsidRDefault="00AD7CD1" w:rsidP="00AD7CD1">
            <w:r w:rsidRPr="00AD7CD1">
              <w:t>41</w:t>
            </w:r>
          </w:p>
        </w:tc>
        <w:tc>
          <w:tcPr>
            <w:tcW w:w="289" w:type="dxa"/>
            <w:noWrap/>
            <w:hideMark/>
          </w:tcPr>
          <w:p w14:paraId="71B7E364" w14:textId="77777777" w:rsidR="00AD7CD1" w:rsidRPr="00AD7CD1" w:rsidRDefault="00AD7CD1" w:rsidP="00AD7CD1">
            <w:r w:rsidRPr="00AD7CD1">
              <w:t>3</w:t>
            </w:r>
          </w:p>
        </w:tc>
        <w:tc>
          <w:tcPr>
            <w:tcW w:w="340" w:type="dxa"/>
            <w:noWrap/>
            <w:hideMark/>
          </w:tcPr>
          <w:p w14:paraId="369B5B41" w14:textId="77777777" w:rsidR="00AD7CD1" w:rsidRPr="00AD7CD1" w:rsidRDefault="00AD7CD1" w:rsidP="00AD7CD1">
            <w:r w:rsidRPr="00AD7CD1">
              <w:t>31</w:t>
            </w:r>
          </w:p>
        </w:tc>
        <w:tc>
          <w:tcPr>
            <w:tcW w:w="511" w:type="dxa"/>
            <w:noWrap/>
            <w:hideMark/>
          </w:tcPr>
          <w:p w14:paraId="0108AF99" w14:textId="77777777" w:rsidR="00AD7CD1" w:rsidRPr="00AD7CD1" w:rsidRDefault="00AD7CD1" w:rsidP="00AD7CD1">
            <w:r w:rsidRPr="00AD7CD1">
              <w:t>100</w:t>
            </w:r>
          </w:p>
        </w:tc>
        <w:tc>
          <w:tcPr>
            <w:tcW w:w="437" w:type="dxa"/>
            <w:noWrap/>
            <w:hideMark/>
          </w:tcPr>
          <w:p w14:paraId="45453209" w14:textId="77777777" w:rsidR="00AD7CD1" w:rsidRPr="00AD7CD1" w:rsidRDefault="00AD7CD1" w:rsidP="00AD7CD1">
            <w:r w:rsidRPr="00AD7CD1">
              <w:t>128</w:t>
            </w:r>
          </w:p>
        </w:tc>
        <w:tc>
          <w:tcPr>
            <w:tcW w:w="495" w:type="dxa"/>
            <w:noWrap/>
            <w:hideMark/>
          </w:tcPr>
          <w:p w14:paraId="0A9D589E" w14:textId="77777777" w:rsidR="00AD7CD1" w:rsidRPr="00AD7CD1" w:rsidRDefault="00AD7CD1" w:rsidP="00AD7CD1">
            <w:r w:rsidRPr="00AD7CD1">
              <w:t>999</w:t>
            </w:r>
          </w:p>
        </w:tc>
        <w:tc>
          <w:tcPr>
            <w:tcW w:w="535" w:type="dxa"/>
            <w:noWrap/>
            <w:hideMark/>
          </w:tcPr>
          <w:p w14:paraId="515D6011" w14:textId="77777777" w:rsidR="00AD7CD1" w:rsidRPr="00AD7CD1" w:rsidRDefault="00AD7CD1" w:rsidP="00AD7CD1">
            <w:r w:rsidRPr="00AD7CD1">
              <w:t>188</w:t>
            </w:r>
          </w:p>
        </w:tc>
        <w:tc>
          <w:tcPr>
            <w:tcW w:w="535" w:type="dxa"/>
            <w:noWrap/>
            <w:hideMark/>
          </w:tcPr>
          <w:p w14:paraId="063B4EA3" w14:textId="77777777" w:rsidR="00AD7CD1" w:rsidRPr="00AD7CD1" w:rsidRDefault="00AD7CD1" w:rsidP="00AD7CD1">
            <w:r w:rsidRPr="00AD7CD1">
              <w:t>3675</w:t>
            </w:r>
          </w:p>
        </w:tc>
        <w:tc>
          <w:tcPr>
            <w:tcW w:w="535" w:type="dxa"/>
            <w:noWrap/>
            <w:hideMark/>
          </w:tcPr>
          <w:p w14:paraId="2C446A41" w14:textId="77777777" w:rsidR="00AD7CD1" w:rsidRPr="00AD7CD1" w:rsidRDefault="00AD7CD1" w:rsidP="00AD7CD1">
            <w:r w:rsidRPr="00AD7CD1">
              <w:t>2827</w:t>
            </w:r>
          </w:p>
        </w:tc>
        <w:tc>
          <w:tcPr>
            <w:tcW w:w="535" w:type="dxa"/>
            <w:noWrap/>
            <w:hideMark/>
          </w:tcPr>
          <w:p w14:paraId="57AD0B71" w14:textId="77777777" w:rsidR="00AD7CD1" w:rsidRPr="00AD7CD1" w:rsidRDefault="00AD7CD1" w:rsidP="00AD7CD1">
            <w:r w:rsidRPr="00AD7CD1">
              <w:t>354</w:t>
            </w:r>
          </w:p>
        </w:tc>
        <w:tc>
          <w:tcPr>
            <w:tcW w:w="535" w:type="dxa"/>
            <w:noWrap/>
            <w:hideMark/>
          </w:tcPr>
          <w:p w14:paraId="249CC100" w14:textId="77777777" w:rsidR="00AD7CD1" w:rsidRPr="00AD7CD1" w:rsidRDefault="00AD7CD1" w:rsidP="00AD7CD1">
            <w:r w:rsidRPr="00AD7CD1">
              <w:t>498</w:t>
            </w:r>
          </w:p>
        </w:tc>
        <w:tc>
          <w:tcPr>
            <w:tcW w:w="535" w:type="dxa"/>
            <w:noWrap/>
            <w:hideMark/>
          </w:tcPr>
          <w:p w14:paraId="2CA4D366" w14:textId="77777777" w:rsidR="00AD7CD1" w:rsidRPr="00AD7CD1" w:rsidRDefault="00AD7CD1" w:rsidP="00AD7CD1">
            <w:r w:rsidRPr="00AD7CD1">
              <w:t>2756</w:t>
            </w:r>
          </w:p>
        </w:tc>
        <w:tc>
          <w:tcPr>
            <w:tcW w:w="535" w:type="dxa"/>
            <w:noWrap/>
            <w:hideMark/>
          </w:tcPr>
          <w:p w14:paraId="4A4EC4F3" w14:textId="77777777" w:rsidR="00AD7CD1" w:rsidRPr="00AD7CD1" w:rsidRDefault="00AD7CD1" w:rsidP="00AD7CD1">
            <w:r w:rsidRPr="00AD7CD1">
              <w:t>5671</w:t>
            </w:r>
          </w:p>
        </w:tc>
        <w:tc>
          <w:tcPr>
            <w:tcW w:w="535" w:type="dxa"/>
            <w:noWrap/>
            <w:hideMark/>
          </w:tcPr>
          <w:p w14:paraId="4AE67066" w14:textId="77777777" w:rsidR="00AD7CD1" w:rsidRPr="00AD7CD1" w:rsidRDefault="00AD7CD1" w:rsidP="00AD7CD1">
            <w:r w:rsidRPr="00AD7CD1">
              <w:t>277</w:t>
            </w:r>
          </w:p>
        </w:tc>
      </w:tr>
    </w:tbl>
    <w:p w14:paraId="202362C4" w14:textId="447E19C0" w:rsidR="00AD7CD1" w:rsidRDefault="00AD7CD1" w:rsidP="00AD7CD1"/>
    <w:p w14:paraId="32CCEEE8" w14:textId="77777777" w:rsidR="00AD7CD1" w:rsidRPr="00AD7CD1" w:rsidRDefault="00AD7CD1" w:rsidP="00AD7CD1"/>
    <w:p w14:paraId="3917F726" w14:textId="094FB3F1" w:rsidR="00361E70" w:rsidRPr="0026509E" w:rsidRDefault="00177F4C">
      <w:pPr>
        <w:pStyle w:val="Heading1"/>
        <w:spacing w:before="0"/>
        <w:rPr>
          <w:rFonts w:cstheme="majorHAnsi"/>
          <w:color w:val="4F81BD" w:themeColor="accent1"/>
        </w:rPr>
      </w:pPr>
      <w:r w:rsidRPr="00E60239">
        <w:rPr>
          <w:rFonts w:cstheme="majorHAnsi"/>
          <w:color w:val="4F81BD" w:themeColor="accent1"/>
        </w:rPr>
        <w:t>L</w:t>
      </w:r>
      <w:bookmarkStart w:id="10" w:name="_Hlk14100461"/>
      <w:r w:rsidR="00676795">
        <w:rPr>
          <w:rFonts w:cstheme="majorHAnsi"/>
          <w:color w:val="4F81BD" w:themeColor="accent1"/>
        </w:rPr>
        <w:t>imitations</w:t>
      </w:r>
    </w:p>
    <w:p w14:paraId="7D89CF4E" w14:textId="77777777" w:rsidR="008971F3" w:rsidRPr="000724AB" w:rsidRDefault="008971F3">
      <w:pPr>
        <w:rPr>
          <w:rFonts w:asciiTheme="majorHAnsi" w:hAnsiTheme="majorHAnsi" w:cstheme="majorHAnsi"/>
        </w:rPr>
      </w:pPr>
    </w:p>
    <w:p w14:paraId="059BCC7B" w14:textId="3288638A" w:rsidR="006418BE" w:rsidRPr="007C53BA" w:rsidRDefault="007C53BA">
      <w:pPr>
        <w:rPr>
          <w:rFonts w:asciiTheme="majorHAnsi" w:hAnsiTheme="majorHAnsi" w:cstheme="majorHAnsi"/>
          <w:iCs/>
          <w:sz w:val="22"/>
          <w:szCs w:val="22"/>
        </w:rPr>
      </w:pPr>
      <w:r>
        <w:rPr>
          <w:rFonts w:asciiTheme="majorHAnsi" w:hAnsiTheme="majorHAnsi" w:cstheme="majorHAnsi"/>
          <w:iCs/>
          <w:sz w:val="22"/>
          <w:szCs w:val="22"/>
        </w:rPr>
        <w:t>Environmental noise (e.g. light conditions)</w:t>
      </w:r>
      <w:r w:rsidR="00B24D0B">
        <w:rPr>
          <w:rFonts w:asciiTheme="majorHAnsi" w:hAnsiTheme="majorHAnsi" w:cstheme="majorHAnsi"/>
          <w:iCs/>
          <w:sz w:val="22"/>
          <w:szCs w:val="22"/>
        </w:rPr>
        <w:t xml:space="preserve"> and</w:t>
      </w:r>
      <w:r>
        <w:rPr>
          <w:rFonts w:asciiTheme="majorHAnsi" w:hAnsiTheme="majorHAnsi" w:cstheme="majorHAnsi"/>
          <w:iCs/>
          <w:sz w:val="22"/>
          <w:szCs w:val="22"/>
        </w:rPr>
        <w:t xml:space="preserve"> hardware variation (LED, sensor, sensor positioning, etc.) may affect the results obtained.</w:t>
      </w:r>
    </w:p>
    <w:p w14:paraId="67C20356" w14:textId="77777777" w:rsidR="003713E4" w:rsidRPr="000724AB" w:rsidRDefault="003713E4" w:rsidP="00E60239">
      <w:pPr>
        <w:rPr>
          <w:rFonts w:asciiTheme="majorHAnsi" w:hAnsiTheme="majorHAnsi" w:cstheme="majorHAnsi"/>
          <w:b/>
          <w:bCs/>
          <w:i/>
          <w:sz w:val="20"/>
          <w:szCs w:val="20"/>
        </w:rPr>
      </w:pPr>
    </w:p>
    <w:p w14:paraId="74D76DE0" w14:textId="50165C21" w:rsidR="00361E70" w:rsidRPr="0026509E" w:rsidRDefault="00177F4C" w:rsidP="7F9ED685">
      <w:pPr>
        <w:pStyle w:val="Heading1"/>
        <w:spacing w:before="0"/>
        <w:rPr>
          <w:color w:val="4F81BD" w:themeColor="accent1"/>
        </w:rPr>
      </w:pPr>
      <w:r w:rsidRPr="7F9ED685">
        <w:rPr>
          <w:color w:val="4F81BD" w:themeColor="accent1"/>
          <w:highlight w:val="yellow"/>
        </w:rPr>
        <w:t>T</w:t>
      </w:r>
      <w:bookmarkEnd w:id="10"/>
      <w:r w:rsidR="00676795" w:rsidRPr="7F9ED685">
        <w:rPr>
          <w:color w:val="4F81BD" w:themeColor="accent1"/>
          <w:highlight w:val="yellow"/>
        </w:rPr>
        <w:t>roubleshooting</w:t>
      </w:r>
    </w:p>
    <w:p w14:paraId="0BD2D894" w14:textId="0203C31E" w:rsidR="008971F3" w:rsidRPr="000724AB" w:rsidRDefault="008971F3">
      <w:pPr>
        <w:pStyle w:val="Heading2"/>
        <w:spacing w:before="0"/>
        <w:rPr>
          <w:rFonts w:eastAsia="Arial" w:cstheme="majorHAnsi"/>
          <w:color w:val="auto"/>
          <w:sz w:val="20"/>
          <w:szCs w:val="20"/>
        </w:rPr>
      </w:pPr>
    </w:p>
    <w:p w14:paraId="048E6C0B" w14:textId="7302B95C" w:rsidR="00937288" w:rsidRPr="000F2B66" w:rsidRDefault="00937288" w:rsidP="7F9ED685">
      <w:pPr>
        <w:rPr>
          <w:rFonts w:asciiTheme="majorHAnsi" w:eastAsia="Arial" w:hAnsiTheme="majorHAnsi" w:cstheme="majorBidi"/>
          <w:sz w:val="22"/>
          <w:szCs w:val="22"/>
        </w:rPr>
      </w:pPr>
      <w:r w:rsidRPr="000F2B66">
        <w:rPr>
          <w:rFonts w:asciiTheme="majorHAnsi" w:eastAsia="Arial" w:hAnsiTheme="majorHAnsi" w:cstheme="majorBidi"/>
          <w:sz w:val="22"/>
          <w:szCs w:val="22"/>
        </w:rPr>
        <w:t xml:space="preserve">See the </w:t>
      </w:r>
      <w:hyperlink r:id="rId49" w:history="1">
        <w:r w:rsidRPr="000F2B66">
          <w:rPr>
            <w:rStyle w:val="Hyperlink"/>
            <w:rFonts w:asciiTheme="majorHAnsi" w:eastAsia="Arial" w:hAnsiTheme="majorHAnsi" w:cstheme="majorBidi"/>
            <w:sz w:val="22"/>
            <w:szCs w:val="22"/>
          </w:rPr>
          <w:t>GitHub issue tracker</w:t>
        </w:r>
      </w:hyperlink>
      <w:r w:rsidRPr="000F2B66">
        <w:rPr>
          <w:rFonts w:asciiTheme="majorHAnsi" w:eastAsia="Arial" w:hAnsiTheme="majorHAnsi" w:cstheme="majorBidi"/>
          <w:sz w:val="22"/>
          <w:szCs w:val="22"/>
        </w:rPr>
        <w:t xml:space="preserve"> for existing known issues or to post a new issue.</w:t>
      </w:r>
      <w:r w:rsidR="00852187" w:rsidRPr="000F2B66">
        <w:rPr>
          <w:rFonts w:asciiTheme="majorHAnsi" w:eastAsia="Arial" w:hAnsiTheme="majorHAnsi" w:cstheme="majorBidi"/>
          <w:sz w:val="22"/>
          <w:szCs w:val="22"/>
        </w:rPr>
        <w:t xml:space="preserve"> See the </w:t>
      </w:r>
      <w:hyperlink r:id="rId50" w:history="1">
        <w:r w:rsidR="00852187" w:rsidRPr="000F2B66">
          <w:rPr>
            <w:rStyle w:val="Hyperlink"/>
            <w:rFonts w:asciiTheme="majorHAnsi" w:eastAsia="Arial" w:hAnsiTheme="majorHAnsi" w:cstheme="majorBidi"/>
            <w:sz w:val="22"/>
            <w:szCs w:val="22"/>
          </w:rPr>
          <w:t>GitHub discussions</w:t>
        </w:r>
      </w:hyperlink>
      <w:r w:rsidR="00852187" w:rsidRPr="000F2B66">
        <w:rPr>
          <w:rFonts w:asciiTheme="majorHAnsi" w:eastAsia="Arial" w:hAnsiTheme="majorHAnsi" w:cstheme="majorBidi"/>
          <w:sz w:val="22"/>
          <w:szCs w:val="22"/>
        </w:rPr>
        <w:t xml:space="preserve"> for general questions and discussion.</w:t>
      </w:r>
    </w:p>
    <w:p w14:paraId="67308914" w14:textId="050B754E" w:rsidR="008971F3" w:rsidRPr="00793378" w:rsidRDefault="00AF1650" w:rsidP="00793378">
      <w:pPr>
        <w:pStyle w:val="Heading2"/>
        <w:spacing w:before="0"/>
        <w:rPr>
          <w:sz w:val="28"/>
          <w:szCs w:val="28"/>
        </w:rPr>
      </w:pPr>
      <w:bookmarkStart w:id="11" w:name="_Problem_1:_[State"/>
      <w:bookmarkStart w:id="12" w:name="_Problem_1:"/>
      <w:bookmarkEnd w:id="11"/>
      <w:bookmarkEnd w:id="12"/>
      <w:r>
        <w:br/>
      </w:r>
      <w:r w:rsidR="09E5AD92" w:rsidRPr="0E8BEC4E">
        <w:rPr>
          <w:color w:val="4F81BD" w:themeColor="accent1"/>
          <w:sz w:val="28"/>
          <w:szCs w:val="28"/>
        </w:rPr>
        <w:t>Problem</w:t>
      </w:r>
      <w:r w:rsidR="008F1CAF">
        <w:rPr>
          <w:color w:val="4F81BD" w:themeColor="accent1"/>
          <w:sz w:val="28"/>
          <w:szCs w:val="28"/>
        </w:rPr>
        <w:t xml:space="preserve"> 1</w:t>
      </w:r>
      <w:r w:rsidR="300575FE" w:rsidRPr="0E8BEC4E">
        <w:rPr>
          <w:color w:val="4F81BD" w:themeColor="accent1"/>
          <w:sz w:val="28"/>
          <w:szCs w:val="28"/>
        </w:rPr>
        <w:t>:</w:t>
      </w:r>
    </w:p>
    <w:p w14:paraId="79785591" w14:textId="3CF789DE" w:rsidR="363ED1B6" w:rsidRPr="000724AB" w:rsidRDefault="00852187">
      <w:pPr>
        <w:rPr>
          <w:rFonts w:asciiTheme="majorHAnsi" w:hAnsiTheme="majorHAnsi" w:cstheme="majorHAnsi"/>
          <w:sz w:val="22"/>
          <w:szCs w:val="22"/>
        </w:rPr>
      </w:pPr>
      <w:r>
        <w:rPr>
          <w:rFonts w:asciiTheme="majorHAnsi" w:hAnsiTheme="majorHAnsi" w:cstheme="majorHAnsi"/>
          <w:sz w:val="22"/>
          <w:szCs w:val="22"/>
        </w:rPr>
        <w:t xml:space="preserve">Can I use this with </w:t>
      </w:r>
      <w:r w:rsidR="007C53BA">
        <w:rPr>
          <w:rFonts w:asciiTheme="majorHAnsi" w:hAnsiTheme="majorHAnsi" w:cstheme="majorHAnsi"/>
          <w:sz w:val="22"/>
          <w:szCs w:val="22"/>
        </w:rPr>
        <w:t>alternate microcontrollers or firmware</w:t>
      </w:r>
      <w:r>
        <w:rPr>
          <w:rFonts w:asciiTheme="majorHAnsi" w:hAnsiTheme="majorHAnsi" w:cstheme="majorHAnsi"/>
          <w:sz w:val="22"/>
          <w:szCs w:val="22"/>
        </w:rPr>
        <w:t>?</w:t>
      </w:r>
    </w:p>
    <w:p w14:paraId="3937EBB2" w14:textId="4BA01C13" w:rsidR="610EFA05" w:rsidRPr="000724AB" w:rsidRDefault="610EFA05">
      <w:pPr>
        <w:rPr>
          <w:rFonts w:asciiTheme="majorHAnsi" w:hAnsiTheme="majorHAnsi" w:cstheme="majorHAnsi"/>
          <w:sz w:val="22"/>
          <w:szCs w:val="22"/>
        </w:rPr>
      </w:pPr>
    </w:p>
    <w:p w14:paraId="66672876" w14:textId="072B4AA7" w:rsidR="008A7F77" w:rsidRPr="0026509E" w:rsidRDefault="008A7F77" w:rsidP="0E8BEC4E">
      <w:pPr>
        <w:pStyle w:val="Heading2"/>
        <w:spacing w:before="0"/>
        <w:rPr>
          <w:color w:val="4F81BD" w:themeColor="accent1"/>
          <w:sz w:val="28"/>
          <w:szCs w:val="28"/>
        </w:rPr>
      </w:pPr>
      <w:r w:rsidRPr="0E8BEC4E">
        <w:rPr>
          <w:color w:val="4F81BD" w:themeColor="accent1"/>
          <w:sz w:val="28"/>
          <w:szCs w:val="28"/>
        </w:rPr>
        <w:t xml:space="preserve">Potential </w:t>
      </w:r>
      <w:r w:rsidR="003E0EC4">
        <w:rPr>
          <w:color w:val="4F81BD" w:themeColor="accent1"/>
          <w:sz w:val="28"/>
          <w:szCs w:val="28"/>
        </w:rPr>
        <w:t>s</w:t>
      </w:r>
      <w:r w:rsidR="003E0EC4" w:rsidRPr="0E8BEC4E">
        <w:rPr>
          <w:color w:val="4F81BD" w:themeColor="accent1"/>
          <w:sz w:val="28"/>
          <w:szCs w:val="28"/>
        </w:rPr>
        <w:t>olution</w:t>
      </w:r>
      <w:r w:rsidR="227DC578" w:rsidRPr="0E8BEC4E">
        <w:rPr>
          <w:color w:val="4F81BD" w:themeColor="accent1"/>
          <w:sz w:val="28"/>
          <w:szCs w:val="28"/>
        </w:rPr>
        <w:t>:</w:t>
      </w:r>
      <w:r w:rsidR="00AF1650" w:rsidRPr="0E8BEC4E">
        <w:rPr>
          <w:color w:val="4F81BD" w:themeColor="accent1"/>
          <w:sz w:val="28"/>
          <w:szCs w:val="28"/>
        </w:rPr>
        <w:t xml:space="preserve"> </w:t>
      </w:r>
    </w:p>
    <w:p w14:paraId="3EB30A35" w14:textId="0EA555A9" w:rsidR="0036722E" w:rsidRDefault="0036722E" w:rsidP="004F06BA">
      <w:pPr>
        <w:rPr>
          <w:rFonts w:asciiTheme="majorHAnsi" w:hAnsiTheme="majorHAnsi" w:cstheme="majorHAnsi"/>
          <w:sz w:val="22"/>
          <w:szCs w:val="22"/>
        </w:rPr>
      </w:pPr>
    </w:p>
    <w:p w14:paraId="77D3E877" w14:textId="592734E5" w:rsidR="006418BE" w:rsidRDefault="006418BE" w:rsidP="004F06BA">
      <w:pPr>
        <w:rPr>
          <w:rFonts w:asciiTheme="majorHAnsi" w:hAnsiTheme="majorHAnsi" w:cstheme="majorHAnsi"/>
          <w:sz w:val="22"/>
          <w:szCs w:val="22"/>
        </w:rPr>
      </w:pPr>
      <w:r>
        <w:rPr>
          <w:rFonts w:asciiTheme="majorHAnsi" w:hAnsiTheme="majorHAnsi" w:cstheme="majorHAnsi"/>
          <w:sz w:val="22"/>
          <w:szCs w:val="22"/>
        </w:rPr>
        <w:t xml:space="preserve">The hardware configuration and software were designed based on Raspberry Pi’s Pico Wireless (Pico W) microcontroller. Libraries exist for LED control and the AS7341 light sensor in </w:t>
      </w:r>
      <w:proofErr w:type="spellStart"/>
      <w:r>
        <w:rPr>
          <w:rFonts w:asciiTheme="majorHAnsi" w:hAnsiTheme="majorHAnsi" w:cstheme="majorHAnsi"/>
          <w:sz w:val="22"/>
          <w:szCs w:val="22"/>
        </w:rPr>
        <w:t>CircuitPython</w:t>
      </w:r>
      <w:proofErr w:type="spellEnd"/>
      <w:r>
        <w:rPr>
          <w:rFonts w:asciiTheme="majorHAnsi" w:hAnsiTheme="majorHAnsi" w:cstheme="majorHAnsi"/>
          <w:sz w:val="22"/>
          <w:szCs w:val="22"/>
        </w:rPr>
        <w:t xml:space="preserve"> and Arduino. The hardware and configuration and software can be adapted for other microcontrollers.</w:t>
      </w:r>
      <w:r w:rsidR="00793378">
        <w:rPr>
          <w:rFonts w:asciiTheme="majorHAnsi" w:hAnsiTheme="majorHAnsi" w:cstheme="majorHAnsi"/>
          <w:sz w:val="22"/>
          <w:szCs w:val="22"/>
        </w:rPr>
        <w:t xml:space="preserve"> Contributions at </w:t>
      </w:r>
      <w:hyperlink r:id="rId51" w:history="1">
        <w:r w:rsidR="00793378" w:rsidRPr="00A82C9D">
          <w:rPr>
            <w:rStyle w:val="Hyperlink"/>
            <w:rFonts w:asciiTheme="majorHAnsi" w:hAnsiTheme="majorHAnsi" w:cstheme="majorHAnsi"/>
            <w:sz w:val="22"/>
            <w:szCs w:val="22"/>
          </w:rPr>
          <w:t>https://github.com/sparks-baird/self-driving-lab-demo/</w:t>
        </w:r>
      </w:hyperlink>
      <w:r w:rsidR="00793378">
        <w:rPr>
          <w:rFonts w:asciiTheme="majorHAnsi" w:hAnsiTheme="majorHAnsi" w:cstheme="majorHAnsi"/>
          <w:sz w:val="22"/>
          <w:szCs w:val="22"/>
        </w:rPr>
        <w:t xml:space="preserve"> are welcome.</w:t>
      </w:r>
    </w:p>
    <w:p w14:paraId="6BAE093D" w14:textId="77777777" w:rsidR="006418BE" w:rsidRDefault="006418BE" w:rsidP="004F06BA">
      <w:pPr>
        <w:rPr>
          <w:rFonts w:asciiTheme="majorHAnsi" w:hAnsiTheme="majorHAnsi" w:cstheme="majorHAnsi"/>
          <w:iCs/>
          <w:color w:val="4F81BD" w:themeColor="accent1"/>
          <w:sz w:val="32"/>
          <w:szCs w:val="32"/>
        </w:rPr>
      </w:pPr>
    </w:p>
    <w:p w14:paraId="6480F7F9" w14:textId="22DBAA28" w:rsidR="004F06BA" w:rsidRDefault="0036722E" w:rsidP="004F06BA">
      <w:pPr>
        <w:rPr>
          <w:rFonts w:asciiTheme="majorHAnsi" w:hAnsiTheme="majorHAnsi" w:cstheme="majorHAnsi"/>
          <w:iCs/>
          <w:color w:val="4F81BD" w:themeColor="accent1"/>
          <w:sz w:val="32"/>
          <w:szCs w:val="32"/>
        </w:rPr>
      </w:pPr>
      <w:r>
        <w:rPr>
          <w:rFonts w:asciiTheme="majorHAnsi" w:hAnsiTheme="majorHAnsi" w:cstheme="majorHAnsi"/>
          <w:iCs/>
          <w:color w:val="4F81BD" w:themeColor="accent1"/>
          <w:sz w:val="32"/>
          <w:szCs w:val="32"/>
        </w:rPr>
        <w:t xml:space="preserve">Resource </w:t>
      </w:r>
      <w:r w:rsidR="003E0EC4">
        <w:rPr>
          <w:rFonts w:asciiTheme="majorHAnsi" w:hAnsiTheme="majorHAnsi" w:cstheme="majorHAnsi"/>
          <w:iCs/>
          <w:color w:val="4F81BD" w:themeColor="accent1"/>
          <w:sz w:val="32"/>
          <w:szCs w:val="32"/>
        </w:rPr>
        <w:t>availability</w:t>
      </w:r>
    </w:p>
    <w:p w14:paraId="42B5E5BF" w14:textId="47D1603E" w:rsidR="004F06BA" w:rsidRPr="00D72A9F" w:rsidRDefault="004F06BA" w:rsidP="004F06BA">
      <w:pPr>
        <w:rPr>
          <w:rFonts w:asciiTheme="majorHAnsi" w:hAnsiTheme="majorHAnsi" w:cstheme="majorHAnsi"/>
          <w:iCs/>
          <w:sz w:val="22"/>
          <w:szCs w:val="22"/>
        </w:rPr>
      </w:pPr>
      <w:r w:rsidRPr="00F52686">
        <w:rPr>
          <w:rFonts w:asciiTheme="majorHAnsi" w:hAnsiTheme="majorHAnsi" w:cstheme="majorHAnsi"/>
          <w:b/>
          <w:i/>
          <w:sz w:val="22"/>
          <w:szCs w:val="22"/>
          <w:highlight w:val="yellow"/>
        </w:rPr>
        <w:t xml:space="preserve">Lead </w:t>
      </w:r>
      <w:r w:rsidR="003E0EC4" w:rsidRPr="00F52686">
        <w:rPr>
          <w:rFonts w:asciiTheme="majorHAnsi" w:hAnsiTheme="majorHAnsi" w:cstheme="majorHAnsi"/>
          <w:b/>
          <w:i/>
          <w:sz w:val="22"/>
          <w:szCs w:val="22"/>
          <w:highlight w:val="yellow"/>
        </w:rPr>
        <w:t>contact</w:t>
      </w:r>
    </w:p>
    <w:p w14:paraId="573BA581" w14:textId="397EF4BF" w:rsidR="004F06BA" w:rsidRPr="00D72A9F" w:rsidRDefault="004F06BA" w:rsidP="004F06BA">
      <w:pPr>
        <w:rPr>
          <w:rFonts w:asciiTheme="majorHAnsi" w:hAnsiTheme="majorHAnsi" w:cstheme="majorHAnsi"/>
          <w:iCs/>
          <w:sz w:val="22"/>
          <w:szCs w:val="22"/>
        </w:rPr>
      </w:pPr>
      <w:r w:rsidRPr="00D72A9F">
        <w:rPr>
          <w:rFonts w:asciiTheme="majorHAnsi" w:hAnsiTheme="majorHAnsi" w:cstheme="majorHAnsi"/>
          <w:iCs/>
          <w:sz w:val="22"/>
          <w:szCs w:val="22"/>
        </w:rPr>
        <w:t xml:space="preserve">Further information and requests for resources and reagents should be directed to and will be fulfilled by the </w:t>
      </w:r>
      <w:r w:rsidR="003E0EC4" w:rsidRPr="00D72A9F">
        <w:rPr>
          <w:rFonts w:asciiTheme="majorHAnsi" w:hAnsiTheme="majorHAnsi" w:cstheme="majorHAnsi"/>
          <w:iCs/>
          <w:sz w:val="22"/>
          <w:szCs w:val="22"/>
        </w:rPr>
        <w:t xml:space="preserve">lead contact, </w:t>
      </w:r>
      <w:r w:rsidR="006418BE">
        <w:rPr>
          <w:rFonts w:asciiTheme="majorHAnsi" w:hAnsiTheme="majorHAnsi" w:cstheme="majorHAnsi"/>
          <w:iCs/>
          <w:sz w:val="22"/>
          <w:szCs w:val="22"/>
        </w:rPr>
        <w:t>Taylor D. Sparks sparks@eng.utah.edu</w:t>
      </w:r>
      <w:r w:rsidRPr="00D72A9F">
        <w:rPr>
          <w:rFonts w:asciiTheme="majorHAnsi" w:hAnsiTheme="majorHAnsi" w:cstheme="majorHAnsi"/>
          <w:iCs/>
          <w:sz w:val="22"/>
          <w:szCs w:val="22"/>
        </w:rPr>
        <w:t>.</w:t>
      </w:r>
    </w:p>
    <w:p w14:paraId="26492CE4" w14:textId="77777777" w:rsidR="004F06BA" w:rsidRDefault="004F06BA" w:rsidP="004F06BA">
      <w:pPr>
        <w:rPr>
          <w:rFonts w:asciiTheme="majorHAnsi" w:hAnsiTheme="majorHAnsi" w:cstheme="majorHAnsi"/>
          <w:b/>
          <w:bCs/>
          <w:i/>
          <w:iCs/>
          <w:sz w:val="22"/>
          <w:szCs w:val="22"/>
        </w:rPr>
      </w:pPr>
    </w:p>
    <w:p w14:paraId="604BF74D" w14:textId="5F298BBF" w:rsidR="004F06BA" w:rsidRPr="00D72A9F" w:rsidRDefault="004F06BA" w:rsidP="004F06BA">
      <w:pPr>
        <w:rPr>
          <w:rFonts w:asciiTheme="majorHAnsi" w:hAnsiTheme="majorHAnsi" w:cstheme="majorHAnsi"/>
          <w:iCs/>
          <w:sz w:val="22"/>
          <w:szCs w:val="22"/>
        </w:rPr>
      </w:pPr>
      <w:r w:rsidRPr="001101B4">
        <w:rPr>
          <w:rFonts w:asciiTheme="majorHAnsi" w:hAnsiTheme="majorHAnsi" w:cstheme="majorHAnsi"/>
          <w:b/>
          <w:bCs/>
          <w:i/>
          <w:iCs/>
          <w:sz w:val="22"/>
          <w:szCs w:val="22"/>
          <w:highlight w:val="yellow"/>
        </w:rPr>
        <w:t xml:space="preserve">Materials </w:t>
      </w:r>
      <w:r w:rsidR="003E0EC4" w:rsidRPr="001101B4">
        <w:rPr>
          <w:rFonts w:asciiTheme="majorHAnsi" w:hAnsiTheme="majorHAnsi" w:cstheme="majorHAnsi"/>
          <w:b/>
          <w:bCs/>
          <w:i/>
          <w:iCs/>
          <w:sz w:val="22"/>
          <w:szCs w:val="22"/>
          <w:highlight w:val="yellow"/>
        </w:rPr>
        <w:t>availability</w:t>
      </w:r>
    </w:p>
    <w:p w14:paraId="0C329DCE" w14:textId="4C1AF4C1" w:rsidR="004F06BA" w:rsidRPr="00F02622" w:rsidRDefault="00852187" w:rsidP="004F06BA">
      <w:pPr>
        <w:rPr>
          <w:rFonts w:asciiTheme="majorHAnsi" w:hAnsiTheme="majorHAnsi" w:cstheme="majorHAnsi"/>
          <w:iCs/>
          <w:sz w:val="22"/>
          <w:szCs w:val="22"/>
        </w:rPr>
      </w:pPr>
      <w:r w:rsidRPr="00F02622">
        <w:rPr>
          <w:rFonts w:asciiTheme="majorHAnsi" w:hAnsiTheme="majorHAnsi" w:cstheme="majorHAnsi"/>
          <w:iCs/>
          <w:sz w:val="22"/>
          <w:szCs w:val="22"/>
        </w:rPr>
        <w:t>This study did not generate new unique reagents.</w:t>
      </w:r>
    </w:p>
    <w:p w14:paraId="412C6EE6" w14:textId="77777777" w:rsidR="00852187" w:rsidRPr="00D72A9F" w:rsidRDefault="00852187" w:rsidP="004F06BA">
      <w:pPr>
        <w:rPr>
          <w:rFonts w:asciiTheme="majorHAnsi" w:hAnsiTheme="majorHAnsi" w:cstheme="majorHAnsi"/>
          <w:iCs/>
          <w:sz w:val="22"/>
          <w:szCs w:val="22"/>
        </w:rPr>
      </w:pPr>
    </w:p>
    <w:p w14:paraId="0CDCAD99" w14:textId="419DAFB2" w:rsidR="004F06BA" w:rsidRPr="00D72A9F" w:rsidRDefault="004F06BA" w:rsidP="004F06BA">
      <w:pPr>
        <w:rPr>
          <w:rFonts w:asciiTheme="majorHAnsi" w:hAnsiTheme="majorHAnsi" w:cstheme="majorHAnsi"/>
          <w:iCs/>
          <w:sz w:val="22"/>
          <w:szCs w:val="22"/>
        </w:rPr>
      </w:pPr>
      <w:r w:rsidRPr="00D472A5">
        <w:rPr>
          <w:rFonts w:asciiTheme="majorHAnsi" w:hAnsiTheme="majorHAnsi" w:cstheme="majorHAnsi"/>
          <w:b/>
          <w:bCs/>
          <w:i/>
          <w:iCs/>
          <w:sz w:val="22"/>
          <w:szCs w:val="22"/>
          <w:highlight w:val="yellow"/>
        </w:rPr>
        <w:t xml:space="preserve">Data and </w:t>
      </w:r>
      <w:r w:rsidR="003E0EC4" w:rsidRPr="00D472A5">
        <w:rPr>
          <w:rFonts w:asciiTheme="majorHAnsi" w:hAnsiTheme="majorHAnsi" w:cstheme="majorHAnsi"/>
          <w:b/>
          <w:bCs/>
          <w:i/>
          <w:iCs/>
          <w:sz w:val="22"/>
          <w:szCs w:val="22"/>
          <w:highlight w:val="yellow"/>
        </w:rPr>
        <w:t>code availability</w:t>
      </w:r>
    </w:p>
    <w:p w14:paraId="51A18EA3" w14:textId="3DE9DBC8" w:rsidR="007C53BA" w:rsidRDefault="007C53BA" w:rsidP="004F06BA">
      <w:pPr>
        <w:rPr>
          <w:rFonts w:asciiTheme="majorHAnsi" w:hAnsiTheme="majorHAnsi" w:cstheme="majorHAnsi"/>
          <w:i/>
          <w:sz w:val="22"/>
          <w:szCs w:val="22"/>
        </w:rPr>
      </w:pPr>
    </w:p>
    <w:p w14:paraId="4FA155F5" w14:textId="1750B79A" w:rsidR="007C53BA" w:rsidRPr="00F02622" w:rsidRDefault="007C53BA" w:rsidP="004F06BA">
      <w:pPr>
        <w:rPr>
          <w:rFonts w:asciiTheme="majorHAnsi" w:hAnsiTheme="majorHAnsi" w:cstheme="majorHAnsi"/>
          <w:iCs/>
          <w:sz w:val="22"/>
          <w:szCs w:val="22"/>
        </w:rPr>
      </w:pPr>
      <w:r w:rsidRPr="00F02622">
        <w:rPr>
          <w:rFonts w:asciiTheme="majorHAnsi" w:hAnsiTheme="majorHAnsi" w:cstheme="majorHAnsi"/>
          <w:iCs/>
          <w:sz w:val="22"/>
          <w:szCs w:val="22"/>
        </w:rPr>
        <w:t xml:space="preserve">The datasets and code generated during this study are available </w:t>
      </w:r>
      <w:r w:rsidR="00852187" w:rsidRPr="00F02622">
        <w:rPr>
          <w:rFonts w:asciiTheme="majorHAnsi" w:hAnsiTheme="majorHAnsi" w:cstheme="majorHAnsi"/>
          <w:iCs/>
          <w:sz w:val="22"/>
          <w:szCs w:val="22"/>
        </w:rPr>
        <w:t>on GitHub</w:t>
      </w:r>
      <w:r w:rsidRPr="00F02622">
        <w:rPr>
          <w:rFonts w:asciiTheme="majorHAnsi" w:hAnsiTheme="majorHAnsi" w:cstheme="majorHAnsi"/>
          <w:iCs/>
          <w:sz w:val="22"/>
          <w:szCs w:val="22"/>
        </w:rPr>
        <w:t>:</w:t>
      </w:r>
      <w:r w:rsidRPr="00F02622">
        <w:rPr>
          <w:iCs/>
        </w:rPr>
        <w:t xml:space="preserve"> </w:t>
      </w:r>
      <w:r w:rsidRPr="00F02622">
        <w:rPr>
          <w:rFonts w:asciiTheme="majorHAnsi" w:hAnsiTheme="majorHAnsi" w:cstheme="majorHAnsi"/>
          <w:iCs/>
          <w:sz w:val="22"/>
          <w:szCs w:val="22"/>
        </w:rPr>
        <w:t>https://github.com/sparks-baird/self-driving-lab-demo.</w:t>
      </w:r>
    </w:p>
    <w:p w14:paraId="106063C8" w14:textId="338CB2D8" w:rsidR="008A7F77" w:rsidRPr="0026509E" w:rsidRDefault="008A7F77">
      <w:pPr>
        <w:pStyle w:val="Heading1"/>
        <w:rPr>
          <w:rFonts w:cstheme="majorHAnsi"/>
          <w:color w:val="4F81BD" w:themeColor="accent1"/>
        </w:rPr>
      </w:pPr>
      <w:r w:rsidRPr="0026509E">
        <w:rPr>
          <w:rFonts w:cstheme="majorHAnsi"/>
          <w:color w:val="4F81BD" w:themeColor="accent1"/>
        </w:rPr>
        <w:t>A</w:t>
      </w:r>
      <w:r w:rsidR="0036722E">
        <w:rPr>
          <w:rFonts w:cstheme="majorHAnsi"/>
          <w:color w:val="4F81BD" w:themeColor="accent1"/>
        </w:rPr>
        <w:t>cknowledgments</w:t>
      </w:r>
      <w:r w:rsidR="00361E70" w:rsidRPr="0026509E">
        <w:rPr>
          <w:rFonts w:cstheme="majorHAnsi"/>
          <w:color w:val="4F81BD" w:themeColor="accent1"/>
        </w:rPr>
        <w:t xml:space="preserve"> </w:t>
      </w:r>
    </w:p>
    <w:p w14:paraId="712DDF7F" w14:textId="77777777" w:rsidR="00361E70" w:rsidRPr="000724AB" w:rsidRDefault="00361E70">
      <w:pPr>
        <w:rPr>
          <w:rFonts w:asciiTheme="majorHAnsi" w:hAnsiTheme="majorHAnsi" w:cstheme="majorHAnsi"/>
          <w:sz w:val="20"/>
          <w:szCs w:val="20"/>
        </w:rPr>
      </w:pPr>
    </w:p>
    <w:p w14:paraId="5D75B927" w14:textId="7489610D" w:rsidR="003713E4" w:rsidRPr="00B94F3C" w:rsidRDefault="00F11CA2" w:rsidP="00E60239">
      <w:pPr>
        <w:rPr>
          <w:rFonts w:asciiTheme="majorHAnsi" w:hAnsiTheme="majorHAnsi" w:cstheme="majorHAnsi"/>
          <w:iCs/>
          <w:sz w:val="22"/>
          <w:szCs w:val="22"/>
        </w:rPr>
      </w:pPr>
      <w:r>
        <w:rPr>
          <w:rFonts w:asciiTheme="majorHAnsi" w:hAnsiTheme="majorHAnsi" w:cstheme="majorHAnsi"/>
          <w:iCs/>
          <w:sz w:val="22"/>
          <w:szCs w:val="22"/>
        </w:rPr>
        <w:lastRenderedPageBreak/>
        <w:t xml:space="preserve">We thank Kyrylo Kalashnikov and Jacob </w:t>
      </w:r>
      <w:proofErr w:type="spellStart"/>
      <w:r>
        <w:rPr>
          <w:rFonts w:asciiTheme="majorHAnsi" w:hAnsiTheme="majorHAnsi" w:cstheme="majorHAnsi"/>
          <w:iCs/>
          <w:sz w:val="22"/>
          <w:szCs w:val="22"/>
        </w:rPr>
        <w:t>Rintamaki</w:t>
      </w:r>
      <w:proofErr w:type="spellEnd"/>
      <w:r>
        <w:rPr>
          <w:rFonts w:asciiTheme="majorHAnsi" w:hAnsiTheme="majorHAnsi" w:cstheme="majorHAnsi"/>
          <w:iCs/>
          <w:sz w:val="22"/>
          <w:szCs w:val="22"/>
        </w:rPr>
        <w:t xml:space="preserve"> for valuable user feedback. </w:t>
      </w:r>
      <w:r w:rsidR="006418BE">
        <w:rPr>
          <w:rFonts w:asciiTheme="majorHAnsi" w:hAnsiTheme="majorHAnsi" w:cstheme="majorHAnsi"/>
          <w:iCs/>
          <w:sz w:val="22"/>
          <w:szCs w:val="22"/>
        </w:rPr>
        <w:t xml:space="preserve">This work was supported by the National Science Foundation under </w:t>
      </w:r>
      <w:r w:rsidR="007C53BA">
        <w:rPr>
          <w:rFonts w:asciiTheme="majorHAnsi" w:hAnsiTheme="majorHAnsi" w:cstheme="majorHAnsi"/>
          <w:iCs/>
          <w:sz w:val="22"/>
          <w:szCs w:val="22"/>
        </w:rPr>
        <w:t>G</w:t>
      </w:r>
      <w:r w:rsidR="006418BE">
        <w:rPr>
          <w:rFonts w:asciiTheme="majorHAnsi" w:hAnsiTheme="majorHAnsi" w:cstheme="majorHAnsi"/>
          <w:iCs/>
          <w:sz w:val="22"/>
          <w:szCs w:val="22"/>
        </w:rPr>
        <w:t xml:space="preserve">rant No. </w:t>
      </w:r>
      <w:r w:rsidR="007C53BA" w:rsidRPr="007C53BA">
        <w:rPr>
          <w:rFonts w:asciiTheme="majorHAnsi" w:hAnsiTheme="majorHAnsi" w:cstheme="majorHAnsi"/>
          <w:iCs/>
          <w:sz w:val="22"/>
          <w:szCs w:val="22"/>
        </w:rPr>
        <w:t>DMR-1651668</w:t>
      </w:r>
      <w:r w:rsidR="007C53BA">
        <w:rPr>
          <w:rFonts w:asciiTheme="majorHAnsi" w:hAnsiTheme="majorHAnsi" w:cstheme="majorHAnsi"/>
          <w:iCs/>
          <w:sz w:val="22"/>
          <w:szCs w:val="22"/>
        </w:rPr>
        <w:t>.</w:t>
      </w:r>
    </w:p>
    <w:p w14:paraId="30A2C3BE" w14:textId="601B90ED" w:rsidR="008A7F77" w:rsidRPr="0026509E" w:rsidRDefault="0036722E">
      <w:pPr>
        <w:pStyle w:val="Heading1"/>
        <w:rPr>
          <w:rFonts w:cstheme="majorHAnsi"/>
          <w:color w:val="4F81BD" w:themeColor="accent1"/>
        </w:rPr>
      </w:pPr>
      <w:r>
        <w:rPr>
          <w:rFonts w:cstheme="majorHAnsi"/>
          <w:color w:val="4F81BD" w:themeColor="accent1"/>
        </w:rPr>
        <w:t xml:space="preserve">Author </w:t>
      </w:r>
      <w:r w:rsidR="003E0EC4">
        <w:rPr>
          <w:rFonts w:cstheme="majorHAnsi"/>
          <w:color w:val="4F81BD" w:themeColor="accent1"/>
        </w:rPr>
        <w:t>contributions</w:t>
      </w:r>
    </w:p>
    <w:p w14:paraId="412D54BD" w14:textId="77777777" w:rsidR="00361E70" w:rsidRPr="000724AB" w:rsidRDefault="00361E70">
      <w:pPr>
        <w:rPr>
          <w:rFonts w:asciiTheme="majorHAnsi" w:hAnsiTheme="majorHAnsi" w:cstheme="majorHAnsi"/>
          <w:b/>
          <w:bCs/>
          <w:sz w:val="20"/>
          <w:szCs w:val="20"/>
        </w:rPr>
      </w:pPr>
    </w:p>
    <w:p w14:paraId="5C4DA3A7" w14:textId="765C0BB0" w:rsidR="00D72A9F" w:rsidRPr="000724AB" w:rsidRDefault="007C53BA">
      <w:pPr>
        <w:rPr>
          <w:rFonts w:asciiTheme="majorHAnsi" w:hAnsiTheme="majorHAnsi" w:cstheme="majorHAnsi"/>
          <w:iCs/>
          <w:sz w:val="22"/>
          <w:szCs w:val="22"/>
        </w:rPr>
      </w:pPr>
      <w:r>
        <w:rPr>
          <w:rFonts w:asciiTheme="majorHAnsi" w:hAnsiTheme="majorHAnsi" w:cstheme="majorHAnsi"/>
          <w:iCs/>
          <w:sz w:val="22"/>
          <w:szCs w:val="22"/>
        </w:rPr>
        <w:t>Sterling G. Baird: Conceptualization, Methodology, Software, Writing – Original Draft, Writing – Review &amp; Editing, Visualization, Taylor D. Sparks: Supervision, Funding Acquisition</w:t>
      </w:r>
    </w:p>
    <w:p w14:paraId="6D7E369F" w14:textId="3983146B" w:rsidR="00BE622D" w:rsidRPr="00BE622D" w:rsidRDefault="0036722E" w:rsidP="00BE622D">
      <w:pPr>
        <w:pStyle w:val="Heading1"/>
        <w:rPr>
          <w:rFonts w:cstheme="majorHAnsi"/>
          <w:color w:val="4F81BD" w:themeColor="accent1"/>
        </w:rPr>
      </w:pPr>
      <w:r>
        <w:rPr>
          <w:rFonts w:cstheme="majorHAnsi"/>
          <w:color w:val="4F81BD" w:themeColor="accent1"/>
        </w:rPr>
        <w:t xml:space="preserve">Declaration of </w:t>
      </w:r>
      <w:r w:rsidR="003E0EC4">
        <w:rPr>
          <w:rFonts w:cstheme="majorHAnsi"/>
          <w:color w:val="4F81BD" w:themeColor="accent1"/>
        </w:rPr>
        <w:t>interests</w:t>
      </w:r>
    </w:p>
    <w:p w14:paraId="16D871B1" w14:textId="088E41FC" w:rsidR="00BE622D" w:rsidRDefault="00BE622D" w:rsidP="00BE622D"/>
    <w:p w14:paraId="54861A3E" w14:textId="56F98E59" w:rsidR="00BE622D" w:rsidRPr="00BE622D" w:rsidRDefault="00BE622D" w:rsidP="00BE622D">
      <w:r>
        <w:t>The authors declare no competing interests.</w:t>
      </w:r>
    </w:p>
    <w:p w14:paraId="02A69E92" w14:textId="57EAB0E9" w:rsidR="6448D06E" w:rsidRPr="0026509E" w:rsidRDefault="0036722E">
      <w:pPr>
        <w:pStyle w:val="Heading1"/>
        <w:rPr>
          <w:rFonts w:cstheme="majorHAnsi"/>
          <w:color w:val="4F81BD" w:themeColor="accent1"/>
        </w:rPr>
      </w:pPr>
      <w:r>
        <w:rPr>
          <w:rFonts w:cstheme="majorHAnsi"/>
          <w:color w:val="4F81BD" w:themeColor="accent1"/>
        </w:rPr>
        <w:t>References</w:t>
      </w:r>
    </w:p>
    <w:p w14:paraId="1A60C6D9" w14:textId="77777777" w:rsidR="00361E70" w:rsidRPr="000724AB" w:rsidRDefault="00361E70">
      <w:pPr>
        <w:rPr>
          <w:rFonts w:asciiTheme="majorHAnsi" w:hAnsiTheme="majorHAnsi" w:cstheme="majorHAnsi"/>
          <w:b/>
          <w:bCs/>
          <w:sz w:val="20"/>
          <w:szCs w:val="20"/>
        </w:rPr>
      </w:pPr>
    </w:p>
    <w:bookmarkEnd w:id="2"/>
    <w:p w14:paraId="7EFDFED0" w14:textId="182034BD" w:rsidR="00607D8D" w:rsidRPr="00FA62BB" w:rsidRDefault="003570C0" w:rsidP="00000D36">
      <w:pPr>
        <w:pStyle w:val="ListParagraph"/>
        <w:numPr>
          <w:ilvl w:val="1"/>
          <w:numId w:val="30"/>
        </w:numPr>
        <w:tabs>
          <w:tab w:val="clear" w:pos="1440"/>
        </w:tabs>
        <w:ind w:left="360"/>
        <w:rPr>
          <w:rFonts w:asciiTheme="majorHAnsi" w:hAnsiTheme="majorHAnsi" w:cstheme="majorHAnsi"/>
          <w:sz w:val="20"/>
          <w:szCs w:val="20"/>
        </w:rPr>
      </w:pPr>
      <w:r w:rsidRPr="00FA62BB">
        <w:rPr>
          <w:rFonts w:asciiTheme="majorHAnsi" w:hAnsiTheme="majorHAnsi" w:cstheme="majorBidi"/>
          <w:sz w:val="22"/>
          <w:szCs w:val="22"/>
        </w:rPr>
        <w:t xml:space="preserve">S.G. Baird, T.D. Sparks, </w:t>
      </w:r>
      <w:r w:rsidR="00FA62BB" w:rsidRPr="00FA62BB">
        <w:rPr>
          <w:rFonts w:asciiTheme="majorHAnsi" w:hAnsiTheme="majorHAnsi" w:cstheme="majorBidi"/>
          <w:sz w:val="22"/>
          <w:szCs w:val="22"/>
        </w:rPr>
        <w:t>“</w:t>
      </w:r>
      <w:r w:rsidRPr="00FA62BB">
        <w:rPr>
          <w:rFonts w:asciiTheme="majorHAnsi" w:hAnsiTheme="majorHAnsi" w:cstheme="majorBidi"/>
          <w:sz w:val="22"/>
          <w:szCs w:val="22"/>
        </w:rPr>
        <w:t>What is a Minimal Working Example for a Self-driving Laboratory?</w:t>
      </w:r>
      <w:r w:rsidR="00FA62BB" w:rsidRPr="00FA62BB">
        <w:rPr>
          <w:rFonts w:asciiTheme="majorHAnsi" w:hAnsiTheme="majorHAnsi" w:cstheme="majorBidi"/>
          <w:sz w:val="22"/>
          <w:szCs w:val="22"/>
        </w:rPr>
        <w:t>”</w:t>
      </w:r>
      <w:r w:rsidRPr="00FA62BB">
        <w:rPr>
          <w:rFonts w:asciiTheme="majorHAnsi" w:hAnsiTheme="majorHAnsi" w:cstheme="majorBidi"/>
          <w:sz w:val="22"/>
          <w:szCs w:val="22"/>
        </w:rPr>
        <w:t xml:space="preserve"> Matter, Cell Press, 2022</w:t>
      </w:r>
      <w:r w:rsidR="0037350C">
        <w:rPr>
          <w:rFonts w:asciiTheme="majorHAnsi" w:hAnsiTheme="majorHAnsi" w:cstheme="majorBidi"/>
          <w:sz w:val="22"/>
          <w:szCs w:val="22"/>
        </w:rPr>
        <w:t xml:space="preserve"> (in press)</w:t>
      </w:r>
      <w:r w:rsidRPr="00FA62BB">
        <w:rPr>
          <w:rFonts w:asciiTheme="majorHAnsi" w:hAnsiTheme="majorHAnsi" w:cstheme="majorBidi"/>
          <w:sz w:val="22"/>
          <w:szCs w:val="22"/>
        </w:rPr>
        <w:t>.</w:t>
      </w:r>
      <w:r w:rsidR="00250521" w:rsidRPr="00FA62BB">
        <w:rPr>
          <w:rFonts w:asciiTheme="majorHAnsi" w:hAnsiTheme="majorHAnsi" w:cstheme="majorBidi"/>
          <w:sz w:val="22"/>
          <w:szCs w:val="22"/>
        </w:rPr>
        <w:br/>
      </w:r>
    </w:p>
    <w:p w14:paraId="760EA4CB" w14:textId="3421F50E" w:rsidR="00607D8D" w:rsidRDefault="0036722E" w:rsidP="00607D8D">
      <w:pPr>
        <w:pStyle w:val="Heading1"/>
        <w:rPr>
          <w:rFonts w:cstheme="majorHAnsi"/>
          <w:color w:val="4F81BD" w:themeColor="accent1"/>
        </w:rPr>
      </w:pPr>
      <w:r w:rsidRPr="00253176">
        <w:rPr>
          <w:rFonts w:cstheme="majorHAnsi"/>
          <w:color w:val="4F81BD" w:themeColor="accent1"/>
          <w:highlight w:val="yellow"/>
        </w:rPr>
        <w:t xml:space="preserve">Figure </w:t>
      </w:r>
      <w:r w:rsidR="003E0EC4" w:rsidRPr="00253176">
        <w:rPr>
          <w:rFonts w:cstheme="majorHAnsi"/>
          <w:color w:val="4F81BD" w:themeColor="accent1"/>
          <w:highlight w:val="yellow"/>
        </w:rPr>
        <w:t>legends</w:t>
      </w:r>
    </w:p>
    <w:p w14:paraId="2A2DD258" w14:textId="3AEB3C6E" w:rsidR="00607D8D" w:rsidRDefault="00607D8D" w:rsidP="00607D8D"/>
    <w:p w14:paraId="10228A57" w14:textId="02AB69EE"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1</w:t>
      </w:r>
      <w:r>
        <w:rPr>
          <w:rFonts w:asciiTheme="majorHAnsi" w:hAnsiTheme="majorHAnsi" w:cstheme="majorHAnsi"/>
          <w:sz w:val="22"/>
          <w:szCs w:val="22"/>
        </w:rPr>
        <w:t>:</w:t>
      </w:r>
      <w:r w:rsidRPr="00931288">
        <w:rPr>
          <w:rFonts w:asciiTheme="majorHAnsi" w:hAnsiTheme="majorHAnsi" w:cstheme="majorHAnsi"/>
          <w:sz w:val="22"/>
          <w:szCs w:val="22"/>
        </w:rPr>
        <w:t xml:space="preserve"> Visual </w:t>
      </w:r>
      <w:r w:rsidR="00793378">
        <w:rPr>
          <w:rFonts w:asciiTheme="majorHAnsi" w:hAnsiTheme="majorHAnsi" w:cstheme="majorHAnsi"/>
          <w:sz w:val="22"/>
          <w:szCs w:val="22"/>
        </w:rPr>
        <w:t>b</w:t>
      </w:r>
      <w:r w:rsidRPr="00931288">
        <w:rPr>
          <w:rFonts w:asciiTheme="majorHAnsi" w:hAnsiTheme="majorHAnsi" w:cstheme="majorHAnsi"/>
          <w:sz w:val="22"/>
          <w:szCs w:val="22"/>
        </w:rPr>
        <w:t xml:space="preserve">ill of </w:t>
      </w:r>
      <w:r w:rsidR="00793378">
        <w:rPr>
          <w:rFonts w:asciiTheme="majorHAnsi" w:hAnsiTheme="majorHAnsi" w:cstheme="majorHAnsi"/>
          <w:sz w:val="22"/>
          <w:szCs w:val="22"/>
        </w:rPr>
        <w:t>m</w:t>
      </w:r>
      <w:r w:rsidRPr="00931288">
        <w:rPr>
          <w:rFonts w:asciiTheme="majorHAnsi" w:hAnsiTheme="majorHAnsi" w:cstheme="majorHAnsi"/>
          <w:sz w:val="22"/>
          <w:szCs w:val="22"/>
        </w:rPr>
        <w:t>aterials</w:t>
      </w:r>
    </w:p>
    <w:p w14:paraId="666C7AD1" w14:textId="63C369CE"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2</w:t>
      </w:r>
      <w:r>
        <w:rPr>
          <w:rFonts w:asciiTheme="majorHAnsi" w:hAnsiTheme="majorHAnsi" w:cstheme="majorHAnsi"/>
          <w:sz w:val="22"/>
          <w:szCs w:val="22"/>
        </w:rPr>
        <w:t>:</w:t>
      </w:r>
      <w:r w:rsidRPr="00931288">
        <w:rPr>
          <w:rFonts w:asciiTheme="majorHAnsi" w:hAnsiTheme="majorHAnsi" w:cstheme="majorHAnsi"/>
          <w:sz w:val="22"/>
          <w:szCs w:val="22"/>
        </w:rPr>
        <w:t xml:space="preserve"> Wire mounting instructions</w:t>
      </w:r>
    </w:p>
    <w:p w14:paraId="123CBE34" w14:textId="6902D3BB"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3</w:t>
      </w:r>
      <w:r>
        <w:rPr>
          <w:rFonts w:asciiTheme="majorHAnsi" w:hAnsiTheme="majorHAnsi" w:cstheme="majorHAnsi"/>
          <w:sz w:val="22"/>
          <w:szCs w:val="22"/>
        </w:rPr>
        <w:t>:</w:t>
      </w:r>
      <w:r w:rsidRPr="00931288">
        <w:rPr>
          <w:rFonts w:asciiTheme="majorHAnsi" w:hAnsiTheme="majorHAnsi" w:cstheme="majorHAnsi"/>
          <w:sz w:val="22"/>
          <w:szCs w:val="22"/>
        </w:rPr>
        <w:t xml:space="preserve"> Wire mounting schematic</w:t>
      </w:r>
    </w:p>
    <w:p w14:paraId="6837DBD1" w14:textId="0349A702"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4</w:t>
      </w:r>
      <w:r>
        <w:rPr>
          <w:rFonts w:asciiTheme="majorHAnsi" w:hAnsiTheme="majorHAnsi" w:cstheme="majorHAnsi"/>
          <w:sz w:val="22"/>
          <w:szCs w:val="22"/>
        </w:rPr>
        <w:t>:</w:t>
      </w:r>
      <w:r w:rsidRPr="00931288">
        <w:rPr>
          <w:rFonts w:asciiTheme="majorHAnsi" w:hAnsiTheme="majorHAnsi" w:cstheme="majorHAnsi"/>
          <w:sz w:val="22"/>
          <w:szCs w:val="22"/>
        </w:rPr>
        <w:t xml:space="preserve"> Light sensor mounting instructions</w:t>
      </w:r>
    </w:p>
    <w:p w14:paraId="03D04171" w14:textId="688E36DA"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5</w:t>
      </w:r>
      <w:r>
        <w:rPr>
          <w:rFonts w:asciiTheme="majorHAnsi" w:hAnsiTheme="majorHAnsi" w:cstheme="majorHAnsi"/>
          <w:sz w:val="22"/>
          <w:szCs w:val="22"/>
        </w:rPr>
        <w:t>:</w:t>
      </w:r>
      <w:r w:rsidRPr="00931288">
        <w:rPr>
          <w:rFonts w:asciiTheme="majorHAnsi" w:hAnsiTheme="majorHAnsi" w:cstheme="majorHAnsi"/>
          <w:sz w:val="22"/>
          <w:szCs w:val="22"/>
        </w:rPr>
        <w:t xml:space="preserve"> Hardware connections</w:t>
      </w:r>
    </w:p>
    <w:p w14:paraId="16548808" w14:textId="00FFAD24"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6</w:t>
      </w:r>
      <w:r>
        <w:rPr>
          <w:rFonts w:asciiTheme="majorHAnsi" w:hAnsiTheme="majorHAnsi" w:cstheme="majorHAnsi"/>
          <w:sz w:val="22"/>
          <w:szCs w:val="22"/>
        </w:rPr>
        <w:t>:</w:t>
      </w:r>
      <w:r w:rsidRPr="00931288">
        <w:rPr>
          <w:rFonts w:asciiTheme="majorHAnsi" w:hAnsiTheme="majorHAnsi" w:cstheme="majorHAnsi"/>
          <w:sz w:val="22"/>
          <w:szCs w:val="22"/>
        </w:rPr>
        <w:t xml:space="preserve"> Firmware installation dropdown</w:t>
      </w:r>
    </w:p>
    <w:p w14:paraId="69210B1D" w14:textId="3D01FA2D"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7</w:t>
      </w:r>
      <w:r>
        <w:rPr>
          <w:rFonts w:asciiTheme="majorHAnsi" w:hAnsiTheme="majorHAnsi" w:cstheme="majorHAnsi"/>
          <w:sz w:val="22"/>
          <w:szCs w:val="22"/>
        </w:rPr>
        <w:t>:</w:t>
      </w:r>
      <w:r w:rsidRPr="00931288">
        <w:rPr>
          <w:rFonts w:asciiTheme="majorHAnsi" w:hAnsiTheme="majorHAnsi" w:cstheme="majorHAnsi"/>
          <w:sz w:val="22"/>
          <w:szCs w:val="22"/>
        </w:rPr>
        <w:t xml:space="preserve"> </w:t>
      </w:r>
      <w:proofErr w:type="spellStart"/>
      <w:r w:rsidRPr="00931288">
        <w:rPr>
          <w:rFonts w:asciiTheme="majorHAnsi" w:hAnsiTheme="majorHAnsi" w:cstheme="majorHAnsi"/>
          <w:sz w:val="22"/>
          <w:szCs w:val="22"/>
        </w:rPr>
        <w:t>MicroPython</w:t>
      </w:r>
      <w:proofErr w:type="spellEnd"/>
      <w:r w:rsidRPr="00931288">
        <w:rPr>
          <w:rFonts w:asciiTheme="majorHAnsi" w:hAnsiTheme="majorHAnsi" w:cstheme="majorHAnsi"/>
          <w:sz w:val="22"/>
          <w:szCs w:val="22"/>
        </w:rPr>
        <w:t xml:space="preserve"> installation dialogue box</w:t>
      </w:r>
    </w:p>
    <w:p w14:paraId="27F5C693" w14:textId="5BF2F626"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8</w:t>
      </w:r>
      <w:r>
        <w:rPr>
          <w:rFonts w:asciiTheme="majorHAnsi" w:hAnsiTheme="majorHAnsi" w:cstheme="majorHAnsi"/>
          <w:sz w:val="22"/>
          <w:szCs w:val="22"/>
        </w:rPr>
        <w:t>:</w:t>
      </w:r>
      <w:r w:rsidRPr="00931288">
        <w:rPr>
          <w:rFonts w:asciiTheme="majorHAnsi" w:hAnsiTheme="majorHAnsi" w:cstheme="majorHAnsi"/>
          <w:sz w:val="22"/>
          <w:szCs w:val="22"/>
        </w:rPr>
        <w:t xml:space="preserve"> Interpreter dropdown</w:t>
      </w:r>
    </w:p>
    <w:p w14:paraId="31540EF0" w14:textId="51AAD9A6"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9</w:t>
      </w:r>
      <w:r>
        <w:rPr>
          <w:rFonts w:asciiTheme="majorHAnsi" w:hAnsiTheme="majorHAnsi" w:cstheme="majorHAnsi"/>
          <w:sz w:val="22"/>
          <w:szCs w:val="22"/>
        </w:rPr>
        <w:t>:</w:t>
      </w:r>
      <w:r w:rsidRPr="00931288">
        <w:rPr>
          <w:rFonts w:asciiTheme="majorHAnsi" w:hAnsiTheme="majorHAnsi" w:cstheme="majorHAnsi"/>
          <w:sz w:val="22"/>
          <w:szCs w:val="22"/>
        </w:rPr>
        <w:t xml:space="preserve"> Opening the files sidebar</w:t>
      </w:r>
    </w:p>
    <w:p w14:paraId="74D75837" w14:textId="3D9981FF"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1</w:t>
      </w:r>
      <w:r>
        <w:rPr>
          <w:rFonts w:asciiTheme="majorHAnsi" w:hAnsiTheme="majorHAnsi" w:cstheme="majorHAnsi"/>
          <w:sz w:val="22"/>
          <w:szCs w:val="22"/>
        </w:rPr>
        <w:t>0:</w:t>
      </w:r>
      <w:r w:rsidRPr="00931288">
        <w:rPr>
          <w:rFonts w:asciiTheme="majorHAnsi" w:hAnsiTheme="majorHAnsi" w:cstheme="majorHAnsi"/>
          <w:sz w:val="22"/>
          <w:szCs w:val="22"/>
        </w:rPr>
        <w:t xml:space="preserve"> Editing secrets.py</w:t>
      </w:r>
    </w:p>
    <w:p w14:paraId="76E0EAD4" w14:textId="4FFCD84B"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11</w:t>
      </w:r>
      <w:r>
        <w:rPr>
          <w:rFonts w:asciiTheme="majorHAnsi" w:hAnsiTheme="majorHAnsi" w:cstheme="majorHAnsi"/>
          <w:sz w:val="22"/>
          <w:szCs w:val="22"/>
        </w:rPr>
        <w:t>:</w:t>
      </w:r>
      <w:r w:rsidRPr="00931288">
        <w:rPr>
          <w:rFonts w:asciiTheme="majorHAnsi" w:hAnsiTheme="majorHAnsi" w:cstheme="majorHAnsi"/>
          <w:sz w:val="22"/>
          <w:szCs w:val="22"/>
        </w:rPr>
        <w:t xml:space="preserve"> Saving secrets.py</w:t>
      </w:r>
    </w:p>
    <w:p w14:paraId="15B1C68B" w14:textId="26FE9341"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12</w:t>
      </w:r>
      <w:r>
        <w:rPr>
          <w:rFonts w:asciiTheme="majorHAnsi" w:hAnsiTheme="majorHAnsi" w:cstheme="majorHAnsi"/>
          <w:sz w:val="22"/>
          <w:szCs w:val="22"/>
        </w:rPr>
        <w:t>:</w:t>
      </w:r>
      <w:r w:rsidRPr="00931288">
        <w:rPr>
          <w:rFonts w:asciiTheme="majorHAnsi" w:hAnsiTheme="majorHAnsi" w:cstheme="majorHAnsi"/>
          <w:sz w:val="22"/>
          <w:szCs w:val="22"/>
        </w:rPr>
        <w:t xml:space="preserve"> Uploading source files to microcontroller</w:t>
      </w:r>
    </w:p>
    <w:p w14:paraId="747428DF" w14:textId="052EF2FA"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13</w:t>
      </w:r>
      <w:r>
        <w:rPr>
          <w:rFonts w:asciiTheme="majorHAnsi" w:hAnsiTheme="majorHAnsi" w:cstheme="majorHAnsi"/>
          <w:sz w:val="22"/>
          <w:szCs w:val="22"/>
        </w:rPr>
        <w:t>:</w:t>
      </w:r>
      <w:r w:rsidRPr="00931288">
        <w:rPr>
          <w:rFonts w:asciiTheme="majorHAnsi" w:hAnsiTheme="majorHAnsi" w:cstheme="majorHAnsi"/>
          <w:sz w:val="22"/>
          <w:szCs w:val="22"/>
        </w:rPr>
        <w:t xml:space="preserve"> Running main.py</w:t>
      </w:r>
    </w:p>
    <w:p w14:paraId="689AAA9F" w14:textId="39C55A3E"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14</w:t>
      </w:r>
      <w:r>
        <w:rPr>
          <w:rFonts w:asciiTheme="majorHAnsi" w:hAnsiTheme="majorHAnsi" w:cstheme="majorHAnsi"/>
          <w:sz w:val="22"/>
          <w:szCs w:val="22"/>
        </w:rPr>
        <w:t>:</w:t>
      </w:r>
      <w:r w:rsidRPr="00931288">
        <w:rPr>
          <w:rFonts w:asciiTheme="majorHAnsi" w:hAnsiTheme="majorHAnsi" w:cstheme="majorHAnsi"/>
          <w:sz w:val="22"/>
          <w:szCs w:val="22"/>
        </w:rPr>
        <w:t xml:space="preserve"> Python package installation</w:t>
      </w:r>
    </w:p>
    <w:p w14:paraId="15D31689" w14:textId="7219F17D"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15</w:t>
      </w:r>
      <w:r>
        <w:rPr>
          <w:rFonts w:asciiTheme="majorHAnsi" w:hAnsiTheme="majorHAnsi" w:cstheme="majorHAnsi"/>
          <w:sz w:val="22"/>
          <w:szCs w:val="22"/>
        </w:rPr>
        <w:t>:</w:t>
      </w:r>
      <w:r w:rsidRPr="00931288">
        <w:rPr>
          <w:rFonts w:asciiTheme="majorHAnsi" w:hAnsiTheme="majorHAnsi" w:cstheme="majorHAnsi"/>
          <w:sz w:val="22"/>
          <w:szCs w:val="22"/>
        </w:rPr>
        <w:t xml:space="preserve"> Copying the Pico ID from the Thonny editor</w:t>
      </w:r>
    </w:p>
    <w:p w14:paraId="4971D139" w14:textId="16B892F1" w:rsid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16</w:t>
      </w:r>
      <w:r>
        <w:rPr>
          <w:rFonts w:asciiTheme="majorHAnsi" w:hAnsiTheme="majorHAnsi" w:cstheme="majorHAnsi"/>
          <w:sz w:val="22"/>
          <w:szCs w:val="22"/>
        </w:rPr>
        <w:t>:</w:t>
      </w:r>
      <w:r w:rsidRPr="00931288">
        <w:rPr>
          <w:rFonts w:asciiTheme="majorHAnsi" w:hAnsiTheme="majorHAnsi" w:cstheme="majorHAnsi"/>
          <w:sz w:val="22"/>
          <w:szCs w:val="22"/>
        </w:rPr>
        <w:t xml:space="preserve"> Pasting the Pico ID into the Google </w:t>
      </w:r>
      <w:proofErr w:type="spellStart"/>
      <w:r w:rsidRPr="00931288">
        <w:rPr>
          <w:rFonts w:asciiTheme="majorHAnsi" w:hAnsiTheme="majorHAnsi" w:cstheme="majorHAnsi"/>
          <w:sz w:val="22"/>
          <w:szCs w:val="22"/>
        </w:rPr>
        <w:t>Colab</w:t>
      </w:r>
      <w:proofErr w:type="spellEnd"/>
      <w:r w:rsidRPr="00931288">
        <w:rPr>
          <w:rFonts w:asciiTheme="majorHAnsi" w:hAnsiTheme="majorHAnsi" w:cstheme="majorHAnsi"/>
          <w:sz w:val="22"/>
          <w:szCs w:val="22"/>
        </w:rPr>
        <w:t xml:space="preserve"> form box</w:t>
      </w:r>
    </w:p>
    <w:p w14:paraId="41E9EBD0" w14:textId="25C25884" w:rsidR="004868C3" w:rsidRPr="00931288" w:rsidRDefault="004868C3" w:rsidP="00931288">
      <w:pPr>
        <w:pStyle w:val="CommentText"/>
        <w:rPr>
          <w:rFonts w:asciiTheme="majorHAnsi" w:hAnsiTheme="majorHAnsi" w:cstheme="majorHAnsi"/>
          <w:sz w:val="22"/>
          <w:szCs w:val="22"/>
        </w:rPr>
      </w:pPr>
      <w:r>
        <w:rPr>
          <w:rFonts w:asciiTheme="majorHAnsi" w:hAnsiTheme="majorHAnsi" w:cstheme="majorHAnsi"/>
          <w:sz w:val="22"/>
          <w:szCs w:val="22"/>
        </w:rPr>
        <w:t xml:space="preserve">Figure 17: </w:t>
      </w:r>
      <w:r w:rsidRPr="00931288">
        <w:rPr>
          <w:rFonts w:asciiTheme="majorHAnsi" w:hAnsiTheme="majorHAnsi" w:cstheme="majorHAnsi"/>
          <w:sz w:val="22"/>
          <w:szCs w:val="22"/>
        </w:rPr>
        <w:t xml:space="preserve">Example </w:t>
      </w:r>
      <w:r>
        <w:rPr>
          <w:rFonts w:asciiTheme="majorHAnsi" w:hAnsiTheme="majorHAnsi" w:cstheme="majorHAnsi"/>
          <w:sz w:val="22"/>
          <w:szCs w:val="22"/>
        </w:rPr>
        <w:t xml:space="preserve">optimization </w:t>
      </w:r>
      <w:r w:rsidRPr="00931288">
        <w:rPr>
          <w:rFonts w:asciiTheme="majorHAnsi" w:hAnsiTheme="majorHAnsi" w:cstheme="majorHAnsi"/>
          <w:sz w:val="22"/>
          <w:szCs w:val="22"/>
        </w:rPr>
        <w:t>comparison between grid search, random search, and Bayesian optimization</w:t>
      </w:r>
      <w:r>
        <w:rPr>
          <w:rFonts w:asciiTheme="majorHAnsi" w:hAnsiTheme="majorHAnsi" w:cstheme="majorHAnsi"/>
          <w:sz w:val="22"/>
          <w:szCs w:val="22"/>
        </w:rPr>
        <w:t xml:space="preserve"> averaged over repeated campaigns. Lower Fréchet distance between observed and target spectra is better.</w:t>
      </w:r>
    </w:p>
    <w:p w14:paraId="7DB4682D" w14:textId="6A4C5FF8" w:rsid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1</w:t>
      </w:r>
      <w:r w:rsidR="004868C3">
        <w:rPr>
          <w:rFonts w:asciiTheme="majorHAnsi" w:hAnsiTheme="majorHAnsi" w:cstheme="majorHAnsi"/>
          <w:sz w:val="22"/>
          <w:szCs w:val="22"/>
        </w:rPr>
        <w:t>8</w:t>
      </w:r>
      <w:r>
        <w:rPr>
          <w:rFonts w:asciiTheme="majorHAnsi" w:hAnsiTheme="majorHAnsi" w:cstheme="majorHAnsi"/>
          <w:sz w:val="22"/>
          <w:szCs w:val="22"/>
        </w:rPr>
        <w:t>:</w:t>
      </w:r>
      <w:r w:rsidRPr="00931288">
        <w:rPr>
          <w:rFonts w:asciiTheme="majorHAnsi" w:hAnsiTheme="majorHAnsi" w:cstheme="majorHAnsi"/>
          <w:sz w:val="22"/>
          <w:szCs w:val="22"/>
        </w:rPr>
        <w:t xml:space="preserve"> Example </w:t>
      </w:r>
      <w:r w:rsidR="00A1071F">
        <w:rPr>
          <w:rFonts w:asciiTheme="majorHAnsi" w:hAnsiTheme="majorHAnsi" w:cstheme="majorHAnsi"/>
          <w:sz w:val="22"/>
          <w:szCs w:val="22"/>
        </w:rPr>
        <w:t xml:space="preserve">optimization </w:t>
      </w:r>
      <w:r w:rsidRPr="00931288">
        <w:rPr>
          <w:rFonts w:asciiTheme="majorHAnsi" w:hAnsiTheme="majorHAnsi" w:cstheme="majorHAnsi"/>
          <w:sz w:val="22"/>
          <w:szCs w:val="22"/>
        </w:rPr>
        <w:t>comparison between grid search, random search, and Bayesian optimization</w:t>
      </w:r>
      <w:r w:rsidR="00A1071F">
        <w:rPr>
          <w:rFonts w:asciiTheme="majorHAnsi" w:hAnsiTheme="majorHAnsi" w:cstheme="majorHAnsi"/>
          <w:sz w:val="22"/>
          <w:szCs w:val="22"/>
        </w:rPr>
        <w:t>. Lower error is better.</w:t>
      </w:r>
    </w:p>
    <w:p w14:paraId="3A342B73" w14:textId="235CFFB0" w:rsidR="00FA62BB" w:rsidRPr="00FA62BB" w:rsidRDefault="00FA62BB" w:rsidP="00FA62BB">
      <w:pPr>
        <w:pStyle w:val="CommentText"/>
        <w:rPr>
          <w:rFonts w:asciiTheme="majorHAnsi" w:hAnsiTheme="majorHAnsi" w:cstheme="majorHAnsi"/>
          <w:sz w:val="22"/>
          <w:szCs w:val="22"/>
        </w:rPr>
      </w:pPr>
      <w:r w:rsidRPr="00FA62BB">
        <w:rPr>
          <w:rFonts w:asciiTheme="majorHAnsi" w:hAnsiTheme="majorHAnsi" w:cstheme="majorHAnsi"/>
          <w:sz w:val="22"/>
          <w:szCs w:val="22"/>
        </w:rPr>
        <w:t>Figure 1</w:t>
      </w:r>
      <w:r w:rsidR="004868C3">
        <w:rPr>
          <w:rFonts w:asciiTheme="majorHAnsi" w:hAnsiTheme="majorHAnsi" w:cstheme="majorHAnsi"/>
          <w:sz w:val="22"/>
          <w:szCs w:val="22"/>
        </w:rPr>
        <w:t>9</w:t>
      </w:r>
      <w:r w:rsidRPr="00FA62BB">
        <w:rPr>
          <w:rFonts w:asciiTheme="majorHAnsi" w:hAnsiTheme="majorHAnsi" w:cstheme="majorHAnsi"/>
          <w:sz w:val="22"/>
          <w:szCs w:val="22"/>
        </w:rPr>
        <w:t>: Twenty-seven grid search points colored by the Fréchet distance between the target spectrum and the sensor data evaluated at each grid point.</w:t>
      </w:r>
    </w:p>
    <w:p w14:paraId="37D683B8" w14:textId="3923CC8C" w:rsidR="00FA62BB" w:rsidRPr="00FA62BB" w:rsidRDefault="00FA62BB" w:rsidP="00FA62BB">
      <w:pPr>
        <w:pStyle w:val="CommentText"/>
        <w:rPr>
          <w:rFonts w:asciiTheme="majorHAnsi" w:hAnsiTheme="majorHAnsi" w:cstheme="majorHAnsi"/>
          <w:sz w:val="22"/>
          <w:szCs w:val="22"/>
        </w:rPr>
      </w:pPr>
      <w:r w:rsidRPr="00FA62BB">
        <w:rPr>
          <w:rFonts w:asciiTheme="majorHAnsi" w:hAnsiTheme="majorHAnsi" w:cstheme="majorHAnsi"/>
          <w:sz w:val="22"/>
          <w:szCs w:val="22"/>
        </w:rPr>
        <w:t xml:space="preserve">Figure </w:t>
      </w:r>
      <w:r w:rsidR="004868C3">
        <w:rPr>
          <w:rFonts w:asciiTheme="majorHAnsi" w:hAnsiTheme="majorHAnsi" w:cstheme="majorHAnsi"/>
          <w:sz w:val="22"/>
          <w:szCs w:val="22"/>
        </w:rPr>
        <w:t>20</w:t>
      </w:r>
      <w:r w:rsidRPr="00FA62BB">
        <w:rPr>
          <w:rFonts w:asciiTheme="majorHAnsi" w:hAnsiTheme="majorHAnsi" w:cstheme="majorHAnsi"/>
          <w:sz w:val="22"/>
          <w:szCs w:val="22"/>
        </w:rPr>
        <w:t>: Twenty-seven random search points colored by the Fréchet distance between the target spectrum and the sensor data evaluated at each grid point.</w:t>
      </w:r>
    </w:p>
    <w:p w14:paraId="694A818A" w14:textId="7B5BC34B" w:rsidR="00FA62BB" w:rsidRPr="00FA62BB" w:rsidRDefault="00FA62BB" w:rsidP="00FA62BB">
      <w:pPr>
        <w:pStyle w:val="CommentText"/>
        <w:rPr>
          <w:rFonts w:asciiTheme="majorHAnsi" w:hAnsiTheme="majorHAnsi" w:cstheme="majorHAnsi"/>
          <w:sz w:val="22"/>
          <w:szCs w:val="22"/>
        </w:rPr>
      </w:pPr>
      <w:r w:rsidRPr="00FA62BB">
        <w:rPr>
          <w:rFonts w:asciiTheme="majorHAnsi" w:hAnsiTheme="majorHAnsi" w:cstheme="majorHAnsi"/>
          <w:sz w:val="22"/>
          <w:szCs w:val="22"/>
        </w:rPr>
        <w:lastRenderedPageBreak/>
        <w:t>Figure 2</w:t>
      </w:r>
      <w:r w:rsidR="004868C3">
        <w:rPr>
          <w:rFonts w:asciiTheme="majorHAnsi" w:hAnsiTheme="majorHAnsi" w:cstheme="majorHAnsi"/>
          <w:sz w:val="22"/>
          <w:szCs w:val="22"/>
        </w:rPr>
        <w:t>1</w:t>
      </w:r>
      <w:r w:rsidRPr="00FA62BB">
        <w:rPr>
          <w:rFonts w:asciiTheme="majorHAnsi" w:hAnsiTheme="majorHAnsi" w:cstheme="majorHAnsi"/>
          <w:sz w:val="22"/>
          <w:szCs w:val="22"/>
        </w:rPr>
        <w:t>: Twenty-seven Bayesian optimization points colored by the Fréchet distance between the target spectrum and the sensor data evaluated at each grid point.</w:t>
      </w:r>
    </w:p>
    <w:p w14:paraId="3B93199B" w14:textId="21AA20C9" w:rsidR="00FA62BB" w:rsidRPr="000724AB" w:rsidRDefault="00FA62BB" w:rsidP="00FA62BB">
      <w:pPr>
        <w:pStyle w:val="CommentText"/>
        <w:rPr>
          <w:rFonts w:asciiTheme="majorHAnsi" w:hAnsiTheme="majorHAnsi" w:cstheme="majorHAnsi"/>
          <w:sz w:val="22"/>
          <w:szCs w:val="22"/>
        </w:rPr>
      </w:pPr>
      <w:r w:rsidRPr="00FA62BB">
        <w:rPr>
          <w:rFonts w:asciiTheme="majorHAnsi" w:hAnsiTheme="majorHAnsi" w:cstheme="majorHAnsi"/>
          <w:sz w:val="22"/>
          <w:szCs w:val="22"/>
        </w:rPr>
        <w:t>Figure 2</w:t>
      </w:r>
      <w:r w:rsidR="004868C3">
        <w:rPr>
          <w:rFonts w:asciiTheme="majorHAnsi" w:hAnsiTheme="majorHAnsi" w:cstheme="majorHAnsi"/>
          <w:sz w:val="22"/>
          <w:szCs w:val="22"/>
        </w:rPr>
        <w:t>2</w:t>
      </w:r>
      <w:r w:rsidRPr="00FA62BB">
        <w:rPr>
          <w:rFonts w:asciiTheme="majorHAnsi" w:hAnsiTheme="majorHAnsi" w:cstheme="majorHAnsi"/>
          <w:sz w:val="22"/>
          <w:szCs w:val="22"/>
        </w:rPr>
        <w:t>: The true, underlying RGB target (purple diamond) and the best observed points for grid search (blue circle), random search (red circle), and Bayesian optimization (green circle). Bayesian optimization gave the closest match to the true target.</w:t>
      </w:r>
    </w:p>
    <w:p w14:paraId="6FADAFE9" w14:textId="7542730E" w:rsidR="00607D8D" w:rsidRPr="000724AB" w:rsidRDefault="00607D8D" w:rsidP="00607D8D">
      <w:pPr>
        <w:pStyle w:val="CommentText"/>
        <w:rPr>
          <w:rFonts w:asciiTheme="majorHAnsi" w:hAnsiTheme="majorHAnsi" w:cstheme="majorHAnsi"/>
          <w:sz w:val="22"/>
          <w:szCs w:val="22"/>
        </w:rPr>
      </w:pPr>
    </w:p>
    <w:p w14:paraId="1BD44E51"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S1: Thread the mounting wire through the mounting holes of the Maker Pi Pico base, related to step 3</w:t>
      </w:r>
    </w:p>
    <w:p w14:paraId="3ACD2E1A"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S2: Thread the remaining mounting wire through the mounting holes of the AS7341 light sensor and position the sensor above the LEDs, related to step 4</w:t>
      </w:r>
    </w:p>
    <w:p w14:paraId="6C6E6985"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S3: Attach the Pico W and the AS7341 light sensor to the Maker Pi Pico base, then connect the USB cable from the Pico W to the computer while holding down the BOOTSEL button, related to step 5</w:t>
      </w:r>
    </w:p>
    <w:p w14:paraId="62D2F77E"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S4: Download the Thonny editor and install the </w:t>
      </w:r>
      <w:proofErr w:type="spellStart"/>
      <w:r w:rsidRPr="00F61341">
        <w:rPr>
          <w:rFonts w:asciiTheme="majorHAnsi" w:hAnsiTheme="majorHAnsi" w:cstheme="majorBidi"/>
          <w:sz w:val="22"/>
          <w:szCs w:val="22"/>
        </w:rPr>
        <w:t>MicroPython</w:t>
      </w:r>
      <w:proofErr w:type="spellEnd"/>
      <w:r w:rsidRPr="00F61341">
        <w:rPr>
          <w:rFonts w:asciiTheme="majorHAnsi" w:hAnsiTheme="majorHAnsi" w:cstheme="majorBidi"/>
          <w:sz w:val="22"/>
          <w:szCs w:val="22"/>
        </w:rPr>
        <w:t xml:space="preserve"> firmware onto the Pico W, related to steps 6, 7, 8, and 9</w:t>
      </w:r>
    </w:p>
    <w:p w14:paraId="526D976E"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S5: Download the source code from GitHub, unzip it, and enter </w:t>
      </w:r>
      <w:proofErr w:type="spellStart"/>
      <w:r w:rsidRPr="00F61341">
        <w:rPr>
          <w:rFonts w:asciiTheme="majorHAnsi" w:hAnsiTheme="majorHAnsi" w:cstheme="majorBidi"/>
          <w:sz w:val="22"/>
          <w:szCs w:val="22"/>
        </w:rPr>
        <w:t>WiFi</w:t>
      </w:r>
      <w:proofErr w:type="spellEnd"/>
      <w:r w:rsidRPr="00F61341">
        <w:rPr>
          <w:rFonts w:asciiTheme="majorHAnsi" w:hAnsiTheme="majorHAnsi" w:cstheme="majorBidi"/>
          <w:sz w:val="22"/>
          <w:szCs w:val="22"/>
        </w:rPr>
        <w:t xml:space="preserve"> credentials, related to steps 10, 11, 12, and 13</w:t>
      </w:r>
    </w:p>
    <w:p w14:paraId="51573E10"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S6: Upload the source code to the Pico W and run the main.py script, related to steps 14 and 15</w:t>
      </w:r>
    </w:p>
    <w:p w14:paraId="1AF4C342"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S7: Open the cloud-control </w:t>
      </w:r>
      <w:proofErr w:type="spellStart"/>
      <w:r w:rsidRPr="00F61341">
        <w:rPr>
          <w:rFonts w:asciiTheme="majorHAnsi" w:hAnsiTheme="majorHAnsi" w:cstheme="majorBidi"/>
          <w:sz w:val="22"/>
          <w:szCs w:val="22"/>
        </w:rPr>
        <w:t>Jupyter</w:t>
      </w:r>
      <w:proofErr w:type="spellEnd"/>
      <w:r w:rsidRPr="00F61341">
        <w:rPr>
          <w:rFonts w:asciiTheme="majorHAnsi" w:hAnsiTheme="majorHAnsi" w:cstheme="majorBidi"/>
          <w:sz w:val="22"/>
          <w:szCs w:val="22"/>
        </w:rPr>
        <w:t xml:space="preserve"> notebook via Google </w:t>
      </w:r>
      <w:proofErr w:type="spellStart"/>
      <w:r w:rsidRPr="00F61341">
        <w:rPr>
          <w:rFonts w:asciiTheme="majorHAnsi" w:hAnsiTheme="majorHAnsi" w:cstheme="majorBidi"/>
          <w:sz w:val="22"/>
          <w:szCs w:val="22"/>
        </w:rPr>
        <w:t>Colab</w:t>
      </w:r>
      <w:proofErr w:type="spellEnd"/>
      <w:r w:rsidRPr="00F61341">
        <w:rPr>
          <w:rFonts w:asciiTheme="majorHAnsi" w:hAnsiTheme="majorHAnsi" w:cstheme="majorBidi"/>
          <w:sz w:val="22"/>
          <w:szCs w:val="22"/>
        </w:rPr>
        <w:t xml:space="preserve"> and install the self-driving-lab-demo Python package, related to steps 16 and 17</w:t>
      </w:r>
    </w:p>
    <w:p w14:paraId="3AF36D7B"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S8: Copy-paste the PICO ID from Thonny to </w:t>
      </w:r>
      <w:proofErr w:type="spellStart"/>
      <w:r w:rsidRPr="00F61341">
        <w:rPr>
          <w:rFonts w:asciiTheme="majorHAnsi" w:hAnsiTheme="majorHAnsi" w:cstheme="majorBidi"/>
          <w:sz w:val="22"/>
          <w:szCs w:val="22"/>
        </w:rPr>
        <w:t>Colab</w:t>
      </w:r>
      <w:proofErr w:type="spellEnd"/>
      <w:r w:rsidRPr="00F61341">
        <w:rPr>
          <w:rFonts w:asciiTheme="majorHAnsi" w:hAnsiTheme="majorHAnsi" w:cstheme="majorBidi"/>
          <w:sz w:val="22"/>
          <w:szCs w:val="22"/>
        </w:rPr>
        <w:t xml:space="preserve"> and control the setup remotely through the “evaluate” command, related to steps 18 and 19.</w:t>
      </w:r>
    </w:p>
    <w:p w14:paraId="27BBCB7F"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S9: Perform the “Hello, World!” of optimization, comparing grid search vs. random search vs. Bayesian optimization, related to step 19</w:t>
      </w:r>
    </w:p>
    <w:p w14:paraId="5CB60EA8" w14:textId="6A7A895F" w:rsidR="000942DF" w:rsidRPr="00253176"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S10: Visualize the results of the optimization comparison, related to step 19</w:t>
      </w:r>
    </w:p>
    <w:sectPr w:rsidR="000942DF" w:rsidRPr="00253176" w:rsidSect="008971F3">
      <w:headerReference w:type="even" r:id="rId52"/>
      <w:headerReference w:type="default" r:id="rId53"/>
      <w:footerReference w:type="even" r:id="rId54"/>
      <w:footerReference w:type="default" r:id="rId55"/>
      <w:headerReference w:type="first" r:id="rId56"/>
      <w:footerReference w:type="first" r:id="rId57"/>
      <w:pgSz w:w="12024" w:h="156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55E7D" w14:textId="77777777" w:rsidR="006D3B32" w:rsidRDefault="006D3B32" w:rsidP="00D501A2">
      <w:r>
        <w:separator/>
      </w:r>
    </w:p>
  </w:endnote>
  <w:endnote w:type="continuationSeparator" w:id="0">
    <w:p w14:paraId="5445B64C" w14:textId="77777777" w:rsidR="006D3B32" w:rsidRDefault="006D3B32" w:rsidP="00D501A2">
      <w:r>
        <w:continuationSeparator/>
      </w:r>
    </w:p>
  </w:endnote>
  <w:endnote w:type="continuationNotice" w:id="1">
    <w:p w14:paraId="786A5891" w14:textId="77777777" w:rsidR="006D3B32" w:rsidRDefault="006D3B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26D53" w14:textId="77777777" w:rsidR="00CB7A05" w:rsidRDefault="00CB7A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B2986" w14:textId="77777777" w:rsidR="00CB7A05" w:rsidRDefault="00CB7A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7812E" w14:textId="77777777" w:rsidR="00CB7A05" w:rsidRDefault="00CB7A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D8644" w14:textId="77777777" w:rsidR="006D3B32" w:rsidRDefault="006D3B32" w:rsidP="00D501A2">
      <w:r>
        <w:separator/>
      </w:r>
    </w:p>
  </w:footnote>
  <w:footnote w:type="continuationSeparator" w:id="0">
    <w:p w14:paraId="28B1D013" w14:textId="77777777" w:rsidR="006D3B32" w:rsidRDefault="006D3B32" w:rsidP="00D501A2">
      <w:r>
        <w:continuationSeparator/>
      </w:r>
    </w:p>
  </w:footnote>
  <w:footnote w:type="continuationNotice" w:id="1">
    <w:p w14:paraId="2A50946B" w14:textId="77777777" w:rsidR="006D3B32" w:rsidRDefault="006D3B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ECA83" w14:textId="77777777" w:rsidR="00CB7A05" w:rsidRDefault="00CB7A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C0D5B" w14:textId="6C6713A6" w:rsidR="00CB7A05" w:rsidRDefault="00CB7A05" w:rsidP="00FA1BF2">
    <w:pPr>
      <w:pStyle w:val="Header"/>
      <w:ind w:hanging="1080"/>
      <w:jc w:val="right"/>
    </w:pPr>
    <w:r>
      <w:rPr>
        <w:noProof/>
      </w:rPr>
      <w:drawing>
        <wp:inline distT="0" distB="0" distL="0" distR="0" wp14:anchorId="1A89E792" wp14:editId="0442088E">
          <wp:extent cx="5806440" cy="228600"/>
          <wp:effectExtent l="0" t="0" r="3810" b="0"/>
          <wp:docPr id="20736657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
                    <a:extLst>
                      <a:ext uri="{28A0092B-C50C-407E-A947-70E740481C1C}">
                        <a14:useLocalDpi xmlns:a14="http://schemas.microsoft.com/office/drawing/2010/main" val="0"/>
                      </a:ext>
                    </a:extLst>
                  </a:blip>
                  <a:stretch>
                    <a:fillRect/>
                  </a:stretch>
                </pic:blipFill>
                <pic:spPr>
                  <a:xfrm>
                    <a:off x="0" y="0"/>
                    <a:ext cx="5806440" cy="228600"/>
                  </a:xfrm>
                  <a:prstGeom prst="rect">
                    <a:avLst/>
                  </a:prstGeom>
                </pic:spPr>
              </pic:pic>
            </a:graphicData>
          </a:graphic>
        </wp:inline>
      </w:drawing>
    </w:r>
  </w:p>
  <w:p w14:paraId="2B894675" w14:textId="58A8C4A7" w:rsidR="00CB7A05" w:rsidRDefault="00CB7A05">
    <w:pPr>
      <w:pStyle w:val="Header"/>
    </w:pPr>
  </w:p>
  <w:p w14:paraId="4C60CDA5" w14:textId="77777777" w:rsidR="00CB7A05" w:rsidRDefault="00CB7A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01525" w14:textId="77777777" w:rsidR="00CB7A05" w:rsidRDefault="00CB7A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C422F"/>
    <w:multiLevelType w:val="multilevel"/>
    <w:tmpl w:val="7DB04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AE0025"/>
    <w:multiLevelType w:val="hybridMultilevel"/>
    <w:tmpl w:val="A5C61B6E"/>
    <w:lvl w:ilvl="0" w:tplc="18C48E76">
      <w:start w:val="1"/>
      <w:numFmt w:val="decimal"/>
      <w:lvlText w:val="%1."/>
      <w:lvlJc w:val="left"/>
      <w:pPr>
        <w:ind w:left="720" w:hanging="360"/>
      </w:pPr>
      <w:rPr>
        <w:i w:val="0"/>
      </w:rPr>
    </w:lvl>
    <w:lvl w:ilvl="1" w:tplc="9BD49D82">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F228C"/>
    <w:multiLevelType w:val="hybridMultilevel"/>
    <w:tmpl w:val="CFCC4038"/>
    <w:lvl w:ilvl="0" w:tplc="18C48E76">
      <w:start w:val="1"/>
      <w:numFmt w:val="decimal"/>
      <w:lvlText w:val="%1."/>
      <w:lvlJc w:val="left"/>
      <w:pPr>
        <w:ind w:left="720" w:hanging="360"/>
      </w:pPr>
      <w:rPr>
        <w:i w:val="0"/>
      </w:rPr>
    </w:lvl>
    <w:lvl w:ilvl="1" w:tplc="2DAA1DE4">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E63CE"/>
    <w:multiLevelType w:val="hybridMultilevel"/>
    <w:tmpl w:val="5FEA29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0A21B8"/>
    <w:multiLevelType w:val="multilevel"/>
    <w:tmpl w:val="77822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131B80"/>
    <w:multiLevelType w:val="multilevel"/>
    <w:tmpl w:val="23C839BE"/>
    <w:lvl w:ilvl="0">
      <w:start w:val="1"/>
      <w:numFmt w:val="decimal"/>
      <w:lvlText w:val="%1."/>
      <w:lvlJc w:val="left"/>
      <w:pPr>
        <w:ind w:left="720" w:hanging="360"/>
      </w:pPr>
      <w:rPr>
        <w:rFonts w:hint="default"/>
        <w:i w:val="0"/>
      </w:rPr>
    </w:lvl>
    <w:lvl w:ilvl="1">
      <w:start w:val="1"/>
      <w:numFmt w:val="lowerLetter"/>
      <w:lvlText w:val="%2."/>
      <w:lvlJc w:val="left"/>
      <w:pPr>
        <w:ind w:left="1440" w:hanging="360"/>
      </w:pPr>
      <w:rPr>
        <w:rFonts w:asciiTheme="majorHAnsi" w:hAnsiTheme="majorHAnsi" w:cstheme="majorHAnsi" w:hint="default"/>
        <w:i w:val="0"/>
      </w:rPr>
    </w:lvl>
    <w:lvl w:ilvl="2">
      <w:start w:val="1"/>
      <w:numFmt w:val="lowerRoman"/>
      <w:lvlText w:val="%3"/>
      <w:lvlJc w:val="lef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FF907B1"/>
    <w:multiLevelType w:val="hybridMultilevel"/>
    <w:tmpl w:val="8D9ACF9C"/>
    <w:lvl w:ilvl="0" w:tplc="355A0FEE">
      <w:numFmt w:val="bullet"/>
      <w:lvlText w:val=""/>
      <w:lvlJc w:val="left"/>
      <w:pPr>
        <w:ind w:left="1800" w:hanging="360"/>
      </w:pPr>
      <w:rPr>
        <w:rFonts w:ascii="Symbol" w:eastAsia="Calibri"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 w15:restartNumberingAfterBreak="0">
    <w:nsid w:val="15016BED"/>
    <w:multiLevelType w:val="hybridMultilevel"/>
    <w:tmpl w:val="6660D95C"/>
    <w:lvl w:ilvl="0" w:tplc="ED267B1A">
      <w:start w:val="1"/>
      <w:numFmt w:val="lowerLetter"/>
      <w:lvlText w:val="%1."/>
      <w:lvlJc w:val="left"/>
      <w:pPr>
        <w:ind w:left="1440" w:hanging="360"/>
      </w:pPr>
      <w:rPr>
        <w:rFonts w:ascii="Arial" w:hAnsi="Arial" w:cs="Arial"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CB40DA"/>
    <w:multiLevelType w:val="hybridMultilevel"/>
    <w:tmpl w:val="3CCA9D34"/>
    <w:lvl w:ilvl="0" w:tplc="A7283B24">
      <w:start w:val="35"/>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AD6087"/>
    <w:multiLevelType w:val="multilevel"/>
    <w:tmpl w:val="A6662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45E09"/>
    <w:multiLevelType w:val="multilevel"/>
    <w:tmpl w:val="AE78E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B77E0F"/>
    <w:multiLevelType w:val="multilevel"/>
    <w:tmpl w:val="BF8AB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3D22CE"/>
    <w:multiLevelType w:val="multilevel"/>
    <w:tmpl w:val="89EED674"/>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38623864"/>
    <w:multiLevelType w:val="multilevel"/>
    <w:tmpl w:val="0C6C0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2D29FA"/>
    <w:multiLevelType w:val="multilevel"/>
    <w:tmpl w:val="3F8C4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0F66720"/>
    <w:multiLevelType w:val="hybridMultilevel"/>
    <w:tmpl w:val="1C32181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108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6" w15:restartNumberingAfterBreak="0">
    <w:nsid w:val="466603A6"/>
    <w:multiLevelType w:val="multilevel"/>
    <w:tmpl w:val="5D201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7F0640"/>
    <w:multiLevelType w:val="hybridMultilevel"/>
    <w:tmpl w:val="04685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BC2A13"/>
    <w:multiLevelType w:val="multilevel"/>
    <w:tmpl w:val="505A0CF0"/>
    <w:lvl w:ilvl="0">
      <w:start w:val="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lowerLetter"/>
      <w:lvlText w:val="%3."/>
      <w:lvlJc w:val="left"/>
      <w:pPr>
        <w:ind w:left="2160" w:hanging="360"/>
      </w:p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4FAC3E0A"/>
    <w:multiLevelType w:val="hybridMultilevel"/>
    <w:tmpl w:val="865E5906"/>
    <w:lvl w:ilvl="0" w:tplc="03AACC42">
      <w:start w:val="9"/>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BE019A"/>
    <w:multiLevelType w:val="multilevel"/>
    <w:tmpl w:val="8BF4783A"/>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1" w15:restartNumberingAfterBreak="0">
    <w:nsid w:val="51EE50D9"/>
    <w:multiLevelType w:val="multilevel"/>
    <w:tmpl w:val="C06C67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F90618"/>
    <w:multiLevelType w:val="hybridMultilevel"/>
    <w:tmpl w:val="B56224A8"/>
    <w:lvl w:ilvl="0" w:tplc="54D4CD62">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5E7557"/>
    <w:multiLevelType w:val="hybridMultilevel"/>
    <w:tmpl w:val="2BE672C6"/>
    <w:lvl w:ilvl="0" w:tplc="1680AC72">
      <w:start w:val="9"/>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603F1DDC"/>
    <w:multiLevelType w:val="hybridMultilevel"/>
    <w:tmpl w:val="D4BCEE04"/>
    <w:lvl w:ilvl="0" w:tplc="A252BE66">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770AD6"/>
    <w:multiLevelType w:val="hybridMultilevel"/>
    <w:tmpl w:val="3B8A8C84"/>
    <w:lvl w:ilvl="0" w:tplc="5FE42A12">
      <w:numFmt w:val="bullet"/>
      <w:lvlText w:val=""/>
      <w:lvlJc w:val="left"/>
      <w:pPr>
        <w:ind w:left="720" w:hanging="360"/>
      </w:pPr>
      <w:rPr>
        <w:rFonts w:ascii="Symbol" w:eastAsia="Helvetica" w:hAnsi="Symbol" w:cs="Helvetica"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4A2B9E"/>
    <w:multiLevelType w:val="hybridMultilevel"/>
    <w:tmpl w:val="1C32181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108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6A3835DD"/>
    <w:multiLevelType w:val="hybridMultilevel"/>
    <w:tmpl w:val="5882C9C4"/>
    <w:lvl w:ilvl="0" w:tplc="65C23022">
      <w:start w:val="35"/>
      <w:numFmt w:val="lowerLetter"/>
      <w:lvlText w:val="%1."/>
      <w:lvlJc w:val="left"/>
      <w:pPr>
        <w:ind w:left="180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8E40A8"/>
    <w:multiLevelType w:val="multilevel"/>
    <w:tmpl w:val="4B6CF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FE56555"/>
    <w:multiLevelType w:val="hybridMultilevel"/>
    <w:tmpl w:val="6660D95C"/>
    <w:lvl w:ilvl="0" w:tplc="ED267B1A">
      <w:start w:val="1"/>
      <w:numFmt w:val="lowerLetter"/>
      <w:lvlText w:val="%1."/>
      <w:lvlJc w:val="left"/>
      <w:pPr>
        <w:ind w:left="1440" w:hanging="360"/>
      </w:pPr>
      <w:rPr>
        <w:rFonts w:ascii="Arial" w:hAnsi="Arial" w:cs="Arial"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315DCA"/>
    <w:multiLevelType w:val="multilevel"/>
    <w:tmpl w:val="72187CC0"/>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1" w15:restartNumberingAfterBreak="0">
    <w:nsid w:val="72D103B5"/>
    <w:multiLevelType w:val="multilevel"/>
    <w:tmpl w:val="AE78E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87D2FAA"/>
    <w:multiLevelType w:val="hybridMultilevel"/>
    <w:tmpl w:val="3A589AF8"/>
    <w:lvl w:ilvl="0" w:tplc="18C48E76">
      <w:start w:val="1"/>
      <w:numFmt w:val="decimal"/>
      <w:lvlText w:val="%1."/>
      <w:lvlJc w:val="left"/>
      <w:pPr>
        <w:ind w:left="720" w:hanging="360"/>
      </w:pPr>
      <w:rPr>
        <w:i w:val="0"/>
      </w:rPr>
    </w:lvl>
    <w:lvl w:ilvl="1" w:tplc="93C20EDA">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364E16"/>
    <w:multiLevelType w:val="multilevel"/>
    <w:tmpl w:val="A13ADECA"/>
    <w:lvl w:ilvl="0">
      <w:start w:val="1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7DE17263"/>
    <w:multiLevelType w:val="multilevel"/>
    <w:tmpl w:val="04C68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3649284">
    <w:abstractNumId w:val="5"/>
  </w:num>
  <w:num w:numId="2" w16cid:durableId="334579644">
    <w:abstractNumId w:val="25"/>
  </w:num>
  <w:num w:numId="3" w16cid:durableId="1841501220">
    <w:abstractNumId w:val="1"/>
  </w:num>
  <w:num w:numId="4" w16cid:durableId="1723407645">
    <w:abstractNumId w:val="32"/>
  </w:num>
  <w:num w:numId="5" w16cid:durableId="978149582">
    <w:abstractNumId w:val="2"/>
  </w:num>
  <w:num w:numId="6" w16cid:durableId="964045248">
    <w:abstractNumId w:val="29"/>
  </w:num>
  <w:num w:numId="7" w16cid:durableId="1103305355">
    <w:abstractNumId w:val="7"/>
  </w:num>
  <w:num w:numId="8" w16cid:durableId="287131357">
    <w:abstractNumId w:val="23"/>
  </w:num>
  <w:num w:numId="9" w16cid:durableId="270211056">
    <w:abstractNumId w:val="27"/>
  </w:num>
  <w:num w:numId="10" w16cid:durableId="1446925665">
    <w:abstractNumId w:val="19"/>
  </w:num>
  <w:num w:numId="11" w16cid:durableId="1097023083">
    <w:abstractNumId w:val="8"/>
  </w:num>
  <w:num w:numId="12" w16cid:durableId="1271739624">
    <w:abstractNumId w:val="16"/>
  </w:num>
  <w:num w:numId="13" w16cid:durableId="945423185">
    <w:abstractNumId w:val="14"/>
  </w:num>
  <w:num w:numId="14" w16cid:durableId="1439984263">
    <w:abstractNumId w:val="11"/>
  </w:num>
  <w:num w:numId="15" w16cid:durableId="1040714311">
    <w:abstractNumId w:val="3"/>
  </w:num>
  <w:num w:numId="16" w16cid:durableId="1886402427">
    <w:abstractNumId w:val="26"/>
  </w:num>
  <w:num w:numId="17" w16cid:durableId="1295796392">
    <w:abstractNumId w:val="6"/>
  </w:num>
  <w:num w:numId="18" w16cid:durableId="95841776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4918570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32357796">
    <w:abstractNumId w:val="25"/>
  </w:num>
  <w:num w:numId="21" w16cid:durableId="87966460">
    <w:abstractNumId w:val="17"/>
  </w:num>
  <w:num w:numId="22" w16cid:durableId="1318919229">
    <w:abstractNumId w:val="24"/>
  </w:num>
  <w:num w:numId="23" w16cid:durableId="941376259">
    <w:abstractNumId w:val="22"/>
  </w:num>
  <w:num w:numId="24" w16cid:durableId="1776633479">
    <w:abstractNumId w:val="13"/>
    <w:lvlOverride w:ilvl="0">
      <w:lvl w:ilvl="0">
        <w:numFmt w:val="lowerLetter"/>
        <w:lvlText w:val="%1."/>
        <w:lvlJc w:val="left"/>
      </w:lvl>
    </w:lvlOverride>
  </w:num>
  <w:num w:numId="25" w16cid:durableId="886062475">
    <w:abstractNumId w:val="0"/>
    <w:lvlOverride w:ilvl="0">
      <w:lvl w:ilvl="0">
        <w:numFmt w:val="lowerLetter"/>
        <w:lvlText w:val="%1."/>
        <w:lvlJc w:val="left"/>
      </w:lvl>
    </w:lvlOverride>
  </w:num>
  <w:num w:numId="26" w16cid:durableId="1633903540">
    <w:abstractNumId w:val="28"/>
    <w:lvlOverride w:ilvl="0">
      <w:lvl w:ilvl="0">
        <w:numFmt w:val="lowerLetter"/>
        <w:lvlText w:val="%1."/>
        <w:lvlJc w:val="left"/>
      </w:lvl>
    </w:lvlOverride>
  </w:num>
  <w:num w:numId="27" w16cid:durableId="639960363">
    <w:abstractNumId w:val="9"/>
    <w:lvlOverride w:ilvl="0">
      <w:lvl w:ilvl="0">
        <w:numFmt w:val="lowerRoman"/>
        <w:lvlText w:val="%1."/>
        <w:lvlJc w:val="right"/>
      </w:lvl>
    </w:lvlOverride>
  </w:num>
  <w:num w:numId="28" w16cid:durableId="1761680944">
    <w:abstractNumId w:val="4"/>
    <w:lvlOverride w:ilvl="0">
      <w:lvl w:ilvl="0">
        <w:numFmt w:val="lowerRoman"/>
        <w:lvlText w:val="%1."/>
        <w:lvlJc w:val="right"/>
      </w:lvl>
    </w:lvlOverride>
  </w:num>
  <w:num w:numId="29" w16cid:durableId="1735204491">
    <w:abstractNumId w:val="34"/>
    <w:lvlOverride w:ilvl="0">
      <w:lvl w:ilvl="0">
        <w:numFmt w:val="lowerRoman"/>
        <w:lvlText w:val="%1."/>
        <w:lvlJc w:val="right"/>
      </w:lvl>
    </w:lvlOverride>
  </w:num>
  <w:num w:numId="30" w16cid:durableId="1242525465">
    <w:abstractNumId w:val="21"/>
  </w:num>
  <w:num w:numId="31" w16cid:durableId="844779813">
    <w:abstractNumId w:val="21"/>
  </w:num>
  <w:num w:numId="32" w16cid:durableId="844779813">
    <w:abstractNumId w:val="21"/>
  </w:num>
  <w:num w:numId="33" w16cid:durableId="844779813">
    <w:abstractNumId w:val="21"/>
  </w:num>
  <w:num w:numId="34" w16cid:durableId="844779813">
    <w:abstractNumId w:val="21"/>
    <w:lvlOverride w:ilvl="0">
      <w:lvl w:ilvl="0">
        <w:numFmt w:val="decimal"/>
        <w:lvlText w:val=""/>
        <w:lvlJc w:val="left"/>
      </w:lvl>
    </w:lvlOverride>
    <w:lvlOverride w:ilvl="1">
      <w:lvl w:ilvl="1">
        <w:numFmt w:val="lowerLetter"/>
        <w:lvlText w:val="%2."/>
        <w:lvlJc w:val="left"/>
      </w:lvl>
    </w:lvlOverride>
  </w:num>
  <w:num w:numId="35" w16cid:durableId="844779813">
    <w:abstractNumId w:val="21"/>
    <w:lvlOverride w:ilvl="0">
      <w:lvl w:ilvl="0">
        <w:numFmt w:val="decimal"/>
        <w:lvlText w:val=""/>
        <w:lvlJc w:val="left"/>
      </w:lvl>
    </w:lvlOverride>
    <w:lvlOverride w:ilvl="1">
      <w:lvl w:ilvl="1">
        <w:numFmt w:val="lowerLetter"/>
        <w:lvlText w:val="%2."/>
        <w:lvlJc w:val="left"/>
      </w:lvl>
    </w:lvlOverride>
  </w:num>
  <w:num w:numId="36" w16cid:durableId="844779813">
    <w:abstractNumId w:val="21"/>
    <w:lvlOverride w:ilvl="0">
      <w:lvl w:ilvl="0">
        <w:numFmt w:val="decimal"/>
        <w:lvlText w:val=""/>
        <w:lvlJc w:val="left"/>
      </w:lvl>
    </w:lvlOverride>
    <w:lvlOverride w:ilvl="1">
      <w:lvl w:ilvl="1">
        <w:numFmt w:val="lowerLetter"/>
        <w:lvlText w:val="%2."/>
        <w:lvlJc w:val="left"/>
      </w:lvl>
    </w:lvlOverride>
  </w:num>
  <w:num w:numId="37" w16cid:durableId="844779813">
    <w:abstractNumId w:val="21"/>
  </w:num>
  <w:num w:numId="38" w16cid:durableId="1822425140">
    <w:abstractNumId w:val="12"/>
  </w:num>
  <w:num w:numId="39" w16cid:durableId="190805314">
    <w:abstractNumId w:val="10"/>
  </w:num>
  <w:num w:numId="40" w16cid:durableId="697311515">
    <w:abstractNumId w:val="10"/>
  </w:num>
  <w:num w:numId="41" w16cid:durableId="697311515">
    <w:abstractNumId w:val="10"/>
  </w:num>
  <w:num w:numId="42" w16cid:durableId="697311515">
    <w:abstractNumId w:val="10"/>
  </w:num>
  <w:num w:numId="43" w16cid:durableId="268582844">
    <w:abstractNumId w:val="15"/>
  </w:num>
  <w:num w:numId="44" w16cid:durableId="1820028325">
    <w:abstractNumId w:val="31"/>
  </w:num>
  <w:num w:numId="45" w16cid:durableId="1611662724">
    <w:abstractNumId w:val="33"/>
  </w:num>
  <w:num w:numId="46" w16cid:durableId="1246845031">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2E0"/>
    <w:rsid w:val="00000D36"/>
    <w:rsid w:val="00001CC5"/>
    <w:rsid w:val="00004386"/>
    <w:rsid w:val="0000490D"/>
    <w:rsid w:val="00006CEB"/>
    <w:rsid w:val="000104AF"/>
    <w:rsid w:val="00017693"/>
    <w:rsid w:val="000203BD"/>
    <w:rsid w:val="000204A0"/>
    <w:rsid w:val="00020AAF"/>
    <w:rsid w:val="00027543"/>
    <w:rsid w:val="00032D63"/>
    <w:rsid w:val="00034EEE"/>
    <w:rsid w:val="00036D58"/>
    <w:rsid w:val="000454F1"/>
    <w:rsid w:val="000460B8"/>
    <w:rsid w:val="000507B9"/>
    <w:rsid w:val="00050B95"/>
    <w:rsid w:val="000513A1"/>
    <w:rsid w:val="000523DE"/>
    <w:rsid w:val="00052BDD"/>
    <w:rsid w:val="00054A95"/>
    <w:rsid w:val="00055BD9"/>
    <w:rsid w:val="00057CD2"/>
    <w:rsid w:val="00062354"/>
    <w:rsid w:val="000670AA"/>
    <w:rsid w:val="000724AB"/>
    <w:rsid w:val="00072EC5"/>
    <w:rsid w:val="000732DF"/>
    <w:rsid w:val="0007374B"/>
    <w:rsid w:val="00074542"/>
    <w:rsid w:val="0007793B"/>
    <w:rsid w:val="00081C37"/>
    <w:rsid w:val="00087FB2"/>
    <w:rsid w:val="00092E8F"/>
    <w:rsid w:val="000942DF"/>
    <w:rsid w:val="00094FD1"/>
    <w:rsid w:val="00095304"/>
    <w:rsid w:val="00096FAA"/>
    <w:rsid w:val="000973DE"/>
    <w:rsid w:val="000A0A5D"/>
    <w:rsid w:val="000A1F98"/>
    <w:rsid w:val="000A32F0"/>
    <w:rsid w:val="000A66BA"/>
    <w:rsid w:val="000A7AEF"/>
    <w:rsid w:val="000B2835"/>
    <w:rsid w:val="000B2E41"/>
    <w:rsid w:val="000B303D"/>
    <w:rsid w:val="000B379A"/>
    <w:rsid w:val="000B5A57"/>
    <w:rsid w:val="000B6F03"/>
    <w:rsid w:val="000B7407"/>
    <w:rsid w:val="000B7BAD"/>
    <w:rsid w:val="000C10EE"/>
    <w:rsid w:val="000C5366"/>
    <w:rsid w:val="000C5CF6"/>
    <w:rsid w:val="000C7E66"/>
    <w:rsid w:val="000D2F93"/>
    <w:rsid w:val="000D47E1"/>
    <w:rsid w:val="000D6A43"/>
    <w:rsid w:val="000D7F71"/>
    <w:rsid w:val="000E3462"/>
    <w:rsid w:val="000F27CF"/>
    <w:rsid w:val="000F2B66"/>
    <w:rsid w:val="000F4BF0"/>
    <w:rsid w:val="000F732C"/>
    <w:rsid w:val="001011A1"/>
    <w:rsid w:val="001038B4"/>
    <w:rsid w:val="001055DB"/>
    <w:rsid w:val="001073CD"/>
    <w:rsid w:val="001074A9"/>
    <w:rsid w:val="00107521"/>
    <w:rsid w:val="001101B4"/>
    <w:rsid w:val="00110646"/>
    <w:rsid w:val="0011069D"/>
    <w:rsid w:val="00112975"/>
    <w:rsid w:val="0011419C"/>
    <w:rsid w:val="00114A95"/>
    <w:rsid w:val="00115252"/>
    <w:rsid w:val="00121ABE"/>
    <w:rsid w:val="001222FC"/>
    <w:rsid w:val="00134871"/>
    <w:rsid w:val="00134B02"/>
    <w:rsid w:val="001356B6"/>
    <w:rsid w:val="00140104"/>
    <w:rsid w:val="00143FE3"/>
    <w:rsid w:val="00144041"/>
    <w:rsid w:val="001451EE"/>
    <w:rsid w:val="00155301"/>
    <w:rsid w:val="001572F1"/>
    <w:rsid w:val="001615E6"/>
    <w:rsid w:val="00164C0C"/>
    <w:rsid w:val="001663BA"/>
    <w:rsid w:val="0016738E"/>
    <w:rsid w:val="0016782C"/>
    <w:rsid w:val="00167C13"/>
    <w:rsid w:val="00171C38"/>
    <w:rsid w:val="00177F4C"/>
    <w:rsid w:val="001804D8"/>
    <w:rsid w:val="00193643"/>
    <w:rsid w:val="0019501B"/>
    <w:rsid w:val="00195E93"/>
    <w:rsid w:val="001A133F"/>
    <w:rsid w:val="001A25EE"/>
    <w:rsid w:val="001A6438"/>
    <w:rsid w:val="001A76E9"/>
    <w:rsid w:val="001A7FB6"/>
    <w:rsid w:val="001B585B"/>
    <w:rsid w:val="001B6714"/>
    <w:rsid w:val="001C03F6"/>
    <w:rsid w:val="001C30B1"/>
    <w:rsid w:val="001C3D09"/>
    <w:rsid w:val="001C4B65"/>
    <w:rsid w:val="001D4B45"/>
    <w:rsid w:val="001D5E3B"/>
    <w:rsid w:val="001D700B"/>
    <w:rsid w:val="001E3337"/>
    <w:rsid w:val="001E3C16"/>
    <w:rsid w:val="001F09F7"/>
    <w:rsid w:val="001F1CCF"/>
    <w:rsid w:val="001F33DC"/>
    <w:rsid w:val="001F43ED"/>
    <w:rsid w:val="001F73BF"/>
    <w:rsid w:val="00200040"/>
    <w:rsid w:val="002019BC"/>
    <w:rsid w:val="00202788"/>
    <w:rsid w:val="00204862"/>
    <w:rsid w:val="00210AFE"/>
    <w:rsid w:val="00212609"/>
    <w:rsid w:val="002147C6"/>
    <w:rsid w:val="00215DC2"/>
    <w:rsid w:val="00215FF0"/>
    <w:rsid w:val="002200D9"/>
    <w:rsid w:val="002252E8"/>
    <w:rsid w:val="002304CD"/>
    <w:rsid w:val="00234FEE"/>
    <w:rsid w:val="002379E9"/>
    <w:rsid w:val="00240D52"/>
    <w:rsid w:val="00242576"/>
    <w:rsid w:val="00242C80"/>
    <w:rsid w:val="00245EE1"/>
    <w:rsid w:val="00250521"/>
    <w:rsid w:val="00253176"/>
    <w:rsid w:val="00253211"/>
    <w:rsid w:val="00254601"/>
    <w:rsid w:val="00254ADE"/>
    <w:rsid w:val="002570C5"/>
    <w:rsid w:val="002612E0"/>
    <w:rsid w:val="00262026"/>
    <w:rsid w:val="00264442"/>
    <w:rsid w:val="00264C71"/>
    <w:rsid w:val="0026509E"/>
    <w:rsid w:val="00265297"/>
    <w:rsid w:val="00270576"/>
    <w:rsid w:val="00271F8D"/>
    <w:rsid w:val="002766D2"/>
    <w:rsid w:val="00276C5F"/>
    <w:rsid w:val="00282FE7"/>
    <w:rsid w:val="002833E1"/>
    <w:rsid w:val="00283547"/>
    <w:rsid w:val="002841D2"/>
    <w:rsid w:val="002851F4"/>
    <w:rsid w:val="002904EB"/>
    <w:rsid w:val="002A2D49"/>
    <w:rsid w:val="002A32E8"/>
    <w:rsid w:val="002A3B01"/>
    <w:rsid w:val="002A5C66"/>
    <w:rsid w:val="002A7837"/>
    <w:rsid w:val="002B466D"/>
    <w:rsid w:val="002B6DE9"/>
    <w:rsid w:val="002C2960"/>
    <w:rsid w:val="002C2F45"/>
    <w:rsid w:val="002C316C"/>
    <w:rsid w:val="002C369E"/>
    <w:rsid w:val="002C418C"/>
    <w:rsid w:val="002C49B7"/>
    <w:rsid w:val="002D53E8"/>
    <w:rsid w:val="002F3328"/>
    <w:rsid w:val="00304631"/>
    <w:rsid w:val="003066F2"/>
    <w:rsid w:val="00310712"/>
    <w:rsid w:val="00313939"/>
    <w:rsid w:val="003215D7"/>
    <w:rsid w:val="00321AA4"/>
    <w:rsid w:val="003229A0"/>
    <w:rsid w:val="003255F0"/>
    <w:rsid w:val="003260CD"/>
    <w:rsid w:val="003275C6"/>
    <w:rsid w:val="00331855"/>
    <w:rsid w:val="00336187"/>
    <w:rsid w:val="003428FD"/>
    <w:rsid w:val="00342CC5"/>
    <w:rsid w:val="00342EBA"/>
    <w:rsid w:val="00346293"/>
    <w:rsid w:val="003472CB"/>
    <w:rsid w:val="0034759F"/>
    <w:rsid w:val="00352660"/>
    <w:rsid w:val="00353E6E"/>
    <w:rsid w:val="00356CAC"/>
    <w:rsid w:val="00356CE3"/>
    <w:rsid w:val="003570C0"/>
    <w:rsid w:val="003618D5"/>
    <w:rsid w:val="00361E70"/>
    <w:rsid w:val="00362D8B"/>
    <w:rsid w:val="003662AA"/>
    <w:rsid w:val="003671F8"/>
    <w:rsid w:val="0036722E"/>
    <w:rsid w:val="003713E4"/>
    <w:rsid w:val="0037350C"/>
    <w:rsid w:val="003801AE"/>
    <w:rsid w:val="00391836"/>
    <w:rsid w:val="00391F86"/>
    <w:rsid w:val="003968D4"/>
    <w:rsid w:val="003A18EA"/>
    <w:rsid w:val="003A517B"/>
    <w:rsid w:val="003A53C0"/>
    <w:rsid w:val="003A53DF"/>
    <w:rsid w:val="003A7DE7"/>
    <w:rsid w:val="003B33F6"/>
    <w:rsid w:val="003B5F38"/>
    <w:rsid w:val="003C0087"/>
    <w:rsid w:val="003C0445"/>
    <w:rsid w:val="003C1FA9"/>
    <w:rsid w:val="003C4E81"/>
    <w:rsid w:val="003C7BD8"/>
    <w:rsid w:val="003D00A2"/>
    <w:rsid w:val="003D25A4"/>
    <w:rsid w:val="003D3727"/>
    <w:rsid w:val="003E0EC4"/>
    <w:rsid w:val="003E373C"/>
    <w:rsid w:val="003E5298"/>
    <w:rsid w:val="003F3D7A"/>
    <w:rsid w:val="003F41C5"/>
    <w:rsid w:val="003F7934"/>
    <w:rsid w:val="004012B3"/>
    <w:rsid w:val="00402132"/>
    <w:rsid w:val="004033D8"/>
    <w:rsid w:val="004104B0"/>
    <w:rsid w:val="0041078D"/>
    <w:rsid w:val="004155AF"/>
    <w:rsid w:val="00416745"/>
    <w:rsid w:val="00422678"/>
    <w:rsid w:val="00422A7D"/>
    <w:rsid w:val="0042403D"/>
    <w:rsid w:val="0042433C"/>
    <w:rsid w:val="00426A13"/>
    <w:rsid w:val="00426CCC"/>
    <w:rsid w:val="00435F04"/>
    <w:rsid w:val="0044302A"/>
    <w:rsid w:val="0044426C"/>
    <w:rsid w:val="00453F97"/>
    <w:rsid w:val="0045656D"/>
    <w:rsid w:val="00460576"/>
    <w:rsid w:val="00463706"/>
    <w:rsid w:val="004667FA"/>
    <w:rsid w:val="00473297"/>
    <w:rsid w:val="004819A4"/>
    <w:rsid w:val="00483821"/>
    <w:rsid w:val="00484214"/>
    <w:rsid w:val="00485940"/>
    <w:rsid w:val="004868C3"/>
    <w:rsid w:val="004A38E8"/>
    <w:rsid w:val="004A4413"/>
    <w:rsid w:val="004A4CD5"/>
    <w:rsid w:val="004A5E45"/>
    <w:rsid w:val="004A7CD9"/>
    <w:rsid w:val="004B0435"/>
    <w:rsid w:val="004B2152"/>
    <w:rsid w:val="004C19FF"/>
    <w:rsid w:val="004C1A57"/>
    <w:rsid w:val="004C30B8"/>
    <w:rsid w:val="004C53C9"/>
    <w:rsid w:val="004C79F7"/>
    <w:rsid w:val="004C7EA7"/>
    <w:rsid w:val="004D0F02"/>
    <w:rsid w:val="004D2805"/>
    <w:rsid w:val="004E5E5F"/>
    <w:rsid w:val="004E61CA"/>
    <w:rsid w:val="004E637F"/>
    <w:rsid w:val="004E6822"/>
    <w:rsid w:val="004E7D42"/>
    <w:rsid w:val="004F06BA"/>
    <w:rsid w:val="004F3937"/>
    <w:rsid w:val="004F458B"/>
    <w:rsid w:val="00506097"/>
    <w:rsid w:val="00513773"/>
    <w:rsid w:val="005158C5"/>
    <w:rsid w:val="00520373"/>
    <w:rsid w:val="00520F04"/>
    <w:rsid w:val="00521A0B"/>
    <w:rsid w:val="00524894"/>
    <w:rsid w:val="0052565B"/>
    <w:rsid w:val="005269B7"/>
    <w:rsid w:val="00530EC9"/>
    <w:rsid w:val="00534036"/>
    <w:rsid w:val="00542A53"/>
    <w:rsid w:val="00542A7C"/>
    <w:rsid w:val="005460D5"/>
    <w:rsid w:val="00547197"/>
    <w:rsid w:val="0055113E"/>
    <w:rsid w:val="00554AE0"/>
    <w:rsid w:val="00555B1B"/>
    <w:rsid w:val="00562D8B"/>
    <w:rsid w:val="005655C9"/>
    <w:rsid w:val="00571FC1"/>
    <w:rsid w:val="00577C62"/>
    <w:rsid w:val="0057F639"/>
    <w:rsid w:val="00583CF5"/>
    <w:rsid w:val="005840B2"/>
    <w:rsid w:val="00585ABC"/>
    <w:rsid w:val="00586197"/>
    <w:rsid w:val="00590BEE"/>
    <w:rsid w:val="005A0AE4"/>
    <w:rsid w:val="005A151E"/>
    <w:rsid w:val="005A1AAE"/>
    <w:rsid w:val="005A3D0E"/>
    <w:rsid w:val="005A4674"/>
    <w:rsid w:val="005B0331"/>
    <w:rsid w:val="005B04A3"/>
    <w:rsid w:val="005B21E0"/>
    <w:rsid w:val="005B3912"/>
    <w:rsid w:val="005B90F7"/>
    <w:rsid w:val="005C4BA1"/>
    <w:rsid w:val="005C614C"/>
    <w:rsid w:val="005C672F"/>
    <w:rsid w:val="005C795F"/>
    <w:rsid w:val="005D06AC"/>
    <w:rsid w:val="005D1552"/>
    <w:rsid w:val="005D67EB"/>
    <w:rsid w:val="005E48B3"/>
    <w:rsid w:val="005E4DE2"/>
    <w:rsid w:val="005E5737"/>
    <w:rsid w:val="005E7DFE"/>
    <w:rsid w:val="005F18E2"/>
    <w:rsid w:val="005F2670"/>
    <w:rsid w:val="005F449A"/>
    <w:rsid w:val="00603D70"/>
    <w:rsid w:val="0060450A"/>
    <w:rsid w:val="00605960"/>
    <w:rsid w:val="0060616D"/>
    <w:rsid w:val="00607D8D"/>
    <w:rsid w:val="00611B36"/>
    <w:rsid w:val="00614F02"/>
    <w:rsid w:val="0061769A"/>
    <w:rsid w:val="00621A3B"/>
    <w:rsid w:val="0062295F"/>
    <w:rsid w:val="00622DBB"/>
    <w:rsid w:val="006271DA"/>
    <w:rsid w:val="00631296"/>
    <w:rsid w:val="00633AC0"/>
    <w:rsid w:val="00634AED"/>
    <w:rsid w:val="00634E46"/>
    <w:rsid w:val="00635DD8"/>
    <w:rsid w:val="00637D2F"/>
    <w:rsid w:val="0064006C"/>
    <w:rsid w:val="006418BE"/>
    <w:rsid w:val="00661982"/>
    <w:rsid w:val="00662CD8"/>
    <w:rsid w:val="00667661"/>
    <w:rsid w:val="0067211E"/>
    <w:rsid w:val="00672C0C"/>
    <w:rsid w:val="0067654C"/>
    <w:rsid w:val="00676795"/>
    <w:rsid w:val="006774C3"/>
    <w:rsid w:val="00677C6E"/>
    <w:rsid w:val="0067FE91"/>
    <w:rsid w:val="006804DC"/>
    <w:rsid w:val="00681716"/>
    <w:rsid w:val="00683556"/>
    <w:rsid w:val="00685280"/>
    <w:rsid w:val="00685794"/>
    <w:rsid w:val="006928FA"/>
    <w:rsid w:val="00693EB7"/>
    <w:rsid w:val="006948E0"/>
    <w:rsid w:val="006A38D1"/>
    <w:rsid w:val="006A62BC"/>
    <w:rsid w:val="006B0D05"/>
    <w:rsid w:val="006B2588"/>
    <w:rsid w:val="006B453E"/>
    <w:rsid w:val="006B6BD0"/>
    <w:rsid w:val="006B6FAA"/>
    <w:rsid w:val="006B7BB7"/>
    <w:rsid w:val="006C15B7"/>
    <w:rsid w:val="006D28C3"/>
    <w:rsid w:val="006D3B32"/>
    <w:rsid w:val="006D6E16"/>
    <w:rsid w:val="006E0319"/>
    <w:rsid w:val="006E1AB4"/>
    <w:rsid w:val="006E3817"/>
    <w:rsid w:val="006E4F71"/>
    <w:rsid w:val="006F603A"/>
    <w:rsid w:val="006F74F4"/>
    <w:rsid w:val="007018D2"/>
    <w:rsid w:val="00701D42"/>
    <w:rsid w:val="0071044C"/>
    <w:rsid w:val="00712FD5"/>
    <w:rsid w:val="0071403A"/>
    <w:rsid w:val="00714DBC"/>
    <w:rsid w:val="00717BBD"/>
    <w:rsid w:val="00717E48"/>
    <w:rsid w:val="007219E7"/>
    <w:rsid w:val="007227BD"/>
    <w:rsid w:val="00722ABE"/>
    <w:rsid w:val="00724B5C"/>
    <w:rsid w:val="00731EC6"/>
    <w:rsid w:val="007332E2"/>
    <w:rsid w:val="00734EA9"/>
    <w:rsid w:val="0073572A"/>
    <w:rsid w:val="0074044F"/>
    <w:rsid w:val="00740C35"/>
    <w:rsid w:val="00746806"/>
    <w:rsid w:val="00751FAC"/>
    <w:rsid w:val="007565A8"/>
    <w:rsid w:val="007567C5"/>
    <w:rsid w:val="00761731"/>
    <w:rsid w:val="007645BE"/>
    <w:rsid w:val="00770804"/>
    <w:rsid w:val="00773C8C"/>
    <w:rsid w:val="00773F98"/>
    <w:rsid w:val="00774171"/>
    <w:rsid w:val="00774D5B"/>
    <w:rsid w:val="007757AA"/>
    <w:rsid w:val="007765B3"/>
    <w:rsid w:val="00785CA9"/>
    <w:rsid w:val="007878CD"/>
    <w:rsid w:val="00787F5C"/>
    <w:rsid w:val="00793378"/>
    <w:rsid w:val="0079506D"/>
    <w:rsid w:val="0079771A"/>
    <w:rsid w:val="007A05E9"/>
    <w:rsid w:val="007A081D"/>
    <w:rsid w:val="007A0ABC"/>
    <w:rsid w:val="007A17A5"/>
    <w:rsid w:val="007A798A"/>
    <w:rsid w:val="007A7DC3"/>
    <w:rsid w:val="007B149A"/>
    <w:rsid w:val="007B1A8B"/>
    <w:rsid w:val="007C4C93"/>
    <w:rsid w:val="007C53BA"/>
    <w:rsid w:val="007C5B0F"/>
    <w:rsid w:val="007C75A2"/>
    <w:rsid w:val="007C7B0D"/>
    <w:rsid w:val="007C7CFF"/>
    <w:rsid w:val="007D1045"/>
    <w:rsid w:val="007D2087"/>
    <w:rsid w:val="007D3B08"/>
    <w:rsid w:val="007E0A83"/>
    <w:rsid w:val="007E0CF2"/>
    <w:rsid w:val="007E1081"/>
    <w:rsid w:val="007E2B5E"/>
    <w:rsid w:val="007F18DA"/>
    <w:rsid w:val="007F2E41"/>
    <w:rsid w:val="00800712"/>
    <w:rsid w:val="00800EFB"/>
    <w:rsid w:val="00801602"/>
    <w:rsid w:val="00803C7F"/>
    <w:rsid w:val="008104E4"/>
    <w:rsid w:val="0081121B"/>
    <w:rsid w:val="008160B8"/>
    <w:rsid w:val="0081D358"/>
    <w:rsid w:val="008213A8"/>
    <w:rsid w:val="00821783"/>
    <w:rsid w:val="008225A2"/>
    <w:rsid w:val="00823D71"/>
    <w:rsid w:val="00824C8F"/>
    <w:rsid w:val="00831571"/>
    <w:rsid w:val="0083314D"/>
    <w:rsid w:val="008344C9"/>
    <w:rsid w:val="00836CF9"/>
    <w:rsid w:val="00836E3F"/>
    <w:rsid w:val="008430F2"/>
    <w:rsid w:val="00843ABB"/>
    <w:rsid w:val="00851B11"/>
    <w:rsid w:val="00852187"/>
    <w:rsid w:val="00855866"/>
    <w:rsid w:val="0085655E"/>
    <w:rsid w:val="00856791"/>
    <w:rsid w:val="00856B18"/>
    <w:rsid w:val="008571AC"/>
    <w:rsid w:val="00857F18"/>
    <w:rsid w:val="0085F6DD"/>
    <w:rsid w:val="0086161B"/>
    <w:rsid w:val="00861B0C"/>
    <w:rsid w:val="0086362C"/>
    <w:rsid w:val="00864E86"/>
    <w:rsid w:val="008675EB"/>
    <w:rsid w:val="008777E7"/>
    <w:rsid w:val="0087783F"/>
    <w:rsid w:val="00886124"/>
    <w:rsid w:val="00892E8D"/>
    <w:rsid w:val="00894514"/>
    <w:rsid w:val="0089507B"/>
    <w:rsid w:val="008956AB"/>
    <w:rsid w:val="00896FB5"/>
    <w:rsid w:val="008971F3"/>
    <w:rsid w:val="008A7F77"/>
    <w:rsid w:val="008B2006"/>
    <w:rsid w:val="008B6DA5"/>
    <w:rsid w:val="008B7E85"/>
    <w:rsid w:val="008C28BF"/>
    <w:rsid w:val="008C4982"/>
    <w:rsid w:val="008C5B9B"/>
    <w:rsid w:val="008C5D8C"/>
    <w:rsid w:val="008C6994"/>
    <w:rsid w:val="008D467A"/>
    <w:rsid w:val="008E44C2"/>
    <w:rsid w:val="008E5610"/>
    <w:rsid w:val="008F0DCD"/>
    <w:rsid w:val="008F172A"/>
    <w:rsid w:val="008F1CAF"/>
    <w:rsid w:val="008F332E"/>
    <w:rsid w:val="008F422E"/>
    <w:rsid w:val="009004D6"/>
    <w:rsid w:val="0090060C"/>
    <w:rsid w:val="00901001"/>
    <w:rsid w:val="00901637"/>
    <w:rsid w:val="00901B6A"/>
    <w:rsid w:val="009033E8"/>
    <w:rsid w:val="00903BF7"/>
    <w:rsid w:val="009044CE"/>
    <w:rsid w:val="009056B8"/>
    <w:rsid w:val="00907226"/>
    <w:rsid w:val="00911D72"/>
    <w:rsid w:val="00915FFB"/>
    <w:rsid w:val="009162AD"/>
    <w:rsid w:val="009201F0"/>
    <w:rsid w:val="00931288"/>
    <w:rsid w:val="009315CF"/>
    <w:rsid w:val="00933823"/>
    <w:rsid w:val="00937288"/>
    <w:rsid w:val="009377AA"/>
    <w:rsid w:val="00941ED1"/>
    <w:rsid w:val="009448C8"/>
    <w:rsid w:val="00944AD4"/>
    <w:rsid w:val="009524B0"/>
    <w:rsid w:val="009533D7"/>
    <w:rsid w:val="009550D3"/>
    <w:rsid w:val="00956244"/>
    <w:rsid w:val="00957B31"/>
    <w:rsid w:val="009606E6"/>
    <w:rsid w:val="00964DBC"/>
    <w:rsid w:val="0096662F"/>
    <w:rsid w:val="00966F48"/>
    <w:rsid w:val="0097114A"/>
    <w:rsid w:val="009722DE"/>
    <w:rsid w:val="00972E84"/>
    <w:rsid w:val="009731D4"/>
    <w:rsid w:val="009745AD"/>
    <w:rsid w:val="00974821"/>
    <w:rsid w:val="00974AAE"/>
    <w:rsid w:val="009777B9"/>
    <w:rsid w:val="00977FF0"/>
    <w:rsid w:val="009844D1"/>
    <w:rsid w:val="00986210"/>
    <w:rsid w:val="00990C8E"/>
    <w:rsid w:val="00991628"/>
    <w:rsid w:val="00995FAD"/>
    <w:rsid w:val="0099664B"/>
    <w:rsid w:val="00997950"/>
    <w:rsid w:val="009A54C9"/>
    <w:rsid w:val="009A6833"/>
    <w:rsid w:val="009A6C80"/>
    <w:rsid w:val="009B0F38"/>
    <w:rsid w:val="009B0F76"/>
    <w:rsid w:val="009B196D"/>
    <w:rsid w:val="009B46A0"/>
    <w:rsid w:val="009B6860"/>
    <w:rsid w:val="009B7568"/>
    <w:rsid w:val="009D0324"/>
    <w:rsid w:val="009D12E0"/>
    <w:rsid w:val="009E26A6"/>
    <w:rsid w:val="009E2DC6"/>
    <w:rsid w:val="009E3024"/>
    <w:rsid w:val="009E68FE"/>
    <w:rsid w:val="009F3686"/>
    <w:rsid w:val="009F3E6B"/>
    <w:rsid w:val="009F5B69"/>
    <w:rsid w:val="00A00CBA"/>
    <w:rsid w:val="00A00FB8"/>
    <w:rsid w:val="00A01A50"/>
    <w:rsid w:val="00A0364D"/>
    <w:rsid w:val="00A04C88"/>
    <w:rsid w:val="00A05D64"/>
    <w:rsid w:val="00A06690"/>
    <w:rsid w:val="00A1071F"/>
    <w:rsid w:val="00A1215F"/>
    <w:rsid w:val="00A20F4C"/>
    <w:rsid w:val="00A24262"/>
    <w:rsid w:val="00A27728"/>
    <w:rsid w:val="00A30922"/>
    <w:rsid w:val="00A3445F"/>
    <w:rsid w:val="00A34E52"/>
    <w:rsid w:val="00A41922"/>
    <w:rsid w:val="00A4441F"/>
    <w:rsid w:val="00A529B2"/>
    <w:rsid w:val="00A52FBC"/>
    <w:rsid w:val="00A55AB7"/>
    <w:rsid w:val="00A64519"/>
    <w:rsid w:val="00A66BB5"/>
    <w:rsid w:val="00A77ECA"/>
    <w:rsid w:val="00A929E9"/>
    <w:rsid w:val="00A9453C"/>
    <w:rsid w:val="00AA2900"/>
    <w:rsid w:val="00AA551A"/>
    <w:rsid w:val="00AA5C05"/>
    <w:rsid w:val="00AB0B16"/>
    <w:rsid w:val="00AB23E9"/>
    <w:rsid w:val="00AB249F"/>
    <w:rsid w:val="00AB266C"/>
    <w:rsid w:val="00AB337E"/>
    <w:rsid w:val="00AB3815"/>
    <w:rsid w:val="00AB4BDB"/>
    <w:rsid w:val="00AB50EE"/>
    <w:rsid w:val="00AC08CE"/>
    <w:rsid w:val="00AC4291"/>
    <w:rsid w:val="00AC42EC"/>
    <w:rsid w:val="00AC53D8"/>
    <w:rsid w:val="00AD1BCA"/>
    <w:rsid w:val="00AD60A2"/>
    <w:rsid w:val="00AD7CD1"/>
    <w:rsid w:val="00AE1530"/>
    <w:rsid w:val="00AE6EC3"/>
    <w:rsid w:val="00AF0D1B"/>
    <w:rsid w:val="00AF11AC"/>
    <w:rsid w:val="00AF1650"/>
    <w:rsid w:val="00AF1DD2"/>
    <w:rsid w:val="00AF2D53"/>
    <w:rsid w:val="00AF473D"/>
    <w:rsid w:val="00AF54A6"/>
    <w:rsid w:val="00B0205F"/>
    <w:rsid w:val="00B05BF9"/>
    <w:rsid w:val="00B06F0A"/>
    <w:rsid w:val="00B16DEA"/>
    <w:rsid w:val="00B20369"/>
    <w:rsid w:val="00B24D0B"/>
    <w:rsid w:val="00B30501"/>
    <w:rsid w:val="00B31051"/>
    <w:rsid w:val="00B3203F"/>
    <w:rsid w:val="00B32212"/>
    <w:rsid w:val="00B33A4D"/>
    <w:rsid w:val="00B34BE9"/>
    <w:rsid w:val="00B365BD"/>
    <w:rsid w:val="00B37893"/>
    <w:rsid w:val="00B40FAF"/>
    <w:rsid w:val="00B431B7"/>
    <w:rsid w:val="00B44298"/>
    <w:rsid w:val="00B47780"/>
    <w:rsid w:val="00B52369"/>
    <w:rsid w:val="00B5766E"/>
    <w:rsid w:val="00B668CA"/>
    <w:rsid w:val="00B67E2D"/>
    <w:rsid w:val="00B7091C"/>
    <w:rsid w:val="00B71749"/>
    <w:rsid w:val="00B733C0"/>
    <w:rsid w:val="00B75964"/>
    <w:rsid w:val="00B82F3B"/>
    <w:rsid w:val="00B84CA5"/>
    <w:rsid w:val="00B9067C"/>
    <w:rsid w:val="00B90F74"/>
    <w:rsid w:val="00B92E30"/>
    <w:rsid w:val="00B93EF3"/>
    <w:rsid w:val="00B94F3C"/>
    <w:rsid w:val="00BA30E8"/>
    <w:rsid w:val="00BA5B81"/>
    <w:rsid w:val="00BA6219"/>
    <w:rsid w:val="00BA793C"/>
    <w:rsid w:val="00BB04BC"/>
    <w:rsid w:val="00BB50A8"/>
    <w:rsid w:val="00BB6847"/>
    <w:rsid w:val="00BB6C6A"/>
    <w:rsid w:val="00BB7AEA"/>
    <w:rsid w:val="00BC25AD"/>
    <w:rsid w:val="00BD011E"/>
    <w:rsid w:val="00BD4358"/>
    <w:rsid w:val="00BD6B34"/>
    <w:rsid w:val="00BE431D"/>
    <w:rsid w:val="00BE622D"/>
    <w:rsid w:val="00BE6C2E"/>
    <w:rsid w:val="00BF1AE3"/>
    <w:rsid w:val="00BF1EAD"/>
    <w:rsid w:val="00BF1FC5"/>
    <w:rsid w:val="00BF2E3D"/>
    <w:rsid w:val="00BF3171"/>
    <w:rsid w:val="00BF4EE1"/>
    <w:rsid w:val="00BF6761"/>
    <w:rsid w:val="00C031D4"/>
    <w:rsid w:val="00C049E1"/>
    <w:rsid w:val="00C04DB2"/>
    <w:rsid w:val="00C11A04"/>
    <w:rsid w:val="00C15685"/>
    <w:rsid w:val="00C2060C"/>
    <w:rsid w:val="00C24F2E"/>
    <w:rsid w:val="00C25332"/>
    <w:rsid w:val="00C30B6D"/>
    <w:rsid w:val="00C37434"/>
    <w:rsid w:val="00C4263E"/>
    <w:rsid w:val="00C43CBC"/>
    <w:rsid w:val="00C4557A"/>
    <w:rsid w:val="00C472CF"/>
    <w:rsid w:val="00C47D48"/>
    <w:rsid w:val="00C5041D"/>
    <w:rsid w:val="00C50DE0"/>
    <w:rsid w:val="00C53B9B"/>
    <w:rsid w:val="00C64CAB"/>
    <w:rsid w:val="00C658C9"/>
    <w:rsid w:val="00C7132F"/>
    <w:rsid w:val="00C74346"/>
    <w:rsid w:val="00C74F97"/>
    <w:rsid w:val="00C76769"/>
    <w:rsid w:val="00C8190F"/>
    <w:rsid w:val="00C830EC"/>
    <w:rsid w:val="00C84EC1"/>
    <w:rsid w:val="00C876C0"/>
    <w:rsid w:val="00C876FD"/>
    <w:rsid w:val="00C91030"/>
    <w:rsid w:val="00C91358"/>
    <w:rsid w:val="00C92E47"/>
    <w:rsid w:val="00CA1FA4"/>
    <w:rsid w:val="00CA4D9E"/>
    <w:rsid w:val="00CA5C45"/>
    <w:rsid w:val="00CB0137"/>
    <w:rsid w:val="00CB1B30"/>
    <w:rsid w:val="00CB617A"/>
    <w:rsid w:val="00CB7029"/>
    <w:rsid w:val="00CB7A05"/>
    <w:rsid w:val="00CC036E"/>
    <w:rsid w:val="00CC092A"/>
    <w:rsid w:val="00CC118A"/>
    <w:rsid w:val="00CC60DA"/>
    <w:rsid w:val="00CD26AD"/>
    <w:rsid w:val="00CD65AD"/>
    <w:rsid w:val="00CD75EA"/>
    <w:rsid w:val="00CE057D"/>
    <w:rsid w:val="00CE1D6D"/>
    <w:rsid w:val="00CE1F91"/>
    <w:rsid w:val="00CE33D9"/>
    <w:rsid w:val="00CE57D8"/>
    <w:rsid w:val="00CE69D1"/>
    <w:rsid w:val="00CF4D0E"/>
    <w:rsid w:val="00CF7E69"/>
    <w:rsid w:val="00D05DF3"/>
    <w:rsid w:val="00D0615D"/>
    <w:rsid w:val="00D064E0"/>
    <w:rsid w:val="00D06BB3"/>
    <w:rsid w:val="00D1129A"/>
    <w:rsid w:val="00D115A8"/>
    <w:rsid w:val="00D1189C"/>
    <w:rsid w:val="00D1294B"/>
    <w:rsid w:val="00D132F0"/>
    <w:rsid w:val="00D2749B"/>
    <w:rsid w:val="00D30B53"/>
    <w:rsid w:val="00D337CC"/>
    <w:rsid w:val="00D405C9"/>
    <w:rsid w:val="00D438A5"/>
    <w:rsid w:val="00D460E9"/>
    <w:rsid w:val="00D472A5"/>
    <w:rsid w:val="00D47EE7"/>
    <w:rsid w:val="00D501A2"/>
    <w:rsid w:val="00D5284E"/>
    <w:rsid w:val="00D533F3"/>
    <w:rsid w:val="00D551C3"/>
    <w:rsid w:val="00D55838"/>
    <w:rsid w:val="00D55F15"/>
    <w:rsid w:val="00D55FAE"/>
    <w:rsid w:val="00D57C99"/>
    <w:rsid w:val="00D608E4"/>
    <w:rsid w:val="00D62385"/>
    <w:rsid w:val="00D63531"/>
    <w:rsid w:val="00D66620"/>
    <w:rsid w:val="00D72A9F"/>
    <w:rsid w:val="00D74D14"/>
    <w:rsid w:val="00D868DD"/>
    <w:rsid w:val="00D8705C"/>
    <w:rsid w:val="00D876E2"/>
    <w:rsid w:val="00D93414"/>
    <w:rsid w:val="00D936CB"/>
    <w:rsid w:val="00D937EA"/>
    <w:rsid w:val="00D96271"/>
    <w:rsid w:val="00DA17A0"/>
    <w:rsid w:val="00DA1D4C"/>
    <w:rsid w:val="00DA2727"/>
    <w:rsid w:val="00DA3FE2"/>
    <w:rsid w:val="00DA493F"/>
    <w:rsid w:val="00DA5885"/>
    <w:rsid w:val="00DA6BB9"/>
    <w:rsid w:val="00DA72C7"/>
    <w:rsid w:val="00DB3EDA"/>
    <w:rsid w:val="00DB47E4"/>
    <w:rsid w:val="00DB4FD9"/>
    <w:rsid w:val="00DB5CF3"/>
    <w:rsid w:val="00DB5D88"/>
    <w:rsid w:val="00DC486B"/>
    <w:rsid w:val="00DC7B23"/>
    <w:rsid w:val="00DD0BB6"/>
    <w:rsid w:val="00DD4743"/>
    <w:rsid w:val="00DD7D14"/>
    <w:rsid w:val="00DE0B6A"/>
    <w:rsid w:val="00DE17F2"/>
    <w:rsid w:val="00DE3206"/>
    <w:rsid w:val="00DE600D"/>
    <w:rsid w:val="00DE64D3"/>
    <w:rsid w:val="00E00342"/>
    <w:rsid w:val="00E06B7E"/>
    <w:rsid w:val="00E06E9B"/>
    <w:rsid w:val="00E07540"/>
    <w:rsid w:val="00E101E1"/>
    <w:rsid w:val="00E104D2"/>
    <w:rsid w:val="00E12D98"/>
    <w:rsid w:val="00E14C0E"/>
    <w:rsid w:val="00E217E3"/>
    <w:rsid w:val="00E249DA"/>
    <w:rsid w:val="00E26681"/>
    <w:rsid w:val="00E300E2"/>
    <w:rsid w:val="00E373D5"/>
    <w:rsid w:val="00E37EF7"/>
    <w:rsid w:val="00E4383C"/>
    <w:rsid w:val="00E45A4A"/>
    <w:rsid w:val="00E46BA9"/>
    <w:rsid w:val="00E46DB8"/>
    <w:rsid w:val="00E46F92"/>
    <w:rsid w:val="00E510F7"/>
    <w:rsid w:val="00E51C61"/>
    <w:rsid w:val="00E568E4"/>
    <w:rsid w:val="00E60239"/>
    <w:rsid w:val="00E62EC4"/>
    <w:rsid w:val="00E67C37"/>
    <w:rsid w:val="00E70556"/>
    <w:rsid w:val="00E727F7"/>
    <w:rsid w:val="00E74D74"/>
    <w:rsid w:val="00E752EF"/>
    <w:rsid w:val="00E80CCE"/>
    <w:rsid w:val="00E82CEE"/>
    <w:rsid w:val="00E85489"/>
    <w:rsid w:val="00E87834"/>
    <w:rsid w:val="00E90255"/>
    <w:rsid w:val="00E9066F"/>
    <w:rsid w:val="00E91011"/>
    <w:rsid w:val="00E93AD1"/>
    <w:rsid w:val="00E95E96"/>
    <w:rsid w:val="00EA04F5"/>
    <w:rsid w:val="00EA334B"/>
    <w:rsid w:val="00EA48DA"/>
    <w:rsid w:val="00EB0497"/>
    <w:rsid w:val="00EB160B"/>
    <w:rsid w:val="00EB2746"/>
    <w:rsid w:val="00EB2E38"/>
    <w:rsid w:val="00EB5397"/>
    <w:rsid w:val="00EB66F1"/>
    <w:rsid w:val="00EC083A"/>
    <w:rsid w:val="00EC46C5"/>
    <w:rsid w:val="00EC73EA"/>
    <w:rsid w:val="00ED622D"/>
    <w:rsid w:val="00EE063E"/>
    <w:rsid w:val="00EE1EAA"/>
    <w:rsid w:val="00EE4F7E"/>
    <w:rsid w:val="00EE5B35"/>
    <w:rsid w:val="00EE5EFE"/>
    <w:rsid w:val="00EF21D5"/>
    <w:rsid w:val="00F01211"/>
    <w:rsid w:val="00F02325"/>
    <w:rsid w:val="00F0232A"/>
    <w:rsid w:val="00F02622"/>
    <w:rsid w:val="00F04B43"/>
    <w:rsid w:val="00F07494"/>
    <w:rsid w:val="00F11CA2"/>
    <w:rsid w:val="00F11E71"/>
    <w:rsid w:val="00F1229B"/>
    <w:rsid w:val="00F15398"/>
    <w:rsid w:val="00F157C5"/>
    <w:rsid w:val="00F16187"/>
    <w:rsid w:val="00F259B6"/>
    <w:rsid w:val="00F27B79"/>
    <w:rsid w:val="00F27BE3"/>
    <w:rsid w:val="00F30D3F"/>
    <w:rsid w:val="00F3442E"/>
    <w:rsid w:val="00F3BEE7"/>
    <w:rsid w:val="00F415C7"/>
    <w:rsid w:val="00F420F3"/>
    <w:rsid w:val="00F42EA6"/>
    <w:rsid w:val="00F50322"/>
    <w:rsid w:val="00F51E59"/>
    <w:rsid w:val="00F52686"/>
    <w:rsid w:val="00F54670"/>
    <w:rsid w:val="00F5486B"/>
    <w:rsid w:val="00F57951"/>
    <w:rsid w:val="00F61341"/>
    <w:rsid w:val="00F62212"/>
    <w:rsid w:val="00F63973"/>
    <w:rsid w:val="00F6434D"/>
    <w:rsid w:val="00F64C82"/>
    <w:rsid w:val="00F71377"/>
    <w:rsid w:val="00F71C6E"/>
    <w:rsid w:val="00F7309F"/>
    <w:rsid w:val="00F744F7"/>
    <w:rsid w:val="00F80FD5"/>
    <w:rsid w:val="00F8117F"/>
    <w:rsid w:val="00F811BB"/>
    <w:rsid w:val="00F910FE"/>
    <w:rsid w:val="00F91736"/>
    <w:rsid w:val="00F91769"/>
    <w:rsid w:val="00F91C19"/>
    <w:rsid w:val="00F92DC6"/>
    <w:rsid w:val="00F9FC7E"/>
    <w:rsid w:val="00FA03D6"/>
    <w:rsid w:val="00FA0913"/>
    <w:rsid w:val="00FA0C0A"/>
    <w:rsid w:val="00FA1BF2"/>
    <w:rsid w:val="00FA2805"/>
    <w:rsid w:val="00FA3233"/>
    <w:rsid w:val="00FA3B5A"/>
    <w:rsid w:val="00FA6089"/>
    <w:rsid w:val="00FA62BB"/>
    <w:rsid w:val="00FB337D"/>
    <w:rsid w:val="00FB35D1"/>
    <w:rsid w:val="00FB40C6"/>
    <w:rsid w:val="00FB5644"/>
    <w:rsid w:val="00FB5773"/>
    <w:rsid w:val="00FB7935"/>
    <w:rsid w:val="00FC45A4"/>
    <w:rsid w:val="00FC66BE"/>
    <w:rsid w:val="00FD1AC0"/>
    <w:rsid w:val="00FD2DF1"/>
    <w:rsid w:val="00FD4984"/>
    <w:rsid w:val="00FD57C2"/>
    <w:rsid w:val="00FE03A3"/>
    <w:rsid w:val="00FE721F"/>
    <w:rsid w:val="00FE75B0"/>
    <w:rsid w:val="00FF571A"/>
    <w:rsid w:val="00FF57C0"/>
    <w:rsid w:val="00FF5C52"/>
    <w:rsid w:val="00FF69D8"/>
    <w:rsid w:val="00FF7949"/>
    <w:rsid w:val="01052209"/>
    <w:rsid w:val="01236080"/>
    <w:rsid w:val="01465285"/>
    <w:rsid w:val="01D65AE2"/>
    <w:rsid w:val="01D995ED"/>
    <w:rsid w:val="01DDD388"/>
    <w:rsid w:val="01E768F2"/>
    <w:rsid w:val="020BAF63"/>
    <w:rsid w:val="0220049F"/>
    <w:rsid w:val="022CA882"/>
    <w:rsid w:val="023656BD"/>
    <w:rsid w:val="0237E48A"/>
    <w:rsid w:val="02549E82"/>
    <w:rsid w:val="026BAAE1"/>
    <w:rsid w:val="027D9B02"/>
    <w:rsid w:val="02868F4B"/>
    <w:rsid w:val="02B0D81F"/>
    <w:rsid w:val="02CCA10C"/>
    <w:rsid w:val="02F2604C"/>
    <w:rsid w:val="030B90B6"/>
    <w:rsid w:val="030F2A7B"/>
    <w:rsid w:val="0341FBB5"/>
    <w:rsid w:val="03633864"/>
    <w:rsid w:val="036362B5"/>
    <w:rsid w:val="03671FDA"/>
    <w:rsid w:val="036A6CA0"/>
    <w:rsid w:val="03A395AD"/>
    <w:rsid w:val="03C060B7"/>
    <w:rsid w:val="03CC0FEC"/>
    <w:rsid w:val="03E77D8A"/>
    <w:rsid w:val="03EBE2FA"/>
    <w:rsid w:val="03F064A7"/>
    <w:rsid w:val="03F8A049"/>
    <w:rsid w:val="03FC0B28"/>
    <w:rsid w:val="0402FB1B"/>
    <w:rsid w:val="0411C219"/>
    <w:rsid w:val="04132F78"/>
    <w:rsid w:val="04135707"/>
    <w:rsid w:val="042CE672"/>
    <w:rsid w:val="0438B1DA"/>
    <w:rsid w:val="0446EF81"/>
    <w:rsid w:val="0453ADF5"/>
    <w:rsid w:val="04B1CB0C"/>
    <w:rsid w:val="04BAB6D1"/>
    <w:rsid w:val="04CEA79F"/>
    <w:rsid w:val="04DEC633"/>
    <w:rsid w:val="05032917"/>
    <w:rsid w:val="0529E85D"/>
    <w:rsid w:val="05324839"/>
    <w:rsid w:val="053EACB8"/>
    <w:rsid w:val="055281A6"/>
    <w:rsid w:val="05580CD3"/>
    <w:rsid w:val="0594CA49"/>
    <w:rsid w:val="05A3CD76"/>
    <w:rsid w:val="05A892C2"/>
    <w:rsid w:val="05D3A8BB"/>
    <w:rsid w:val="05E50E8E"/>
    <w:rsid w:val="05E55953"/>
    <w:rsid w:val="05F688C6"/>
    <w:rsid w:val="05F7F721"/>
    <w:rsid w:val="0609C99D"/>
    <w:rsid w:val="06411EDC"/>
    <w:rsid w:val="065FCA7D"/>
    <w:rsid w:val="06AC62AB"/>
    <w:rsid w:val="06B8D607"/>
    <w:rsid w:val="06D8D64A"/>
    <w:rsid w:val="06EEBCD1"/>
    <w:rsid w:val="06F0C209"/>
    <w:rsid w:val="0701069D"/>
    <w:rsid w:val="07340485"/>
    <w:rsid w:val="07345819"/>
    <w:rsid w:val="07506CFF"/>
    <w:rsid w:val="075CB627"/>
    <w:rsid w:val="07B1B3A7"/>
    <w:rsid w:val="07B264E4"/>
    <w:rsid w:val="07C28BDC"/>
    <w:rsid w:val="07C5C86C"/>
    <w:rsid w:val="07DC8AA3"/>
    <w:rsid w:val="07FBA4E2"/>
    <w:rsid w:val="08090B61"/>
    <w:rsid w:val="080BC506"/>
    <w:rsid w:val="08124D74"/>
    <w:rsid w:val="084D7218"/>
    <w:rsid w:val="084EB785"/>
    <w:rsid w:val="08632A35"/>
    <w:rsid w:val="086FC8EF"/>
    <w:rsid w:val="08743325"/>
    <w:rsid w:val="088EBE5B"/>
    <w:rsid w:val="0898B0FD"/>
    <w:rsid w:val="08DF2FDB"/>
    <w:rsid w:val="090574C6"/>
    <w:rsid w:val="0910B41B"/>
    <w:rsid w:val="09370B70"/>
    <w:rsid w:val="093E8C2D"/>
    <w:rsid w:val="0959D7C5"/>
    <w:rsid w:val="0965BF6E"/>
    <w:rsid w:val="09AE601E"/>
    <w:rsid w:val="09B3DDB5"/>
    <w:rsid w:val="09BA108C"/>
    <w:rsid w:val="09BD1753"/>
    <w:rsid w:val="09C5622B"/>
    <w:rsid w:val="09E5AD92"/>
    <w:rsid w:val="09FCAAE8"/>
    <w:rsid w:val="0A0D472B"/>
    <w:rsid w:val="0A148B3F"/>
    <w:rsid w:val="0A1F7CC7"/>
    <w:rsid w:val="0A4B9DC0"/>
    <w:rsid w:val="0A4F501C"/>
    <w:rsid w:val="0A5A0D0C"/>
    <w:rsid w:val="0A880819"/>
    <w:rsid w:val="0AA48DAD"/>
    <w:rsid w:val="0AAB4D3A"/>
    <w:rsid w:val="0AAEA97A"/>
    <w:rsid w:val="0ABDE194"/>
    <w:rsid w:val="0AC2E689"/>
    <w:rsid w:val="0ACCE8A2"/>
    <w:rsid w:val="0B2D75DE"/>
    <w:rsid w:val="0B467B5D"/>
    <w:rsid w:val="0B562A4C"/>
    <w:rsid w:val="0BAE22BF"/>
    <w:rsid w:val="0BC975CF"/>
    <w:rsid w:val="0BCEFDB6"/>
    <w:rsid w:val="0BE7CA2A"/>
    <w:rsid w:val="0BF64096"/>
    <w:rsid w:val="0BF8DA9B"/>
    <w:rsid w:val="0C0746A3"/>
    <w:rsid w:val="0C078B7D"/>
    <w:rsid w:val="0C1F3136"/>
    <w:rsid w:val="0C599A1F"/>
    <w:rsid w:val="0CA54CA7"/>
    <w:rsid w:val="0CAC2260"/>
    <w:rsid w:val="0CCAE98F"/>
    <w:rsid w:val="0CD5C0B6"/>
    <w:rsid w:val="0CE9A10B"/>
    <w:rsid w:val="0CF72136"/>
    <w:rsid w:val="0D133139"/>
    <w:rsid w:val="0D280C1D"/>
    <w:rsid w:val="0D5A3F9A"/>
    <w:rsid w:val="0D5ED6C7"/>
    <w:rsid w:val="0D8C9C9C"/>
    <w:rsid w:val="0DA2DB5E"/>
    <w:rsid w:val="0DAAE84B"/>
    <w:rsid w:val="0DACE52A"/>
    <w:rsid w:val="0DD31167"/>
    <w:rsid w:val="0DDE2A7E"/>
    <w:rsid w:val="0DE4F8D4"/>
    <w:rsid w:val="0E1AF3D7"/>
    <w:rsid w:val="0E436A04"/>
    <w:rsid w:val="0E493636"/>
    <w:rsid w:val="0E719B3E"/>
    <w:rsid w:val="0E786284"/>
    <w:rsid w:val="0E8BEC4E"/>
    <w:rsid w:val="0EF00057"/>
    <w:rsid w:val="0F0F926B"/>
    <w:rsid w:val="0F2A2F48"/>
    <w:rsid w:val="0F3131E5"/>
    <w:rsid w:val="0F34F046"/>
    <w:rsid w:val="0F412FE5"/>
    <w:rsid w:val="0F552313"/>
    <w:rsid w:val="0F6C9C65"/>
    <w:rsid w:val="0F71D49B"/>
    <w:rsid w:val="0F9E896A"/>
    <w:rsid w:val="0FD47C20"/>
    <w:rsid w:val="0FE14C00"/>
    <w:rsid w:val="0FF462E8"/>
    <w:rsid w:val="10396211"/>
    <w:rsid w:val="103EA061"/>
    <w:rsid w:val="10708FF6"/>
    <w:rsid w:val="10846537"/>
    <w:rsid w:val="10902719"/>
    <w:rsid w:val="10B192A2"/>
    <w:rsid w:val="10C25576"/>
    <w:rsid w:val="10D8944F"/>
    <w:rsid w:val="10E086D1"/>
    <w:rsid w:val="10E63551"/>
    <w:rsid w:val="10F24AAE"/>
    <w:rsid w:val="112D0DBA"/>
    <w:rsid w:val="112F842B"/>
    <w:rsid w:val="114135D0"/>
    <w:rsid w:val="1141456A"/>
    <w:rsid w:val="11578B25"/>
    <w:rsid w:val="116ABB0C"/>
    <w:rsid w:val="117C09AB"/>
    <w:rsid w:val="1193DFF5"/>
    <w:rsid w:val="11BD55D2"/>
    <w:rsid w:val="11C85F6B"/>
    <w:rsid w:val="11D17B29"/>
    <w:rsid w:val="11F29CEC"/>
    <w:rsid w:val="11F5350C"/>
    <w:rsid w:val="120F37CE"/>
    <w:rsid w:val="1237569B"/>
    <w:rsid w:val="12380DE2"/>
    <w:rsid w:val="12417244"/>
    <w:rsid w:val="1241772D"/>
    <w:rsid w:val="1247AB94"/>
    <w:rsid w:val="124E063C"/>
    <w:rsid w:val="12637371"/>
    <w:rsid w:val="1284A6D7"/>
    <w:rsid w:val="12C3BE09"/>
    <w:rsid w:val="12D7D1C7"/>
    <w:rsid w:val="12D8EE02"/>
    <w:rsid w:val="12DBADA5"/>
    <w:rsid w:val="12E0792C"/>
    <w:rsid w:val="12E833C8"/>
    <w:rsid w:val="12ECE0F7"/>
    <w:rsid w:val="13230043"/>
    <w:rsid w:val="135C7690"/>
    <w:rsid w:val="136B5B09"/>
    <w:rsid w:val="137DF57D"/>
    <w:rsid w:val="13BFEEE3"/>
    <w:rsid w:val="13C2614B"/>
    <w:rsid w:val="13EDA96E"/>
    <w:rsid w:val="141AF7BC"/>
    <w:rsid w:val="1428769E"/>
    <w:rsid w:val="14526CC3"/>
    <w:rsid w:val="146578A6"/>
    <w:rsid w:val="1468E3AA"/>
    <w:rsid w:val="149570EF"/>
    <w:rsid w:val="14A0D11F"/>
    <w:rsid w:val="14A4CE29"/>
    <w:rsid w:val="14B16186"/>
    <w:rsid w:val="14B85AC7"/>
    <w:rsid w:val="14C850DF"/>
    <w:rsid w:val="14E5E5A7"/>
    <w:rsid w:val="151E7D9D"/>
    <w:rsid w:val="1535F200"/>
    <w:rsid w:val="153ED8EF"/>
    <w:rsid w:val="154F552A"/>
    <w:rsid w:val="15544B0E"/>
    <w:rsid w:val="158E4C95"/>
    <w:rsid w:val="15A97BF6"/>
    <w:rsid w:val="15B841CF"/>
    <w:rsid w:val="15BEEE57"/>
    <w:rsid w:val="15F93A27"/>
    <w:rsid w:val="15F93B53"/>
    <w:rsid w:val="15FFE342"/>
    <w:rsid w:val="16345D6D"/>
    <w:rsid w:val="1635480C"/>
    <w:rsid w:val="16464445"/>
    <w:rsid w:val="16654B71"/>
    <w:rsid w:val="1670AE02"/>
    <w:rsid w:val="16782319"/>
    <w:rsid w:val="1699E93C"/>
    <w:rsid w:val="16D3468D"/>
    <w:rsid w:val="16E317AF"/>
    <w:rsid w:val="16F1DCD5"/>
    <w:rsid w:val="1702C835"/>
    <w:rsid w:val="170C9748"/>
    <w:rsid w:val="17103151"/>
    <w:rsid w:val="1738A0FE"/>
    <w:rsid w:val="177C152D"/>
    <w:rsid w:val="1789091D"/>
    <w:rsid w:val="17935E65"/>
    <w:rsid w:val="17D06036"/>
    <w:rsid w:val="17EF144D"/>
    <w:rsid w:val="17F70B2F"/>
    <w:rsid w:val="18094AE1"/>
    <w:rsid w:val="181585C0"/>
    <w:rsid w:val="1820AC57"/>
    <w:rsid w:val="18270E1A"/>
    <w:rsid w:val="183FED90"/>
    <w:rsid w:val="184E43B9"/>
    <w:rsid w:val="1851C42D"/>
    <w:rsid w:val="186ECA5E"/>
    <w:rsid w:val="1872E233"/>
    <w:rsid w:val="18795479"/>
    <w:rsid w:val="187FEAC0"/>
    <w:rsid w:val="189B2F32"/>
    <w:rsid w:val="189BA300"/>
    <w:rsid w:val="18A59187"/>
    <w:rsid w:val="18BFD16D"/>
    <w:rsid w:val="18C865E7"/>
    <w:rsid w:val="18D0AD90"/>
    <w:rsid w:val="18D84D13"/>
    <w:rsid w:val="18EE183B"/>
    <w:rsid w:val="18F50D9A"/>
    <w:rsid w:val="19325D6A"/>
    <w:rsid w:val="194BF04D"/>
    <w:rsid w:val="19502F18"/>
    <w:rsid w:val="198C7E71"/>
    <w:rsid w:val="199529B5"/>
    <w:rsid w:val="19A299BB"/>
    <w:rsid w:val="19A531A0"/>
    <w:rsid w:val="19B6CE2E"/>
    <w:rsid w:val="19E76483"/>
    <w:rsid w:val="19EA1E45"/>
    <w:rsid w:val="1A46BF3E"/>
    <w:rsid w:val="1A513850"/>
    <w:rsid w:val="1A7A9CC7"/>
    <w:rsid w:val="1A926F6D"/>
    <w:rsid w:val="1AA16DB1"/>
    <w:rsid w:val="1ABB8794"/>
    <w:rsid w:val="1AC6B7F6"/>
    <w:rsid w:val="1AE76818"/>
    <w:rsid w:val="1AF9F9FF"/>
    <w:rsid w:val="1AFDED67"/>
    <w:rsid w:val="1B2BC1CB"/>
    <w:rsid w:val="1B38B7D8"/>
    <w:rsid w:val="1B3DADFD"/>
    <w:rsid w:val="1B4488CE"/>
    <w:rsid w:val="1B467D38"/>
    <w:rsid w:val="1B58C56D"/>
    <w:rsid w:val="1B867145"/>
    <w:rsid w:val="1BD3EE4F"/>
    <w:rsid w:val="1C1600C3"/>
    <w:rsid w:val="1C1809A5"/>
    <w:rsid w:val="1C5E0942"/>
    <w:rsid w:val="1C6E3315"/>
    <w:rsid w:val="1C7D4B46"/>
    <w:rsid w:val="1C9015C3"/>
    <w:rsid w:val="1CA3338A"/>
    <w:rsid w:val="1CC59C1E"/>
    <w:rsid w:val="1CD05207"/>
    <w:rsid w:val="1CD2B1A3"/>
    <w:rsid w:val="1CD5DD1B"/>
    <w:rsid w:val="1CDAE1D3"/>
    <w:rsid w:val="1CF17B5E"/>
    <w:rsid w:val="1D0CDC60"/>
    <w:rsid w:val="1D1E2ED2"/>
    <w:rsid w:val="1D3319AB"/>
    <w:rsid w:val="1D5640EC"/>
    <w:rsid w:val="1D65AD4E"/>
    <w:rsid w:val="1D8B3E19"/>
    <w:rsid w:val="1DBEA5D1"/>
    <w:rsid w:val="1DDD6F2A"/>
    <w:rsid w:val="1E125E36"/>
    <w:rsid w:val="1E1B0888"/>
    <w:rsid w:val="1E32333A"/>
    <w:rsid w:val="1E3968C1"/>
    <w:rsid w:val="1E59457D"/>
    <w:rsid w:val="1E84B8E5"/>
    <w:rsid w:val="1E97D94F"/>
    <w:rsid w:val="1EB0D0FA"/>
    <w:rsid w:val="1EE5730B"/>
    <w:rsid w:val="1EFED436"/>
    <w:rsid w:val="1F0EBC20"/>
    <w:rsid w:val="1F1E33FC"/>
    <w:rsid w:val="1F1FFBDD"/>
    <w:rsid w:val="1F487C03"/>
    <w:rsid w:val="1F4EE491"/>
    <w:rsid w:val="1F901CB3"/>
    <w:rsid w:val="1FA3452B"/>
    <w:rsid w:val="1FAF3DE4"/>
    <w:rsid w:val="1FD008D8"/>
    <w:rsid w:val="20023C1A"/>
    <w:rsid w:val="200710AC"/>
    <w:rsid w:val="201ABE49"/>
    <w:rsid w:val="20350B5C"/>
    <w:rsid w:val="204CCF14"/>
    <w:rsid w:val="20552057"/>
    <w:rsid w:val="20701190"/>
    <w:rsid w:val="20885681"/>
    <w:rsid w:val="20A56668"/>
    <w:rsid w:val="20A7447A"/>
    <w:rsid w:val="20B1B457"/>
    <w:rsid w:val="20E27A79"/>
    <w:rsid w:val="20EA72E6"/>
    <w:rsid w:val="20F2E831"/>
    <w:rsid w:val="211C3A2A"/>
    <w:rsid w:val="212BEB5F"/>
    <w:rsid w:val="2139709E"/>
    <w:rsid w:val="2158953D"/>
    <w:rsid w:val="21592B93"/>
    <w:rsid w:val="217676B7"/>
    <w:rsid w:val="2189B36B"/>
    <w:rsid w:val="219FE0C1"/>
    <w:rsid w:val="21D1D105"/>
    <w:rsid w:val="21EDE8B6"/>
    <w:rsid w:val="21FE7ADF"/>
    <w:rsid w:val="22007B88"/>
    <w:rsid w:val="22118299"/>
    <w:rsid w:val="2221AEF2"/>
    <w:rsid w:val="222B9534"/>
    <w:rsid w:val="22424E6D"/>
    <w:rsid w:val="224D2BD5"/>
    <w:rsid w:val="22682AF0"/>
    <w:rsid w:val="226988A3"/>
    <w:rsid w:val="226C78DA"/>
    <w:rsid w:val="2271D815"/>
    <w:rsid w:val="227DC578"/>
    <w:rsid w:val="22A685A9"/>
    <w:rsid w:val="22AA9878"/>
    <w:rsid w:val="22B7555B"/>
    <w:rsid w:val="22CEDD45"/>
    <w:rsid w:val="22D095FF"/>
    <w:rsid w:val="22DD345F"/>
    <w:rsid w:val="22DDBCDB"/>
    <w:rsid w:val="22E19C0E"/>
    <w:rsid w:val="22EB20CD"/>
    <w:rsid w:val="22FD0417"/>
    <w:rsid w:val="2305CEB7"/>
    <w:rsid w:val="230A0D74"/>
    <w:rsid w:val="230CFAE1"/>
    <w:rsid w:val="23141041"/>
    <w:rsid w:val="233462DA"/>
    <w:rsid w:val="23463767"/>
    <w:rsid w:val="234A8A9B"/>
    <w:rsid w:val="23505D75"/>
    <w:rsid w:val="23557CF6"/>
    <w:rsid w:val="23704CB3"/>
    <w:rsid w:val="23A74460"/>
    <w:rsid w:val="23AA766E"/>
    <w:rsid w:val="23C46B42"/>
    <w:rsid w:val="23C6557E"/>
    <w:rsid w:val="23C7E69F"/>
    <w:rsid w:val="23D74A19"/>
    <w:rsid w:val="23DD4DF5"/>
    <w:rsid w:val="23E45975"/>
    <w:rsid w:val="23EAACDC"/>
    <w:rsid w:val="240B4BCC"/>
    <w:rsid w:val="2420DEDC"/>
    <w:rsid w:val="2424E03B"/>
    <w:rsid w:val="242B91B6"/>
    <w:rsid w:val="2439FC59"/>
    <w:rsid w:val="24777C20"/>
    <w:rsid w:val="247FFD42"/>
    <w:rsid w:val="248415F4"/>
    <w:rsid w:val="248A8E18"/>
    <w:rsid w:val="249F25A3"/>
    <w:rsid w:val="24A9EF67"/>
    <w:rsid w:val="24B22D11"/>
    <w:rsid w:val="24C256A2"/>
    <w:rsid w:val="24E39450"/>
    <w:rsid w:val="24E4DD90"/>
    <w:rsid w:val="24FE03D6"/>
    <w:rsid w:val="253E3A5B"/>
    <w:rsid w:val="254FDDEB"/>
    <w:rsid w:val="258079CA"/>
    <w:rsid w:val="25834279"/>
    <w:rsid w:val="25925C69"/>
    <w:rsid w:val="25A91DCA"/>
    <w:rsid w:val="25DE5FA1"/>
    <w:rsid w:val="25EAEBD5"/>
    <w:rsid w:val="2609DBDD"/>
    <w:rsid w:val="2615DC37"/>
    <w:rsid w:val="2619B296"/>
    <w:rsid w:val="262C796F"/>
    <w:rsid w:val="263634F1"/>
    <w:rsid w:val="2647C55B"/>
    <w:rsid w:val="266DD9CD"/>
    <w:rsid w:val="2689F8B6"/>
    <w:rsid w:val="26A73C6A"/>
    <w:rsid w:val="26B07637"/>
    <w:rsid w:val="26C5C721"/>
    <w:rsid w:val="26D0C413"/>
    <w:rsid w:val="26D1F360"/>
    <w:rsid w:val="26D9A315"/>
    <w:rsid w:val="26E540BC"/>
    <w:rsid w:val="26E5646D"/>
    <w:rsid w:val="26F6ED26"/>
    <w:rsid w:val="270C0B63"/>
    <w:rsid w:val="271279A7"/>
    <w:rsid w:val="2712ED00"/>
    <w:rsid w:val="27152BDD"/>
    <w:rsid w:val="274858CD"/>
    <w:rsid w:val="27621494"/>
    <w:rsid w:val="277C156E"/>
    <w:rsid w:val="279F9070"/>
    <w:rsid w:val="27CD0167"/>
    <w:rsid w:val="27DCCFB4"/>
    <w:rsid w:val="27F2E6A0"/>
    <w:rsid w:val="28504F3A"/>
    <w:rsid w:val="2852A3A3"/>
    <w:rsid w:val="2859A8F5"/>
    <w:rsid w:val="286108FA"/>
    <w:rsid w:val="286518C0"/>
    <w:rsid w:val="2865BDFE"/>
    <w:rsid w:val="2866FEF3"/>
    <w:rsid w:val="28C93DF2"/>
    <w:rsid w:val="28FDEA1B"/>
    <w:rsid w:val="28FE9640"/>
    <w:rsid w:val="29284F59"/>
    <w:rsid w:val="2939A8A3"/>
    <w:rsid w:val="293CD482"/>
    <w:rsid w:val="293E4EE0"/>
    <w:rsid w:val="295F4295"/>
    <w:rsid w:val="297A7B9E"/>
    <w:rsid w:val="298F4C50"/>
    <w:rsid w:val="29961EEB"/>
    <w:rsid w:val="299949E5"/>
    <w:rsid w:val="29C2592C"/>
    <w:rsid w:val="29FF00A4"/>
    <w:rsid w:val="2A05224A"/>
    <w:rsid w:val="2A1FDF58"/>
    <w:rsid w:val="2A30DBF8"/>
    <w:rsid w:val="2AA866FA"/>
    <w:rsid w:val="2ADD6929"/>
    <w:rsid w:val="2B3DEDCE"/>
    <w:rsid w:val="2B460292"/>
    <w:rsid w:val="2B4C3CF4"/>
    <w:rsid w:val="2B6C0638"/>
    <w:rsid w:val="2B8C02AC"/>
    <w:rsid w:val="2BAB8400"/>
    <w:rsid w:val="2BB8584E"/>
    <w:rsid w:val="2BC6B934"/>
    <w:rsid w:val="2BCD324C"/>
    <w:rsid w:val="2BF8A79C"/>
    <w:rsid w:val="2C029597"/>
    <w:rsid w:val="2C03BB6A"/>
    <w:rsid w:val="2C099AF4"/>
    <w:rsid w:val="2C2B1C55"/>
    <w:rsid w:val="2C6289D2"/>
    <w:rsid w:val="2C696A8E"/>
    <w:rsid w:val="2C7CB366"/>
    <w:rsid w:val="2C8A90A2"/>
    <w:rsid w:val="2C8EDFA5"/>
    <w:rsid w:val="2CD800FC"/>
    <w:rsid w:val="2CFE58B7"/>
    <w:rsid w:val="2D02B2FA"/>
    <w:rsid w:val="2D04F337"/>
    <w:rsid w:val="2D270708"/>
    <w:rsid w:val="2D657E71"/>
    <w:rsid w:val="2D66B9BF"/>
    <w:rsid w:val="2D7317BC"/>
    <w:rsid w:val="2DA3E45D"/>
    <w:rsid w:val="2DB4DDCC"/>
    <w:rsid w:val="2DCBEB43"/>
    <w:rsid w:val="2E079700"/>
    <w:rsid w:val="2E24588E"/>
    <w:rsid w:val="2E37E652"/>
    <w:rsid w:val="2E4AFECC"/>
    <w:rsid w:val="2E516E2D"/>
    <w:rsid w:val="2E5EE70A"/>
    <w:rsid w:val="2E6C14E9"/>
    <w:rsid w:val="2E9F719E"/>
    <w:rsid w:val="2EADEF06"/>
    <w:rsid w:val="2EAFDB65"/>
    <w:rsid w:val="2EB071BC"/>
    <w:rsid w:val="2EB24B47"/>
    <w:rsid w:val="2EB3BD1B"/>
    <w:rsid w:val="2EB63067"/>
    <w:rsid w:val="2EBDAA0C"/>
    <w:rsid w:val="2EC340B3"/>
    <w:rsid w:val="2EC7EB9B"/>
    <w:rsid w:val="2EE058F8"/>
    <w:rsid w:val="2EFE722A"/>
    <w:rsid w:val="2F09C5DC"/>
    <w:rsid w:val="2F0C2CDD"/>
    <w:rsid w:val="2F28C657"/>
    <w:rsid w:val="2F3034DB"/>
    <w:rsid w:val="2F745ADE"/>
    <w:rsid w:val="2F7860A1"/>
    <w:rsid w:val="2F9DC666"/>
    <w:rsid w:val="2F9F8753"/>
    <w:rsid w:val="2FB0316F"/>
    <w:rsid w:val="2FBF6819"/>
    <w:rsid w:val="2FC04176"/>
    <w:rsid w:val="2FC66F55"/>
    <w:rsid w:val="2FFF597A"/>
    <w:rsid w:val="3004BA02"/>
    <w:rsid w:val="300575FE"/>
    <w:rsid w:val="3008AC3F"/>
    <w:rsid w:val="300BA2C1"/>
    <w:rsid w:val="3015B96F"/>
    <w:rsid w:val="3051FF39"/>
    <w:rsid w:val="307B5639"/>
    <w:rsid w:val="30887BF3"/>
    <w:rsid w:val="309726C8"/>
    <w:rsid w:val="30C1A1A4"/>
    <w:rsid w:val="30CAAEAC"/>
    <w:rsid w:val="30F6138E"/>
    <w:rsid w:val="30F79D20"/>
    <w:rsid w:val="310D6D54"/>
    <w:rsid w:val="3127D53E"/>
    <w:rsid w:val="3132417B"/>
    <w:rsid w:val="31342BEE"/>
    <w:rsid w:val="3141BBD3"/>
    <w:rsid w:val="3150AF89"/>
    <w:rsid w:val="3156CBB6"/>
    <w:rsid w:val="315FD6FB"/>
    <w:rsid w:val="31960D24"/>
    <w:rsid w:val="31A0FEA3"/>
    <w:rsid w:val="31A146CE"/>
    <w:rsid w:val="31B57D71"/>
    <w:rsid w:val="31C74984"/>
    <w:rsid w:val="31D85903"/>
    <w:rsid w:val="31DBDB17"/>
    <w:rsid w:val="31ED2C54"/>
    <w:rsid w:val="320BF0DB"/>
    <w:rsid w:val="320C1CA8"/>
    <w:rsid w:val="3226A095"/>
    <w:rsid w:val="32B0D460"/>
    <w:rsid w:val="32B4456A"/>
    <w:rsid w:val="32B4AA36"/>
    <w:rsid w:val="32BABEE1"/>
    <w:rsid w:val="32CB2E68"/>
    <w:rsid w:val="33203B66"/>
    <w:rsid w:val="3341F5EF"/>
    <w:rsid w:val="33450914"/>
    <w:rsid w:val="33514EB4"/>
    <w:rsid w:val="33609660"/>
    <w:rsid w:val="33C81BA1"/>
    <w:rsid w:val="33CD3EFD"/>
    <w:rsid w:val="33E214BA"/>
    <w:rsid w:val="33E2A258"/>
    <w:rsid w:val="33F70ABC"/>
    <w:rsid w:val="33FB437C"/>
    <w:rsid w:val="340E991E"/>
    <w:rsid w:val="3434B040"/>
    <w:rsid w:val="343E8D6E"/>
    <w:rsid w:val="3457D548"/>
    <w:rsid w:val="348CB405"/>
    <w:rsid w:val="34ABBFA5"/>
    <w:rsid w:val="34AD65FC"/>
    <w:rsid w:val="34B0ED1A"/>
    <w:rsid w:val="34C3606D"/>
    <w:rsid w:val="34EA9ADE"/>
    <w:rsid w:val="34F06C5A"/>
    <w:rsid w:val="34FDDFE8"/>
    <w:rsid w:val="34FEEDBC"/>
    <w:rsid w:val="350C460C"/>
    <w:rsid w:val="353162A2"/>
    <w:rsid w:val="3542D2A4"/>
    <w:rsid w:val="356960C4"/>
    <w:rsid w:val="359C1368"/>
    <w:rsid w:val="35BB1313"/>
    <w:rsid w:val="35D02BED"/>
    <w:rsid w:val="35E47BE4"/>
    <w:rsid w:val="36093897"/>
    <w:rsid w:val="360C2E1A"/>
    <w:rsid w:val="3617FADC"/>
    <w:rsid w:val="36222A93"/>
    <w:rsid w:val="363ED1B6"/>
    <w:rsid w:val="36571ED2"/>
    <w:rsid w:val="365EF1C0"/>
    <w:rsid w:val="36700B88"/>
    <w:rsid w:val="36BB7D10"/>
    <w:rsid w:val="36BEE6BF"/>
    <w:rsid w:val="36D284F6"/>
    <w:rsid w:val="36EC5F13"/>
    <w:rsid w:val="36F1A689"/>
    <w:rsid w:val="372076B3"/>
    <w:rsid w:val="3748780C"/>
    <w:rsid w:val="3761EE9E"/>
    <w:rsid w:val="3771BD24"/>
    <w:rsid w:val="378DFD1F"/>
    <w:rsid w:val="37AADF4D"/>
    <w:rsid w:val="37ACF0B1"/>
    <w:rsid w:val="37D33286"/>
    <w:rsid w:val="37E183DB"/>
    <w:rsid w:val="37E5DCA4"/>
    <w:rsid w:val="383AA449"/>
    <w:rsid w:val="385FAB19"/>
    <w:rsid w:val="386335E1"/>
    <w:rsid w:val="3868003A"/>
    <w:rsid w:val="387C95A2"/>
    <w:rsid w:val="387F8C11"/>
    <w:rsid w:val="38845441"/>
    <w:rsid w:val="3886927B"/>
    <w:rsid w:val="388F4C79"/>
    <w:rsid w:val="38916F48"/>
    <w:rsid w:val="38C2E6C8"/>
    <w:rsid w:val="38C7D294"/>
    <w:rsid w:val="38C941B5"/>
    <w:rsid w:val="38D084C2"/>
    <w:rsid w:val="38D8DC6F"/>
    <w:rsid w:val="39033A8F"/>
    <w:rsid w:val="3904841F"/>
    <w:rsid w:val="3906DF18"/>
    <w:rsid w:val="3908B6D2"/>
    <w:rsid w:val="39323799"/>
    <w:rsid w:val="3971BD6F"/>
    <w:rsid w:val="39732985"/>
    <w:rsid w:val="3988C4D3"/>
    <w:rsid w:val="398CB00E"/>
    <w:rsid w:val="39A24BE6"/>
    <w:rsid w:val="39A5D0F5"/>
    <w:rsid w:val="39C8EFA1"/>
    <w:rsid w:val="39D33241"/>
    <w:rsid w:val="39D4722E"/>
    <w:rsid w:val="39D51A3F"/>
    <w:rsid w:val="39DCDC18"/>
    <w:rsid w:val="39E09F94"/>
    <w:rsid w:val="39FC01B0"/>
    <w:rsid w:val="3A1A33EF"/>
    <w:rsid w:val="3A2F4A77"/>
    <w:rsid w:val="3A49B911"/>
    <w:rsid w:val="3A4F91CA"/>
    <w:rsid w:val="3A9E4C92"/>
    <w:rsid w:val="3AA7CAF8"/>
    <w:rsid w:val="3AA9FF0A"/>
    <w:rsid w:val="3AC3291B"/>
    <w:rsid w:val="3B5C83FA"/>
    <w:rsid w:val="3B6542E2"/>
    <w:rsid w:val="3B667BC5"/>
    <w:rsid w:val="3B692D9D"/>
    <w:rsid w:val="3BA4E3D2"/>
    <w:rsid w:val="3BC24BB5"/>
    <w:rsid w:val="3BF3A5F4"/>
    <w:rsid w:val="3C112869"/>
    <w:rsid w:val="3C1B5697"/>
    <w:rsid w:val="3C22E190"/>
    <w:rsid w:val="3C269EE0"/>
    <w:rsid w:val="3C34B2B0"/>
    <w:rsid w:val="3C4E4FD6"/>
    <w:rsid w:val="3C543676"/>
    <w:rsid w:val="3C5CFD46"/>
    <w:rsid w:val="3C7A6CD4"/>
    <w:rsid w:val="3C8100B4"/>
    <w:rsid w:val="3C898CEB"/>
    <w:rsid w:val="3CB6814E"/>
    <w:rsid w:val="3CCDCD13"/>
    <w:rsid w:val="3CD764F7"/>
    <w:rsid w:val="3CF8B134"/>
    <w:rsid w:val="3D02794C"/>
    <w:rsid w:val="3D2FFAC8"/>
    <w:rsid w:val="3D424E5B"/>
    <w:rsid w:val="3D662EC3"/>
    <w:rsid w:val="3D704164"/>
    <w:rsid w:val="3D7245F1"/>
    <w:rsid w:val="3D7E6C4E"/>
    <w:rsid w:val="3D85610F"/>
    <w:rsid w:val="3D86E99B"/>
    <w:rsid w:val="3DCC7C82"/>
    <w:rsid w:val="3DE23681"/>
    <w:rsid w:val="3E0EE6B7"/>
    <w:rsid w:val="3E10F90F"/>
    <w:rsid w:val="3E410663"/>
    <w:rsid w:val="3E476A01"/>
    <w:rsid w:val="3E5DDF77"/>
    <w:rsid w:val="3E7B6666"/>
    <w:rsid w:val="3E821A85"/>
    <w:rsid w:val="3E92DB78"/>
    <w:rsid w:val="3EAE4347"/>
    <w:rsid w:val="3EE3AB97"/>
    <w:rsid w:val="3F08BD11"/>
    <w:rsid w:val="3F129C2B"/>
    <w:rsid w:val="3F46F702"/>
    <w:rsid w:val="3F5A88E5"/>
    <w:rsid w:val="3F63CC38"/>
    <w:rsid w:val="3F76B5A0"/>
    <w:rsid w:val="3F77C9A9"/>
    <w:rsid w:val="3F7C87E9"/>
    <w:rsid w:val="3F8D74DA"/>
    <w:rsid w:val="3FB51A77"/>
    <w:rsid w:val="3FBBFC06"/>
    <w:rsid w:val="3FBC517A"/>
    <w:rsid w:val="3FC1FF56"/>
    <w:rsid w:val="3FE568E5"/>
    <w:rsid w:val="40052F4A"/>
    <w:rsid w:val="400C313D"/>
    <w:rsid w:val="403AD90A"/>
    <w:rsid w:val="404FA012"/>
    <w:rsid w:val="405401AE"/>
    <w:rsid w:val="40561F14"/>
    <w:rsid w:val="405B05CA"/>
    <w:rsid w:val="4091ABC8"/>
    <w:rsid w:val="40A44A59"/>
    <w:rsid w:val="40A46F8B"/>
    <w:rsid w:val="40A77923"/>
    <w:rsid w:val="40DD29C8"/>
    <w:rsid w:val="4120F658"/>
    <w:rsid w:val="4124E491"/>
    <w:rsid w:val="414CA96E"/>
    <w:rsid w:val="4158D9F2"/>
    <w:rsid w:val="415F89E9"/>
    <w:rsid w:val="41761335"/>
    <w:rsid w:val="418A295F"/>
    <w:rsid w:val="41A3AEED"/>
    <w:rsid w:val="41BADFBA"/>
    <w:rsid w:val="41CDB427"/>
    <w:rsid w:val="41D5ED20"/>
    <w:rsid w:val="41E88CE6"/>
    <w:rsid w:val="420FB223"/>
    <w:rsid w:val="42338114"/>
    <w:rsid w:val="4238C9EB"/>
    <w:rsid w:val="424EAEE3"/>
    <w:rsid w:val="42720502"/>
    <w:rsid w:val="4298CC87"/>
    <w:rsid w:val="42C65B9B"/>
    <w:rsid w:val="43111CA6"/>
    <w:rsid w:val="431F78A9"/>
    <w:rsid w:val="4363FAA5"/>
    <w:rsid w:val="43646E76"/>
    <w:rsid w:val="439384B2"/>
    <w:rsid w:val="439EA060"/>
    <w:rsid w:val="43A8F895"/>
    <w:rsid w:val="43ACAA2F"/>
    <w:rsid w:val="43D2A6CF"/>
    <w:rsid w:val="43DD3E88"/>
    <w:rsid w:val="43F6B2C8"/>
    <w:rsid w:val="440FBDCD"/>
    <w:rsid w:val="44147485"/>
    <w:rsid w:val="44258F38"/>
    <w:rsid w:val="4427C522"/>
    <w:rsid w:val="4440DA88"/>
    <w:rsid w:val="444BE97E"/>
    <w:rsid w:val="446D31AD"/>
    <w:rsid w:val="4486BE06"/>
    <w:rsid w:val="448B059F"/>
    <w:rsid w:val="449C6556"/>
    <w:rsid w:val="44C40BB2"/>
    <w:rsid w:val="44CB48B1"/>
    <w:rsid w:val="44CB8DB7"/>
    <w:rsid w:val="44CC5EEB"/>
    <w:rsid w:val="44CF1D3F"/>
    <w:rsid w:val="44D08AB2"/>
    <w:rsid w:val="44DF87AC"/>
    <w:rsid w:val="452992B4"/>
    <w:rsid w:val="4529B08F"/>
    <w:rsid w:val="453BB07D"/>
    <w:rsid w:val="45487A90"/>
    <w:rsid w:val="455657EA"/>
    <w:rsid w:val="455D3D10"/>
    <w:rsid w:val="4563D2D8"/>
    <w:rsid w:val="45925F3F"/>
    <w:rsid w:val="459E7288"/>
    <w:rsid w:val="46466808"/>
    <w:rsid w:val="465F5162"/>
    <w:rsid w:val="46701BAA"/>
    <w:rsid w:val="467AD2F9"/>
    <w:rsid w:val="468B00E1"/>
    <w:rsid w:val="468D0B2B"/>
    <w:rsid w:val="46A864C0"/>
    <w:rsid w:val="46CD8CB4"/>
    <w:rsid w:val="46DE0F2C"/>
    <w:rsid w:val="46ED0219"/>
    <w:rsid w:val="4709722E"/>
    <w:rsid w:val="4725D1FA"/>
    <w:rsid w:val="47284912"/>
    <w:rsid w:val="472A6CB8"/>
    <w:rsid w:val="4739B53E"/>
    <w:rsid w:val="473DDC4C"/>
    <w:rsid w:val="47413B4D"/>
    <w:rsid w:val="47501F9B"/>
    <w:rsid w:val="4756C713"/>
    <w:rsid w:val="4766EA8C"/>
    <w:rsid w:val="477864E6"/>
    <w:rsid w:val="4781E3BB"/>
    <w:rsid w:val="4798CDEC"/>
    <w:rsid w:val="47E467EE"/>
    <w:rsid w:val="47EBE11D"/>
    <w:rsid w:val="480FBA78"/>
    <w:rsid w:val="4812087B"/>
    <w:rsid w:val="4818D79B"/>
    <w:rsid w:val="481F075F"/>
    <w:rsid w:val="48524B1A"/>
    <w:rsid w:val="48564A6A"/>
    <w:rsid w:val="4879EFA7"/>
    <w:rsid w:val="489E87B8"/>
    <w:rsid w:val="48C6CE2E"/>
    <w:rsid w:val="48C84E34"/>
    <w:rsid w:val="48D9BCA9"/>
    <w:rsid w:val="48DE08F6"/>
    <w:rsid w:val="48FB1A1E"/>
    <w:rsid w:val="4917DA2B"/>
    <w:rsid w:val="492D4253"/>
    <w:rsid w:val="4946626B"/>
    <w:rsid w:val="4956462D"/>
    <w:rsid w:val="4966684A"/>
    <w:rsid w:val="49D103C2"/>
    <w:rsid w:val="49F40585"/>
    <w:rsid w:val="4A1D07C9"/>
    <w:rsid w:val="4A24B829"/>
    <w:rsid w:val="4A37A858"/>
    <w:rsid w:val="4A45EE5D"/>
    <w:rsid w:val="4A5506A2"/>
    <w:rsid w:val="4A6E586E"/>
    <w:rsid w:val="4A92EE5A"/>
    <w:rsid w:val="4ABA3161"/>
    <w:rsid w:val="4ABB3ECF"/>
    <w:rsid w:val="4ABC1D05"/>
    <w:rsid w:val="4AC259FD"/>
    <w:rsid w:val="4AC76F87"/>
    <w:rsid w:val="4AE03244"/>
    <w:rsid w:val="4B038E39"/>
    <w:rsid w:val="4B34A860"/>
    <w:rsid w:val="4B879D55"/>
    <w:rsid w:val="4B89D0FB"/>
    <w:rsid w:val="4BAFA349"/>
    <w:rsid w:val="4BB0B208"/>
    <w:rsid w:val="4BBEC685"/>
    <w:rsid w:val="4BCA3B36"/>
    <w:rsid w:val="4BCAC292"/>
    <w:rsid w:val="4BD06729"/>
    <w:rsid w:val="4BECD082"/>
    <w:rsid w:val="4C126634"/>
    <w:rsid w:val="4C27021E"/>
    <w:rsid w:val="4C2A2086"/>
    <w:rsid w:val="4C37AF68"/>
    <w:rsid w:val="4C5399FF"/>
    <w:rsid w:val="4C5515F7"/>
    <w:rsid w:val="4C5F0034"/>
    <w:rsid w:val="4C6873DA"/>
    <w:rsid w:val="4C6F88C2"/>
    <w:rsid w:val="4C82EAB9"/>
    <w:rsid w:val="4C867FB9"/>
    <w:rsid w:val="4C895B93"/>
    <w:rsid w:val="4CA7EBFF"/>
    <w:rsid w:val="4CAD775B"/>
    <w:rsid w:val="4CC22225"/>
    <w:rsid w:val="4CC90A37"/>
    <w:rsid w:val="4D074120"/>
    <w:rsid w:val="4D0D0FD0"/>
    <w:rsid w:val="4D0F46DC"/>
    <w:rsid w:val="4D60E4C9"/>
    <w:rsid w:val="4D8F4FA9"/>
    <w:rsid w:val="4D983C53"/>
    <w:rsid w:val="4DB76196"/>
    <w:rsid w:val="4DC22EA4"/>
    <w:rsid w:val="4DDFFA2C"/>
    <w:rsid w:val="4DFCCAC1"/>
    <w:rsid w:val="4E1A785E"/>
    <w:rsid w:val="4E3CA473"/>
    <w:rsid w:val="4E55F9D3"/>
    <w:rsid w:val="4E69F960"/>
    <w:rsid w:val="4E7E355A"/>
    <w:rsid w:val="4E82A665"/>
    <w:rsid w:val="4E848449"/>
    <w:rsid w:val="4E8CF276"/>
    <w:rsid w:val="4E97C74A"/>
    <w:rsid w:val="4E9B905E"/>
    <w:rsid w:val="4EA03971"/>
    <w:rsid w:val="4ED61CA8"/>
    <w:rsid w:val="4EE327A9"/>
    <w:rsid w:val="4EE740CB"/>
    <w:rsid w:val="4EEA15A3"/>
    <w:rsid w:val="4EEAB41F"/>
    <w:rsid w:val="4EEFC150"/>
    <w:rsid w:val="4F3BD8C2"/>
    <w:rsid w:val="4F5579C0"/>
    <w:rsid w:val="4F656254"/>
    <w:rsid w:val="4F66F567"/>
    <w:rsid w:val="4F8CC3AD"/>
    <w:rsid w:val="4F9887DB"/>
    <w:rsid w:val="4FB49CC3"/>
    <w:rsid w:val="4FCE268C"/>
    <w:rsid w:val="4FE31FC9"/>
    <w:rsid w:val="4FE923A0"/>
    <w:rsid w:val="50087A4C"/>
    <w:rsid w:val="500BD4C2"/>
    <w:rsid w:val="501B0050"/>
    <w:rsid w:val="501D1038"/>
    <w:rsid w:val="5021CC4C"/>
    <w:rsid w:val="5026B758"/>
    <w:rsid w:val="5026F2E3"/>
    <w:rsid w:val="5029935E"/>
    <w:rsid w:val="5037312E"/>
    <w:rsid w:val="507FD76F"/>
    <w:rsid w:val="5081F0F9"/>
    <w:rsid w:val="50B35940"/>
    <w:rsid w:val="50B551AE"/>
    <w:rsid w:val="50D6FD47"/>
    <w:rsid w:val="50DD8F2A"/>
    <w:rsid w:val="50EC4792"/>
    <w:rsid w:val="50EE2BE5"/>
    <w:rsid w:val="5112E736"/>
    <w:rsid w:val="51233F33"/>
    <w:rsid w:val="513234D4"/>
    <w:rsid w:val="515AECF2"/>
    <w:rsid w:val="5176ABE0"/>
    <w:rsid w:val="51831C23"/>
    <w:rsid w:val="51AFAB2A"/>
    <w:rsid w:val="51C368C1"/>
    <w:rsid w:val="51C39BD8"/>
    <w:rsid w:val="51CA0D3C"/>
    <w:rsid w:val="51CC3E99"/>
    <w:rsid w:val="51CDAF62"/>
    <w:rsid w:val="51DF4197"/>
    <w:rsid w:val="51DFA6B0"/>
    <w:rsid w:val="52051802"/>
    <w:rsid w:val="52215AB5"/>
    <w:rsid w:val="5239AF47"/>
    <w:rsid w:val="524A3F91"/>
    <w:rsid w:val="524AF2E3"/>
    <w:rsid w:val="526B09E4"/>
    <w:rsid w:val="5279F98C"/>
    <w:rsid w:val="527CA35B"/>
    <w:rsid w:val="52AA7054"/>
    <w:rsid w:val="52ACC32F"/>
    <w:rsid w:val="52C28B33"/>
    <w:rsid w:val="52CFDE52"/>
    <w:rsid w:val="52FC2461"/>
    <w:rsid w:val="5332425E"/>
    <w:rsid w:val="53410E04"/>
    <w:rsid w:val="5343996A"/>
    <w:rsid w:val="53738898"/>
    <w:rsid w:val="538FB810"/>
    <w:rsid w:val="5392F5B4"/>
    <w:rsid w:val="539E4B18"/>
    <w:rsid w:val="53D41653"/>
    <w:rsid w:val="53D9FD1D"/>
    <w:rsid w:val="53DAE555"/>
    <w:rsid w:val="53E7CE43"/>
    <w:rsid w:val="54070DE3"/>
    <w:rsid w:val="541E4682"/>
    <w:rsid w:val="541F5741"/>
    <w:rsid w:val="5452C850"/>
    <w:rsid w:val="545F108D"/>
    <w:rsid w:val="548A8B05"/>
    <w:rsid w:val="548EEE1F"/>
    <w:rsid w:val="5491C3D9"/>
    <w:rsid w:val="54A2D56D"/>
    <w:rsid w:val="54AA38F6"/>
    <w:rsid w:val="54AC4D8C"/>
    <w:rsid w:val="54BD6095"/>
    <w:rsid w:val="54C84586"/>
    <w:rsid w:val="54CE92A3"/>
    <w:rsid w:val="54E2989D"/>
    <w:rsid w:val="54EC726C"/>
    <w:rsid w:val="54F1C803"/>
    <w:rsid w:val="54F72F6E"/>
    <w:rsid w:val="54F8EF95"/>
    <w:rsid w:val="550DA128"/>
    <w:rsid w:val="551A636C"/>
    <w:rsid w:val="551DB6EB"/>
    <w:rsid w:val="5538FBDF"/>
    <w:rsid w:val="554FAF3C"/>
    <w:rsid w:val="55505D3B"/>
    <w:rsid w:val="559F2BF7"/>
    <w:rsid w:val="55C94986"/>
    <w:rsid w:val="55CD6AE7"/>
    <w:rsid w:val="55D0C288"/>
    <w:rsid w:val="55D2CD3F"/>
    <w:rsid w:val="55D49B47"/>
    <w:rsid w:val="55E05599"/>
    <w:rsid w:val="55E093ED"/>
    <w:rsid w:val="560D770E"/>
    <w:rsid w:val="560F1BF6"/>
    <w:rsid w:val="561608A7"/>
    <w:rsid w:val="564E4BFF"/>
    <w:rsid w:val="5654FB52"/>
    <w:rsid w:val="5657ABE8"/>
    <w:rsid w:val="567925B9"/>
    <w:rsid w:val="568F9509"/>
    <w:rsid w:val="56F44B07"/>
    <w:rsid w:val="56F4F46E"/>
    <w:rsid w:val="56F91A93"/>
    <w:rsid w:val="570682DF"/>
    <w:rsid w:val="57209130"/>
    <w:rsid w:val="5731DB18"/>
    <w:rsid w:val="5744A0AA"/>
    <w:rsid w:val="578ABEBA"/>
    <w:rsid w:val="5795C75A"/>
    <w:rsid w:val="57A90999"/>
    <w:rsid w:val="57CCD321"/>
    <w:rsid w:val="57EB0B73"/>
    <w:rsid w:val="57EC14A1"/>
    <w:rsid w:val="57EE91FD"/>
    <w:rsid w:val="582554F7"/>
    <w:rsid w:val="583134E9"/>
    <w:rsid w:val="583ED56A"/>
    <w:rsid w:val="58432047"/>
    <w:rsid w:val="5844D185"/>
    <w:rsid w:val="584CD3C9"/>
    <w:rsid w:val="5851BF92"/>
    <w:rsid w:val="58619D26"/>
    <w:rsid w:val="586B450F"/>
    <w:rsid w:val="586EAC04"/>
    <w:rsid w:val="587ADF2C"/>
    <w:rsid w:val="588C995E"/>
    <w:rsid w:val="588CD743"/>
    <w:rsid w:val="588E0C8E"/>
    <w:rsid w:val="58C3EE1B"/>
    <w:rsid w:val="58D9CFBD"/>
    <w:rsid w:val="58E10012"/>
    <w:rsid w:val="5928207F"/>
    <w:rsid w:val="592FDC38"/>
    <w:rsid w:val="5933956E"/>
    <w:rsid w:val="597B33C3"/>
    <w:rsid w:val="59880CC6"/>
    <w:rsid w:val="59936DF1"/>
    <w:rsid w:val="5994E06C"/>
    <w:rsid w:val="59B66432"/>
    <w:rsid w:val="59C66006"/>
    <w:rsid w:val="59C77AE6"/>
    <w:rsid w:val="59F84B1E"/>
    <w:rsid w:val="5A002403"/>
    <w:rsid w:val="5A0D6779"/>
    <w:rsid w:val="5A1D24CB"/>
    <w:rsid w:val="5A250EE3"/>
    <w:rsid w:val="5A2B5950"/>
    <w:rsid w:val="5A313C8A"/>
    <w:rsid w:val="5A4ED67F"/>
    <w:rsid w:val="5A554A2F"/>
    <w:rsid w:val="5A7B54BA"/>
    <w:rsid w:val="5A7D2CBE"/>
    <w:rsid w:val="5A7F0CB6"/>
    <w:rsid w:val="5A83C1E2"/>
    <w:rsid w:val="5A8656C1"/>
    <w:rsid w:val="5A8CBFD6"/>
    <w:rsid w:val="5AC0DE4F"/>
    <w:rsid w:val="5AE56F8E"/>
    <w:rsid w:val="5AF5D5BA"/>
    <w:rsid w:val="5AFF2B29"/>
    <w:rsid w:val="5B0DFDE3"/>
    <w:rsid w:val="5B2A5043"/>
    <w:rsid w:val="5B399EFF"/>
    <w:rsid w:val="5B6C9D43"/>
    <w:rsid w:val="5B7D303F"/>
    <w:rsid w:val="5BA5EFFD"/>
    <w:rsid w:val="5BB18FFC"/>
    <w:rsid w:val="5BDF1756"/>
    <w:rsid w:val="5BED12E6"/>
    <w:rsid w:val="5C1B5CB7"/>
    <w:rsid w:val="5C294C64"/>
    <w:rsid w:val="5C3412F3"/>
    <w:rsid w:val="5C4332EC"/>
    <w:rsid w:val="5C45B320"/>
    <w:rsid w:val="5C55766D"/>
    <w:rsid w:val="5C5D10CF"/>
    <w:rsid w:val="5C6A823E"/>
    <w:rsid w:val="5C7084FD"/>
    <w:rsid w:val="5C7E89F3"/>
    <w:rsid w:val="5C8EE767"/>
    <w:rsid w:val="5C98E652"/>
    <w:rsid w:val="5CB13A5A"/>
    <w:rsid w:val="5CB4C4E5"/>
    <w:rsid w:val="5CDA2DD2"/>
    <w:rsid w:val="5CF2D8E6"/>
    <w:rsid w:val="5CFC6D31"/>
    <w:rsid w:val="5D0A59F8"/>
    <w:rsid w:val="5D0F4937"/>
    <w:rsid w:val="5D11D8BA"/>
    <w:rsid w:val="5D21719E"/>
    <w:rsid w:val="5D557126"/>
    <w:rsid w:val="5D65A128"/>
    <w:rsid w:val="5D6D5CAA"/>
    <w:rsid w:val="5D921635"/>
    <w:rsid w:val="5DA600B3"/>
    <w:rsid w:val="5DAAEC33"/>
    <w:rsid w:val="5DD39AA2"/>
    <w:rsid w:val="5DD469A2"/>
    <w:rsid w:val="5DD84F03"/>
    <w:rsid w:val="5DE785D9"/>
    <w:rsid w:val="5DEB428E"/>
    <w:rsid w:val="5DF4E9EB"/>
    <w:rsid w:val="5E16826F"/>
    <w:rsid w:val="5E1D0E7D"/>
    <w:rsid w:val="5E908168"/>
    <w:rsid w:val="5EDD7D21"/>
    <w:rsid w:val="5EFCE3A2"/>
    <w:rsid w:val="5EFD3D13"/>
    <w:rsid w:val="5F164B1C"/>
    <w:rsid w:val="5F1AE786"/>
    <w:rsid w:val="5F2C737D"/>
    <w:rsid w:val="5F64206D"/>
    <w:rsid w:val="5F6710AD"/>
    <w:rsid w:val="5F94C651"/>
    <w:rsid w:val="5F9CDA49"/>
    <w:rsid w:val="5F9D2638"/>
    <w:rsid w:val="5FA8F1DD"/>
    <w:rsid w:val="5FC01385"/>
    <w:rsid w:val="5FDB758A"/>
    <w:rsid w:val="60013E28"/>
    <w:rsid w:val="600B5EEF"/>
    <w:rsid w:val="600F2FC5"/>
    <w:rsid w:val="6018643E"/>
    <w:rsid w:val="60224DB2"/>
    <w:rsid w:val="603ABE52"/>
    <w:rsid w:val="60433BA5"/>
    <w:rsid w:val="607F4E82"/>
    <w:rsid w:val="6087E121"/>
    <w:rsid w:val="609B278C"/>
    <w:rsid w:val="60A45A7F"/>
    <w:rsid w:val="60A8A359"/>
    <w:rsid w:val="60B3D61D"/>
    <w:rsid w:val="60B6D2E5"/>
    <w:rsid w:val="60BBC330"/>
    <w:rsid w:val="60C468F2"/>
    <w:rsid w:val="60FB03D2"/>
    <w:rsid w:val="60FC3D93"/>
    <w:rsid w:val="610EFA05"/>
    <w:rsid w:val="612BF850"/>
    <w:rsid w:val="6145ADEB"/>
    <w:rsid w:val="61491CFF"/>
    <w:rsid w:val="61564EC6"/>
    <w:rsid w:val="615BAFDC"/>
    <w:rsid w:val="6164DFA6"/>
    <w:rsid w:val="618192C8"/>
    <w:rsid w:val="6181DFC0"/>
    <w:rsid w:val="61B60346"/>
    <w:rsid w:val="61B870BB"/>
    <w:rsid w:val="61CC3C6B"/>
    <w:rsid w:val="61CF044A"/>
    <w:rsid w:val="61D6B315"/>
    <w:rsid w:val="61D832C9"/>
    <w:rsid w:val="61DE15D4"/>
    <w:rsid w:val="61E1D5DF"/>
    <w:rsid w:val="61E49AC4"/>
    <w:rsid w:val="6212203F"/>
    <w:rsid w:val="6218EEF7"/>
    <w:rsid w:val="621CFC27"/>
    <w:rsid w:val="62355DBD"/>
    <w:rsid w:val="626D7A19"/>
    <w:rsid w:val="62802013"/>
    <w:rsid w:val="62805664"/>
    <w:rsid w:val="62B8E327"/>
    <w:rsid w:val="62BE61BF"/>
    <w:rsid w:val="62C5607C"/>
    <w:rsid w:val="62CEA530"/>
    <w:rsid w:val="62D015EC"/>
    <w:rsid w:val="62D697BF"/>
    <w:rsid w:val="62DFAE94"/>
    <w:rsid w:val="62E16B7A"/>
    <w:rsid w:val="62E82C35"/>
    <w:rsid w:val="62F2D84F"/>
    <w:rsid w:val="62F446B6"/>
    <w:rsid w:val="6320973C"/>
    <w:rsid w:val="6339DC35"/>
    <w:rsid w:val="63557351"/>
    <w:rsid w:val="635D6339"/>
    <w:rsid w:val="6372018A"/>
    <w:rsid w:val="63AE653D"/>
    <w:rsid w:val="63C9F06C"/>
    <w:rsid w:val="63D146A5"/>
    <w:rsid w:val="63E1C970"/>
    <w:rsid w:val="6404136A"/>
    <w:rsid w:val="640FC820"/>
    <w:rsid w:val="6410CA67"/>
    <w:rsid w:val="6419D5B2"/>
    <w:rsid w:val="6421EB3C"/>
    <w:rsid w:val="6448D06E"/>
    <w:rsid w:val="644C083C"/>
    <w:rsid w:val="646C3B88"/>
    <w:rsid w:val="646FCE82"/>
    <w:rsid w:val="648AB49F"/>
    <w:rsid w:val="648BCB02"/>
    <w:rsid w:val="64BD2695"/>
    <w:rsid w:val="64D3FEF0"/>
    <w:rsid w:val="64F57523"/>
    <w:rsid w:val="650CD745"/>
    <w:rsid w:val="6513099E"/>
    <w:rsid w:val="6515F593"/>
    <w:rsid w:val="651BBD0B"/>
    <w:rsid w:val="65275117"/>
    <w:rsid w:val="6534D28A"/>
    <w:rsid w:val="6538D0F9"/>
    <w:rsid w:val="657A7FD3"/>
    <w:rsid w:val="65936BAD"/>
    <w:rsid w:val="659693A7"/>
    <w:rsid w:val="65B36221"/>
    <w:rsid w:val="65C33406"/>
    <w:rsid w:val="65F9DEE8"/>
    <w:rsid w:val="6648B263"/>
    <w:rsid w:val="6695F7B9"/>
    <w:rsid w:val="66A66F73"/>
    <w:rsid w:val="66D7ACBC"/>
    <w:rsid w:val="66F379EE"/>
    <w:rsid w:val="670BB8FF"/>
    <w:rsid w:val="671FB333"/>
    <w:rsid w:val="67220A55"/>
    <w:rsid w:val="67466FFE"/>
    <w:rsid w:val="6748AB57"/>
    <w:rsid w:val="674D3C58"/>
    <w:rsid w:val="675EFD8D"/>
    <w:rsid w:val="675F86A5"/>
    <w:rsid w:val="6765CF3E"/>
    <w:rsid w:val="676FA8D9"/>
    <w:rsid w:val="6787B2A5"/>
    <w:rsid w:val="67A10E2A"/>
    <w:rsid w:val="67A2FF61"/>
    <w:rsid w:val="67A7651C"/>
    <w:rsid w:val="67C57CA2"/>
    <w:rsid w:val="67D70A54"/>
    <w:rsid w:val="67DA1750"/>
    <w:rsid w:val="681AE949"/>
    <w:rsid w:val="6821EBEE"/>
    <w:rsid w:val="68311793"/>
    <w:rsid w:val="684FA78C"/>
    <w:rsid w:val="6873B7C9"/>
    <w:rsid w:val="688F88C2"/>
    <w:rsid w:val="68A47B84"/>
    <w:rsid w:val="68DBA45B"/>
    <w:rsid w:val="68DC5533"/>
    <w:rsid w:val="68EC918C"/>
    <w:rsid w:val="68F24124"/>
    <w:rsid w:val="68FE601C"/>
    <w:rsid w:val="691183B1"/>
    <w:rsid w:val="6923C076"/>
    <w:rsid w:val="6936B58C"/>
    <w:rsid w:val="6955D2E7"/>
    <w:rsid w:val="6957E3BA"/>
    <w:rsid w:val="6974FE69"/>
    <w:rsid w:val="69931BBF"/>
    <w:rsid w:val="69BE5965"/>
    <w:rsid w:val="69D9561E"/>
    <w:rsid w:val="69DFD308"/>
    <w:rsid w:val="69EAA772"/>
    <w:rsid w:val="6A070D0C"/>
    <w:rsid w:val="6A078BE2"/>
    <w:rsid w:val="6A1D0EEB"/>
    <w:rsid w:val="6A201498"/>
    <w:rsid w:val="6A2B3EDB"/>
    <w:rsid w:val="6A2D6E54"/>
    <w:rsid w:val="6A3319FA"/>
    <w:rsid w:val="6A3D60FB"/>
    <w:rsid w:val="6A4D481D"/>
    <w:rsid w:val="6A557A1C"/>
    <w:rsid w:val="6A722C7F"/>
    <w:rsid w:val="6A83C592"/>
    <w:rsid w:val="6AC428DC"/>
    <w:rsid w:val="6ACC6766"/>
    <w:rsid w:val="6ADEF394"/>
    <w:rsid w:val="6AE7197D"/>
    <w:rsid w:val="6AE73748"/>
    <w:rsid w:val="6B1641E1"/>
    <w:rsid w:val="6B18FBA5"/>
    <w:rsid w:val="6B2038B8"/>
    <w:rsid w:val="6B21BD6B"/>
    <w:rsid w:val="6B21FBF9"/>
    <w:rsid w:val="6B24BA3A"/>
    <w:rsid w:val="6B478F73"/>
    <w:rsid w:val="6B7A33ED"/>
    <w:rsid w:val="6B7AA4E9"/>
    <w:rsid w:val="6B8AC082"/>
    <w:rsid w:val="6B99B92A"/>
    <w:rsid w:val="6BB7FBCC"/>
    <w:rsid w:val="6BC4CCE5"/>
    <w:rsid w:val="6BCFD453"/>
    <w:rsid w:val="6BD2AE23"/>
    <w:rsid w:val="6BE25D8B"/>
    <w:rsid w:val="6BE964EF"/>
    <w:rsid w:val="6BF72ABE"/>
    <w:rsid w:val="6BF93D77"/>
    <w:rsid w:val="6C15FFE9"/>
    <w:rsid w:val="6C460BA3"/>
    <w:rsid w:val="6C4F1CC5"/>
    <w:rsid w:val="6C50D48C"/>
    <w:rsid w:val="6C64F9A4"/>
    <w:rsid w:val="6CA3426B"/>
    <w:rsid w:val="6CA899B6"/>
    <w:rsid w:val="6CF13FEB"/>
    <w:rsid w:val="6CFCFF7D"/>
    <w:rsid w:val="6D0E8761"/>
    <w:rsid w:val="6D1CA489"/>
    <w:rsid w:val="6D1F80F2"/>
    <w:rsid w:val="6D2D9668"/>
    <w:rsid w:val="6D3E20C1"/>
    <w:rsid w:val="6D460D4F"/>
    <w:rsid w:val="6D504A65"/>
    <w:rsid w:val="6D50E3DF"/>
    <w:rsid w:val="6D54F6B7"/>
    <w:rsid w:val="6D57C41C"/>
    <w:rsid w:val="6D7A4896"/>
    <w:rsid w:val="6D9E94A6"/>
    <w:rsid w:val="6DB078C9"/>
    <w:rsid w:val="6E223047"/>
    <w:rsid w:val="6E2F68A5"/>
    <w:rsid w:val="6E582A11"/>
    <w:rsid w:val="6E5F671B"/>
    <w:rsid w:val="6E63684A"/>
    <w:rsid w:val="6EA4D11D"/>
    <w:rsid w:val="6EAD7937"/>
    <w:rsid w:val="6EADC923"/>
    <w:rsid w:val="6EB2012E"/>
    <w:rsid w:val="6EB83091"/>
    <w:rsid w:val="6EEB7830"/>
    <w:rsid w:val="6EEBA824"/>
    <w:rsid w:val="6F026CF5"/>
    <w:rsid w:val="6F188554"/>
    <w:rsid w:val="6F19B27A"/>
    <w:rsid w:val="6F1D8276"/>
    <w:rsid w:val="6F2A986E"/>
    <w:rsid w:val="6F93D1EB"/>
    <w:rsid w:val="6FAC3544"/>
    <w:rsid w:val="6FBED840"/>
    <w:rsid w:val="6FBF5DEB"/>
    <w:rsid w:val="6FBFEBEB"/>
    <w:rsid w:val="6FC4F442"/>
    <w:rsid w:val="6FCC7182"/>
    <w:rsid w:val="6FF8C692"/>
    <w:rsid w:val="700D5524"/>
    <w:rsid w:val="700EA0CC"/>
    <w:rsid w:val="702F4738"/>
    <w:rsid w:val="703847D4"/>
    <w:rsid w:val="704883D1"/>
    <w:rsid w:val="70762888"/>
    <w:rsid w:val="707C68C9"/>
    <w:rsid w:val="708EAB88"/>
    <w:rsid w:val="7092425B"/>
    <w:rsid w:val="7092E521"/>
    <w:rsid w:val="70B3233C"/>
    <w:rsid w:val="70D3E854"/>
    <w:rsid w:val="70FAC5EB"/>
    <w:rsid w:val="710D55DE"/>
    <w:rsid w:val="711FF544"/>
    <w:rsid w:val="71397773"/>
    <w:rsid w:val="71667449"/>
    <w:rsid w:val="7166FCEC"/>
    <w:rsid w:val="71694326"/>
    <w:rsid w:val="71762A1D"/>
    <w:rsid w:val="71899528"/>
    <w:rsid w:val="71BE653C"/>
    <w:rsid w:val="71BFD6FF"/>
    <w:rsid w:val="71D367EB"/>
    <w:rsid w:val="71EF0826"/>
    <w:rsid w:val="720B9EB7"/>
    <w:rsid w:val="720DB7D1"/>
    <w:rsid w:val="7219A3A5"/>
    <w:rsid w:val="7224246B"/>
    <w:rsid w:val="72309130"/>
    <w:rsid w:val="72698D23"/>
    <w:rsid w:val="7276BD60"/>
    <w:rsid w:val="72B3B663"/>
    <w:rsid w:val="72C7B14E"/>
    <w:rsid w:val="72CA2E78"/>
    <w:rsid w:val="72D8DCEC"/>
    <w:rsid w:val="72E5D234"/>
    <w:rsid w:val="72F1EC97"/>
    <w:rsid w:val="72FEAA53"/>
    <w:rsid w:val="732E9213"/>
    <w:rsid w:val="7330A5F6"/>
    <w:rsid w:val="733DA1D7"/>
    <w:rsid w:val="73510C9C"/>
    <w:rsid w:val="73647F3A"/>
    <w:rsid w:val="7384C934"/>
    <w:rsid w:val="73DBBCB4"/>
    <w:rsid w:val="73EBCD6F"/>
    <w:rsid w:val="73F42B6A"/>
    <w:rsid w:val="74126C7A"/>
    <w:rsid w:val="7425FB84"/>
    <w:rsid w:val="742C49B7"/>
    <w:rsid w:val="746EE1E9"/>
    <w:rsid w:val="747E4A2E"/>
    <w:rsid w:val="74844D87"/>
    <w:rsid w:val="74B0DF4A"/>
    <w:rsid w:val="74D7EB20"/>
    <w:rsid w:val="7523F3D8"/>
    <w:rsid w:val="754F7E37"/>
    <w:rsid w:val="75664DAE"/>
    <w:rsid w:val="75677206"/>
    <w:rsid w:val="7569CE00"/>
    <w:rsid w:val="75AF5A28"/>
    <w:rsid w:val="75C3BA5C"/>
    <w:rsid w:val="75C6D3DD"/>
    <w:rsid w:val="75CB1066"/>
    <w:rsid w:val="75CF4767"/>
    <w:rsid w:val="75F4DB9F"/>
    <w:rsid w:val="7629A4E0"/>
    <w:rsid w:val="762BE303"/>
    <w:rsid w:val="7657155C"/>
    <w:rsid w:val="765CB73C"/>
    <w:rsid w:val="766D6E0A"/>
    <w:rsid w:val="7670026E"/>
    <w:rsid w:val="7686AF3C"/>
    <w:rsid w:val="769B6339"/>
    <w:rsid w:val="769DAC36"/>
    <w:rsid w:val="76A8806B"/>
    <w:rsid w:val="76F90611"/>
    <w:rsid w:val="76FC99EC"/>
    <w:rsid w:val="771E79BB"/>
    <w:rsid w:val="772DB59F"/>
    <w:rsid w:val="774FA2D2"/>
    <w:rsid w:val="7778DE90"/>
    <w:rsid w:val="7784CF7B"/>
    <w:rsid w:val="779281D9"/>
    <w:rsid w:val="77938A6F"/>
    <w:rsid w:val="77997203"/>
    <w:rsid w:val="77A0F5E9"/>
    <w:rsid w:val="77AD4F20"/>
    <w:rsid w:val="77AD5BB3"/>
    <w:rsid w:val="77B12BF5"/>
    <w:rsid w:val="77B8FD57"/>
    <w:rsid w:val="77BF9FFB"/>
    <w:rsid w:val="77D12E66"/>
    <w:rsid w:val="77D4A83A"/>
    <w:rsid w:val="77FF40FA"/>
    <w:rsid w:val="780AF12A"/>
    <w:rsid w:val="780EEEDB"/>
    <w:rsid w:val="7815F241"/>
    <w:rsid w:val="782B2CFE"/>
    <w:rsid w:val="783F19D3"/>
    <w:rsid w:val="788D8A37"/>
    <w:rsid w:val="78A393A4"/>
    <w:rsid w:val="78B4009E"/>
    <w:rsid w:val="78B55455"/>
    <w:rsid w:val="78E0E2F3"/>
    <w:rsid w:val="791E4289"/>
    <w:rsid w:val="792CB08F"/>
    <w:rsid w:val="79366FE1"/>
    <w:rsid w:val="796278F5"/>
    <w:rsid w:val="79808355"/>
    <w:rsid w:val="7984643A"/>
    <w:rsid w:val="79A5EB74"/>
    <w:rsid w:val="79B6EBC7"/>
    <w:rsid w:val="79B8D0BF"/>
    <w:rsid w:val="79C623B4"/>
    <w:rsid w:val="79FADA10"/>
    <w:rsid w:val="7A0FCB80"/>
    <w:rsid w:val="7A161349"/>
    <w:rsid w:val="7A19A555"/>
    <w:rsid w:val="7A4B95AF"/>
    <w:rsid w:val="7AA026D2"/>
    <w:rsid w:val="7AAA0F4F"/>
    <w:rsid w:val="7AAC9A8F"/>
    <w:rsid w:val="7AB0EFFC"/>
    <w:rsid w:val="7AC06B0F"/>
    <w:rsid w:val="7AD61D84"/>
    <w:rsid w:val="7AE1AD2A"/>
    <w:rsid w:val="7AECCCA5"/>
    <w:rsid w:val="7AFD9041"/>
    <w:rsid w:val="7B16FCDB"/>
    <w:rsid w:val="7B24BF06"/>
    <w:rsid w:val="7B3AE5C6"/>
    <w:rsid w:val="7B4D75E3"/>
    <w:rsid w:val="7B529A85"/>
    <w:rsid w:val="7B6AFFB3"/>
    <w:rsid w:val="7B7E1C70"/>
    <w:rsid w:val="7B841655"/>
    <w:rsid w:val="7B887041"/>
    <w:rsid w:val="7BC6F61F"/>
    <w:rsid w:val="7BCD7C9F"/>
    <w:rsid w:val="7BD01C4A"/>
    <w:rsid w:val="7BFD4328"/>
    <w:rsid w:val="7C00F5C9"/>
    <w:rsid w:val="7C192BDC"/>
    <w:rsid w:val="7C231992"/>
    <w:rsid w:val="7C2E0166"/>
    <w:rsid w:val="7C3E9360"/>
    <w:rsid w:val="7C4E2395"/>
    <w:rsid w:val="7C6195E4"/>
    <w:rsid w:val="7C68B24A"/>
    <w:rsid w:val="7C79770B"/>
    <w:rsid w:val="7C799DF5"/>
    <w:rsid w:val="7CBD8DB8"/>
    <w:rsid w:val="7D0DCC57"/>
    <w:rsid w:val="7D29B97A"/>
    <w:rsid w:val="7D308750"/>
    <w:rsid w:val="7D358DB0"/>
    <w:rsid w:val="7D5E2943"/>
    <w:rsid w:val="7D5E53C7"/>
    <w:rsid w:val="7D7BE3F0"/>
    <w:rsid w:val="7D8D5FA7"/>
    <w:rsid w:val="7D90C38B"/>
    <w:rsid w:val="7D95B9B4"/>
    <w:rsid w:val="7D982649"/>
    <w:rsid w:val="7DA464D5"/>
    <w:rsid w:val="7E0F0596"/>
    <w:rsid w:val="7E757A29"/>
    <w:rsid w:val="7E8F1EB5"/>
    <w:rsid w:val="7E934BCE"/>
    <w:rsid w:val="7E9886C0"/>
    <w:rsid w:val="7E9B60A8"/>
    <w:rsid w:val="7EAA8B48"/>
    <w:rsid w:val="7EB78153"/>
    <w:rsid w:val="7F1B3C59"/>
    <w:rsid w:val="7F46D654"/>
    <w:rsid w:val="7F75644F"/>
    <w:rsid w:val="7F85406C"/>
    <w:rsid w:val="7F85F602"/>
    <w:rsid w:val="7F89DC6B"/>
    <w:rsid w:val="7F9ED685"/>
    <w:rsid w:val="7FB3DA43"/>
    <w:rsid w:val="7FB7222F"/>
    <w:rsid w:val="7FC53B86"/>
    <w:rsid w:val="7FCB3C8F"/>
    <w:rsid w:val="7FCFA244"/>
    <w:rsid w:val="7FD1F7FB"/>
    <w:rsid w:val="7FDC893E"/>
    <w:rsid w:val="7FECCB67"/>
    <w:rsid w:val="7FF38BD2"/>
    <w:rsid w:val="7FF74C7A"/>
    <w:rsid w:val="7FFBB10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003921"/>
  <w14:defaultImageDpi w14:val="330"/>
  <w15:docId w15:val="{B8327880-DA98-48BB-ACB0-AA9773609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7FF0"/>
  </w:style>
  <w:style w:type="paragraph" w:styleId="Heading1">
    <w:name w:val="heading 1"/>
    <w:basedOn w:val="Normal"/>
    <w:next w:val="Normal"/>
    <w:link w:val="Heading1Char"/>
    <w:uiPriority w:val="9"/>
    <w:qFormat/>
    <w:rsid w:val="008971F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971F3"/>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F0D1B"/>
    <w:rPr>
      <w:sz w:val="16"/>
      <w:szCs w:val="16"/>
    </w:rPr>
  </w:style>
  <w:style w:type="paragraph" w:styleId="CommentText">
    <w:name w:val="annotation text"/>
    <w:basedOn w:val="Normal"/>
    <w:link w:val="CommentTextChar"/>
    <w:uiPriority w:val="99"/>
    <w:unhideWhenUsed/>
    <w:rsid w:val="00AF0D1B"/>
    <w:rPr>
      <w:sz w:val="20"/>
      <w:szCs w:val="20"/>
    </w:rPr>
  </w:style>
  <w:style w:type="character" w:customStyle="1" w:styleId="CommentTextChar">
    <w:name w:val="Comment Text Char"/>
    <w:basedOn w:val="DefaultParagraphFont"/>
    <w:link w:val="CommentText"/>
    <w:uiPriority w:val="99"/>
    <w:rsid w:val="00AF0D1B"/>
    <w:rPr>
      <w:sz w:val="20"/>
      <w:szCs w:val="20"/>
    </w:rPr>
  </w:style>
  <w:style w:type="paragraph" w:styleId="CommentSubject">
    <w:name w:val="annotation subject"/>
    <w:basedOn w:val="CommentText"/>
    <w:next w:val="CommentText"/>
    <w:link w:val="CommentSubjectChar"/>
    <w:uiPriority w:val="99"/>
    <w:semiHidden/>
    <w:unhideWhenUsed/>
    <w:rsid w:val="00AF0D1B"/>
    <w:rPr>
      <w:b/>
      <w:bCs/>
    </w:rPr>
  </w:style>
  <w:style w:type="character" w:customStyle="1" w:styleId="CommentSubjectChar">
    <w:name w:val="Comment Subject Char"/>
    <w:basedOn w:val="CommentTextChar"/>
    <w:link w:val="CommentSubject"/>
    <w:uiPriority w:val="99"/>
    <w:semiHidden/>
    <w:rsid w:val="00AF0D1B"/>
    <w:rPr>
      <w:b/>
      <w:bCs/>
      <w:sz w:val="20"/>
      <w:szCs w:val="20"/>
    </w:rPr>
  </w:style>
  <w:style w:type="paragraph" w:styleId="BalloonText">
    <w:name w:val="Balloon Text"/>
    <w:basedOn w:val="Normal"/>
    <w:link w:val="BalloonTextChar"/>
    <w:uiPriority w:val="99"/>
    <w:semiHidden/>
    <w:unhideWhenUsed/>
    <w:rsid w:val="00AF0D1B"/>
    <w:rPr>
      <w:rFonts w:ascii="Tahoma" w:hAnsi="Tahoma" w:cs="Tahoma"/>
      <w:sz w:val="16"/>
      <w:szCs w:val="16"/>
    </w:rPr>
  </w:style>
  <w:style w:type="character" w:customStyle="1" w:styleId="BalloonTextChar">
    <w:name w:val="Balloon Text Char"/>
    <w:basedOn w:val="DefaultParagraphFont"/>
    <w:link w:val="BalloonText"/>
    <w:uiPriority w:val="99"/>
    <w:semiHidden/>
    <w:rsid w:val="00AF0D1B"/>
    <w:rPr>
      <w:rFonts w:ascii="Tahoma" w:hAnsi="Tahoma" w:cs="Tahoma"/>
      <w:sz w:val="16"/>
      <w:szCs w:val="16"/>
    </w:rPr>
  </w:style>
  <w:style w:type="paragraph" w:styleId="ListParagraph">
    <w:name w:val="List Paragraph"/>
    <w:basedOn w:val="Normal"/>
    <w:uiPriority w:val="34"/>
    <w:qFormat/>
    <w:rsid w:val="008E5610"/>
    <w:pPr>
      <w:ind w:left="720"/>
      <w:contextualSpacing/>
    </w:pPr>
  </w:style>
  <w:style w:type="character" w:styleId="Hyperlink">
    <w:name w:val="Hyperlink"/>
    <w:basedOn w:val="DefaultParagraphFont"/>
    <w:uiPriority w:val="99"/>
    <w:unhideWhenUsed/>
    <w:rsid w:val="009B7568"/>
    <w:rPr>
      <w:color w:val="0000FF" w:themeColor="hyperlink"/>
      <w:u w:val="single"/>
    </w:rPr>
  </w:style>
  <w:style w:type="paragraph" w:styleId="Header">
    <w:name w:val="header"/>
    <w:basedOn w:val="Normal"/>
    <w:link w:val="HeaderChar"/>
    <w:uiPriority w:val="99"/>
    <w:unhideWhenUsed/>
    <w:rsid w:val="00D501A2"/>
    <w:pPr>
      <w:tabs>
        <w:tab w:val="center" w:pos="4680"/>
        <w:tab w:val="right" w:pos="9360"/>
      </w:tabs>
    </w:pPr>
  </w:style>
  <w:style w:type="character" w:customStyle="1" w:styleId="HeaderChar">
    <w:name w:val="Header Char"/>
    <w:basedOn w:val="DefaultParagraphFont"/>
    <w:link w:val="Header"/>
    <w:uiPriority w:val="99"/>
    <w:rsid w:val="00D501A2"/>
  </w:style>
  <w:style w:type="paragraph" w:styleId="Footer">
    <w:name w:val="footer"/>
    <w:basedOn w:val="Normal"/>
    <w:link w:val="FooterChar"/>
    <w:uiPriority w:val="99"/>
    <w:unhideWhenUsed/>
    <w:rsid w:val="00D501A2"/>
    <w:pPr>
      <w:tabs>
        <w:tab w:val="center" w:pos="4680"/>
        <w:tab w:val="right" w:pos="9360"/>
      </w:tabs>
    </w:pPr>
  </w:style>
  <w:style w:type="character" w:customStyle="1" w:styleId="FooterChar">
    <w:name w:val="Footer Char"/>
    <w:basedOn w:val="DefaultParagraphFont"/>
    <w:link w:val="Footer"/>
    <w:uiPriority w:val="99"/>
    <w:rsid w:val="00D501A2"/>
  </w:style>
  <w:style w:type="table" w:styleId="TableGrid">
    <w:name w:val="Table Grid"/>
    <w:basedOn w:val="TableNormal"/>
    <w:uiPriority w:val="39"/>
    <w:rsid w:val="00055B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618D5"/>
    <w:rPr>
      <w:color w:val="605E5C"/>
      <w:shd w:val="clear" w:color="auto" w:fill="E1DFDD"/>
    </w:rPr>
  </w:style>
  <w:style w:type="paragraph" w:styleId="Revision">
    <w:name w:val="Revision"/>
    <w:hidden/>
    <w:uiPriority w:val="99"/>
    <w:semiHidden/>
    <w:rsid w:val="005D67EB"/>
  </w:style>
  <w:style w:type="character" w:styleId="FollowedHyperlink">
    <w:name w:val="FollowedHyperlink"/>
    <w:basedOn w:val="DefaultParagraphFont"/>
    <w:uiPriority w:val="99"/>
    <w:semiHidden/>
    <w:unhideWhenUsed/>
    <w:rsid w:val="005D67EB"/>
    <w:rPr>
      <w:color w:val="800080" w:themeColor="followedHyperlink"/>
      <w:u w:val="single"/>
    </w:rPr>
  </w:style>
  <w:style w:type="paragraph" w:styleId="Title">
    <w:name w:val="Title"/>
    <w:basedOn w:val="Normal"/>
    <w:next w:val="Normal"/>
    <w:link w:val="TitleChar"/>
    <w:uiPriority w:val="10"/>
    <w:qFormat/>
    <w:rsid w:val="008971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71F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971F3"/>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971F3"/>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AF473D"/>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0C5366"/>
  </w:style>
  <w:style w:type="character" w:customStyle="1" w:styleId="eop">
    <w:name w:val="eop"/>
    <w:basedOn w:val="DefaultParagraphFont"/>
    <w:rsid w:val="000C5366"/>
  </w:style>
  <w:style w:type="paragraph" w:styleId="BodyText">
    <w:name w:val="Body Text"/>
    <w:basedOn w:val="Normal"/>
    <w:link w:val="BodyTextChar"/>
    <w:qFormat/>
    <w:rsid w:val="00020AAF"/>
    <w:pPr>
      <w:spacing w:before="180" w:after="180"/>
    </w:pPr>
    <w:rPr>
      <w:rFonts w:eastAsiaTheme="minorHAnsi"/>
    </w:rPr>
  </w:style>
  <w:style w:type="character" w:customStyle="1" w:styleId="BodyTextChar">
    <w:name w:val="Body Text Char"/>
    <w:basedOn w:val="DefaultParagraphFont"/>
    <w:link w:val="BodyText"/>
    <w:rsid w:val="00020AAF"/>
    <w:rPr>
      <w:rFonts w:eastAsiaTheme="minorHAnsi"/>
    </w:rPr>
  </w:style>
  <w:style w:type="character" w:customStyle="1" w:styleId="VerbatimChar">
    <w:name w:val="Verbatim Char"/>
    <w:basedOn w:val="DefaultParagraphFont"/>
    <w:link w:val="SourceCode"/>
    <w:rsid w:val="00020AAF"/>
    <w:rPr>
      <w:rFonts w:ascii="Consolas" w:hAnsi="Consolas"/>
      <w:sz w:val="22"/>
    </w:rPr>
  </w:style>
  <w:style w:type="paragraph" w:customStyle="1" w:styleId="SourceCode">
    <w:name w:val="Source Code"/>
    <w:basedOn w:val="Normal"/>
    <w:link w:val="VerbatimChar"/>
    <w:rsid w:val="00020AAF"/>
    <w:pPr>
      <w:wordWrap w:val="0"/>
      <w:spacing w:after="200"/>
    </w:pPr>
    <w:rPr>
      <w:rFonts w:ascii="Consolas" w:hAnsi="Consolas"/>
      <w:sz w:val="22"/>
    </w:rPr>
  </w:style>
  <w:style w:type="paragraph" w:styleId="Bibliography">
    <w:name w:val="Bibliography"/>
    <w:basedOn w:val="Normal"/>
    <w:next w:val="Normal"/>
    <w:uiPriority w:val="37"/>
    <w:unhideWhenUsed/>
    <w:rsid w:val="004C53C9"/>
  </w:style>
  <w:style w:type="character" w:styleId="Mention">
    <w:name w:val="Mention"/>
    <w:basedOn w:val="DefaultParagraphFont"/>
    <w:uiPriority w:val="99"/>
    <w:unhideWhenUsed/>
    <w:rsid w:val="00B668CA"/>
    <w:rPr>
      <w:color w:val="2B579A"/>
      <w:shd w:val="clear" w:color="auto" w:fill="E1DFDD"/>
    </w:rPr>
  </w:style>
  <w:style w:type="paragraph" w:styleId="Caption">
    <w:name w:val="caption"/>
    <w:basedOn w:val="Normal"/>
    <w:next w:val="Normal"/>
    <w:uiPriority w:val="35"/>
    <w:unhideWhenUsed/>
    <w:qFormat/>
    <w:rsid w:val="00931288"/>
    <w:pPr>
      <w:spacing w:after="200"/>
    </w:pPr>
    <w:rPr>
      <w:i/>
      <w:iCs/>
      <w:color w:val="1F497D" w:themeColor="text2"/>
      <w:sz w:val="18"/>
      <w:szCs w:val="18"/>
    </w:rPr>
  </w:style>
  <w:style w:type="table" w:customStyle="1" w:styleId="table">
    <w:name w:val="table"/>
    <w:rsid w:val="00F02622"/>
    <w:rPr>
      <w:rFonts w:ascii="Times New Roman" w:eastAsia="Times New Roman" w:hAnsi="Times New Roman" w:cs="Times New Roman"/>
      <w:sz w:val="20"/>
      <w:szCs w:val="20"/>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5477">
      <w:bodyDiv w:val="1"/>
      <w:marLeft w:val="0"/>
      <w:marRight w:val="0"/>
      <w:marTop w:val="0"/>
      <w:marBottom w:val="0"/>
      <w:divBdr>
        <w:top w:val="none" w:sz="0" w:space="0" w:color="auto"/>
        <w:left w:val="none" w:sz="0" w:space="0" w:color="auto"/>
        <w:bottom w:val="none" w:sz="0" w:space="0" w:color="auto"/>
        <w:right w:val="none" w:sz="0" w:space="0" w:color="auto"/>
      </w:divBdr>
    </w:div>
    <w:div w:id="12266725">
      <w:bodyDiv w:val="1"/>
      <w:marLeft w:val="0"/>
      <w:marRight w:val="0"/>
      <w:marTop w:val="0"/>
      <w:marBottom w:val="0"/>
      <w:divBdr>
        <w:top w:val="none" w:sz="0" w:space="0" w:color="auto"/>
        <w:left w:val="none" w:sz="0" w:space="0" w:color="auto"/>
        <w:bottom w:val="none" w:sz="0" w:space="0" w:color="auto"/>
        <w:right w:val="none" w:sz="0" w:space="0" w:color="auto"/>
      </w:divBdr>
    </w:div>
    <w:div w:id="30039372">
      <w:bodyDiv w:val="1"/>
      <w:marLeft w:val="0"/>
      <w:marRight w:val="0"/>
      <w:marTop w:val="0"/>
      <w:marBottom w:val="0"/>
      <w:divBdr>
        <w:top w:val="none" w:sz="0" w:space="0" w:color="auto"/>
        <w:left w:val="none" w:sz="0" w:space="0" w:color="auto"/>
        <w:bottom w:val="none" w:sz="0" w:space="0" w:color="auto"/>
        <w:right w:val="none" w:sz="0" w:space="0" w:color="auto"/>
      </w:divBdr>
    </w:div>
    <w:div w:id="68769938">
      <w:bodyDiv w:val="1"/>
      <w:marLeft w:val="0"/>
      <w:marRight w:val="0"/>
      <w:marTop w:val="0"/>
      <w:marBottom w:val="0"/>
      <w:divBdr>
        <w:top w:val="none" w:sz="0" w:space="0" w:color="auto"/>
        <w:left w:val="none" w:sz="0" w:space="0" w:color="auto"/>
        <w:bottom w:val="none" w:sz="0" w:space="0" w:color="auto"/>
        <w:right w:val="none" w:sz="0" w:space="0" w:color="auto"/>
      </w:divBdr>
    </w:div>
    <w:div w:id="88090572">
      <w:bodyDiv w:val="1"/>
      <w:marLeft w:val="0"/>
      <w:marRight w:val="0"/>
      <w:marTop w:val="0"/>
      <w:marBottom w:val="0"/>
      <w:divBdr>
        <w:top w:val="none" w:sz="0" w:space="0" w:color="auto"/>
        <w:left w:val="none" w:sz="0" w:space="0" w:color="auto"/>
        <w:bottom w:val="none" w:sz="0" w:space="0" w:color="auto"/>
        <w:right w:val="none" w:sz="0" w:space="0" w:color="auto"/>
      </w:divBdr>
      <w:divsChild>
        <w:div w:id="1630014148">
          <w:marLeft w:val="0"/>
          <w:marRight w:val="0"/>
          <w:marTop w:val="0"/>
          <w:marBottom w:val="0"/>
          <w:divBdr>
            <w:top w:val="none" w:sz="0" w:space="0" w:color="auto"/>
            <w:left w:val="none" w:sz="0" w:space="0" w:color="auto"/>
            <w:bottom w:val="none" w:sz="0" w:space="0" w:color="auto"/>
            <w:right w:val="none" w:sz="0" w:space="0" w:color="auto"/>
          </w:divBdr>
          <w:divsChild>
            <w:div w:id="704603625">
              <w:marLeft w:val="0"/>
              <w:marRight w:val="0"/>
              <w:marTop w:val="0"/>
              <w:marBottom w:val="0"/>
              <w:divBdr>
                <w:top w:val="none" w:sz="0" w:space="0" w:color="auto"/>
                <w:left w:val="none" w:sz="0" w:space="0" w:color="auto"/>
                <w:bottom w:val="none" w:sz="0" w:space="0" w:color="auto"/>
                <w:right w:val="none" w:sz="0" w:space="0" w:color="auto"/>
              </w:divBdr>
            </w:div>
            <w:div w:id="791751911">
              <w:marLeft w:val="0"/>
              <w:marRight w:val="0"/>
              <w:marTop w:val="0"/>
              <w:marBottom w:val="0"/>
              <w:divBdr>
                <w:top w:val="none" w:sz="0" w:space="0" w:color="auto"/>
                <w:left w:val="none" w:sz="0" w:space="0" w:color="auto"/>
                <w:bottom w:val="none" w:sz="0" w:space="0" w:color="auto"/>
                <w:right w:val="none" w:sz="0" w:space="0" w:color="auto"/>
              </w:divBdr>
            </w:div>
            <w:div w:id="104498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5175">
      <w:bodyDiv w:val="1"/>
      <w:marLeft w:val="0"/>
      <w:marRight w:val="0"/>
      <w:marTop w:val="0"/>
      <w:marBottom w:val="0"/>
      <w:divBdr>
        <w:top w:val="none" w:sz="0" w:space="0" w:color="auto"/>
        <w:left w:val="none" w:sz="0" w:space="0" w:color="auto"/>
        <w:bottom w:val="none" w:sz="0" w:space="0" w:color="auto"/>
        <w:right w:val="none" w:sz="0" w:space="0" w:color="auto"/>
      </w:divBdr>
    </w:div>
    <w:div w:id="168258762">
      <w:bodyDiv w:val="1"/>
      <w:marLeft w:val="0"/>
      <w:marRight w:val="0"/>
      <w:marTop w:val="0"/>
      <w:marBottom w:val="0"/>
      <w:divBdr>
        <w:top w:val="none" w:sz="0" w:space="0" w:color="auto"/>
        <w:left w:val="none" w:sz="0" w:space="0" w:color="auto"/>
        <w:bottom w:val="none" w:sz="0" w:space="0" w:color="auto"/>
        <w:right w:val="none" w:sz="0" w:space="0" w:color="auto"/>
      </w:divBdr>
    </w:div>
    <w:div w:id="195311353">
      <w:bodyDiv w:val="1"/>
      <w:marLeft w:val="0"/>
      <w:marRight w:val="0"/>
      <w:marTop w:val="0"/>
      <w:marBottom w:val="0"/>
      <w:divBdr>
        <w:top w:val="none" w:sz="0" w:space="0" w:color="auto"/>
        <w:left w:val="none" w:sz="0" w:space="0" w:color="auto"/>
        <w:bottom w:val="none" w:sz="0" w:space="0" w:color="auto"/>
        <w:right w:val="none" w:sz="0" w:space="0" w:color="auto"/>
      </w:divBdr>
    </w:div>
    <w:div w:id="216430068">
      <w:bodyDiv w:val="1"/>
      <w:marLeft w:val="0"/>
      <w:marRight w:val="0"/>
      <w:marTop w:val="0"/>
      <w:marBottom w:val="0"/>
      <w:divBdr>
        <w:top w:val="none" w:sz="0" w:space="0" w:color="auto"/>
        <w:left w:val="none" w:sz="0" w:space="0" w:color="auto"/>
        <w:bottom w:val="none" w:sz="0" w:space="0" w:color="auto"/>
        <w:right w:val="none" w:sz="0" w:space="0" w:color="auto"/>
      </w:divBdr>
    </w:div>
    <w:div w:id="290868589">
      <w:bodyDiv w:val="1"/>
      <w:marLeft w:val="0"/>
      <w:marRight w:val="0"/>
      <w:marTop w:val="0"/>
      <w:marBottom w:val="0"/>
      <w:divBdr>
        <w:top w:val="none" w:sz="0" w:space="0" w:color="auto"/>
        <w:left w:val="none" w:sz="0" w:space="0" w:color="auto"/>
        <w:bottom w:val="none" w:sz="0" w:space="0" w:color="auto"/>
        <w:right w:val="none" w:sz="0" w:space="0" w:color="auto"/>
      </w:divBdr>
    </w:div>
    <w:div w:id="331492095">
      <w:bodyDiv w:val="1"/>
      <w:marLeft w:val="0"/>
      <w:marRight w:val="0"/>
      <w:marTop w:val="0"/>
      <w:marBottom w:val="0"/>
      <w:divBdr>
        <w:top w:val="none" w:sz="0" w:space="0" w:color="auto"/>
        <w:left w:val="none" w:sz="0" w:space="0" w:color="auto"/>
        <w:bottom w:val="none" w:sz="0" w:space="0" w:color="auto"/>
        <w:right w:val="none" w:sz="0" w:space="0" w:color="auto"/>
      </w:divBdr>
    </w:div>
    <w:div w:id="394668193">
      <w:bodyDiv w:val="1"/>
      <w:marLeft w:val="0"/>
      <w:marRight w:val="0"/>
      <w:marTop w:val="0"/>
      <w:marBottom w:val="0"/>
      <w:divBdr>
        <w:top w:val="none" w:sz="0" w:space="0" w:color="auto"/>
        <w:left w:val="none" w:sz="0" w:space="0" w:color="auto"/>
        <w:bottom w:val="none" w:sz="0" w:space="0" w:color="auto"/>
        <w:right w:val="none" w:sz="0" w:space="0" w:color="auto"/>
      </w:divBdr>
    </w:div>
    <w:div w:id="411509826">
      <w:bodyDiv w:val="1"/>
      <w:marLeft w:val="0"/>
      <w:marRight w:val="0"/>
      <w:marTop w:val="0"/>
      <w:marBottom w:val="0"/>
      <w:divBdr>
        <w:top w:val="none" w:sz="0" w:space="0" w:color="auto"/>
        <w:left w:val="none" w:sz="0" w:space="0" w:color="auto"/>
        <w:bottom w:val="none" w:sz="0" w:space="0" w:color="auto"/>
        <w:right w:val="none" w:sz="0" w:space="0" w:color="auto"/>
      </w:divBdr>
    </w:div>
    <w:div w:id="413168364">
      <w:bodyDiv w:val="1"/>
      <w:marLeft w:val="0"/>
      <w:marRight w:val="0"/>
      <w:marTop w:val="0"/>
      <w:marBottom w:val="0"/>
      <w:divBdr>
        <w:top w:val="none" w:sz="0" w:space="0" w:color="auto"/>
        <w:left w:val="none" w:sz="0" w:space="0" w:color="auto"/>
        <w:bottom w:val="none" w:sz="0" w:space="0" w:color="auto"/>
        <w:right w:val="none" w:sz="0" w:space="0" w:color="auto"/>
      </w:divBdr>
    </w:div>
    <w:div w:id="430200335">
      <w:bodyDiv w:val="1"/>
      <w:marLeft w:val="0"/>
      <w:marRight w:val="0"/>
      <w:marTop w:val="0"/>
      <w:marBottom w:val="0"/>
      <w:divBdr>
        <w:top w:val="none" w:sz="0" w:space="0" w:color="auto"/>
        <w:left w:val="none" w:sz="0" w:space="0" w:color="auto"/>
        <w:bottom w:val="none" w:sz="0" w:space="0" w:color="auto"/>
        <w:right w:val="none" w:sz="0" w:space="0" w:color="auto"/>
      </w:divBdr>
    </w:div>
    <w:div w:id="513033722">
      <w:bodyDiv w:val="1"/>
      <w:marLeft w:val="0"/>
      <w:marRight w:val="0"/>
      <w:marTop w:val="0"/>
      <w:marBottom w:val="0"/>
      <w:divBdr>
        <w:top w:val="none" w:sz="0" w:space="0" w:color="auto"/>
        <w:left w:val="none" w:sz="0" w:space="0" w:color="auto"/>
        <w:bottom w:val="none" w:sz="0" w:space="0" w:color="auto"/>
        <w:right w:val="none" w:sz="0" w:space="0" w:color="auto"/>
      </w:divBdr>
    </w:div>
    <w:div w:id="539317858">
      <w:bodyDiv w:val="1"/>
      <w:marLeft w:val="0"/>
      <w:marRight w:val="0"/>
      <w:marTop w:val="0"/>
      <w:marBottom w:val="0"/>
      <w:divBdr>
        <w:top w:val="none" w:sz="0" w:space="0" w:color="auto"/>
        <w:left w:val="none" w:sz="0" w:space="0" w:color="auto"/>
        <w:bottom w:val="none" w:sz="0" w:space="0" w:color="auto"/>
        <w:right w:val="none" w:sz="0" w:space="0" w:color="auto"/>
      </w:divBdr>
    </w:div>
    <w:div w:id="554047516">
      <w:bodyDiv w:val="1"/>
      <w:marLeft w:val="0"/>
      <w:marRight w:val="0"/>
      <w:marTop w:val="0"/>
      <w:marBottom w:val="0"/>
      <w:divBdr>
        <w:top w:val="none" w:sz="0" w:space="0" w:color="auto"/>
        <w:left w:val="none" w:sz="0" w:space="0" w:color="auto"/>
        <w:bottom w:val="none" w:sz="0" w:space="0" w:color="auto"/>
        <w:right w:val="none" w:sz="0" w:space="0" w:color="auto"/>
      </w:divBdr>
    </w:div>
    <w:div w:id="586421450">
      <w:bodyDiv w:val="1"/>
      <w:marLeft w:val="0"/>
      <w:marRight w:val="0"/>
      <w:marTop w:val="0"/>
      <w:marBottom w:val="0"/>
      <w:divBdr>
        <w:top w:val="none" w:sz="0" w:space="0" w:color="auto"/>
        <w:left w:val="none" w:sz="0" w:space="0" w:color="auto"/>
        <w:bottom w:val="none" w:sz="0" w:space="0" w:color="auto"/>
        <w:right w:val="none" w:sz="0" w:space="0" w:color="auto"/>
      </w:divBdr>
    </w:div>
    <w:div w:id="606229767">
      <w:bodyDiv w:val="1"/>
      <w:marLeft w:val="0"/>
      <w:marRight w:val="0"/>
      <w:marTop w:val="0"/>
      <w:marBottom w:val="0"/>
      <w:divBdr>
        <w:top w:val="none" w:sz="0" w:space="0" w:color="auto"/>
        <w:left w:val="none" w:sz="0" w:space="0" w:color="auto"/>
        <w:bottom w:val="none" w:sz="0" w:space="0" w:color="auto"/>
        <w:right w:val="none" w:sz="0" w:space="0" w:color="auto"/>
      </w:divBdr>
    </w:div>
    <w:div w:id="607352515">
      <w:bodyDiv w:val="1"/>
      <w:marLeft w:val="0"/>
      <w:marRight w:val="0"/>
      <w:marTop w:val="0"/>
      <w:marBottom w:val="0"/>
      <w:divBdr>
        <w:top w:val="none" w:sz="0" w:space="0" w:color="auto"/>
        <w:left w:val="none" w:sz="0" w:space="0" w:color="auto"/>
        <w:bottom w:val="none" w:sz="0" w:space="0" w:color="auto"/>
        <w:right w:val="none" w:sz="0" w:space="0" w:color="auto"/>
      </w:divBdr>
    </w:div>
    <w:div w:id="621349030">
      <w:bodyDiv w:val="1"/>
      <w:marLeft w:val="0"/>
      <w:marRight w:val="0"/>
      <w:marTop w:val="0"/>
      <w:marBottom w:val="0"/>
      <w:divBdr>
        <w:top w:val="none" w:sz="0" w:space="0" w:color="auto"/>
        <w:left w:val="none" w:sz="0" w:space="0" w:color="auto"/>
        <w:bottom w:val="none" w:sz="0" w:space="0" w:color="auto"/>
        <w:right w:val="none" w:sz="0" w:space="0" w:color="auto"/>
      </w:divBdr>
    </w:div>
    <w:div w:id="751973174">
      <w:bodyDiv w:val="1"/>
      <w:marLeft w:val="0"/>
      <w:marRight w:val="0"/>
      <w:marTop w:val="0"/>
      <w:marBottom w:val="0"/>
      <w:divBdr>
        <w:top w:val="none" w:sz="0" w:space="0" w:color="auto"/>
        <w:left w:val="none" w:sz="0" w:space="0" w:color="auto"/>
        <w:bottom w:val="none" w:sz="0" w:space="0" w:color="auto"/>
        <w:right w:val="none" w:sz="0" w:space="0" w:color="auto"/>
      </w:divBdr>
    </w:div>
    <w:div w:id="758907562">
      <w:bodyDiv w:val="1"/>
      <w:marLeft w:val="0"/>
      <w:marRight w:val="0"/>
      <w:marTop w:val="0"/>
      <w:marBottom w:val="0"/>
      <w:divBdr>
        <w:top w:val="none" w:sz="0" w:space="0" w:color="auto"/>
        <w:left w:val="none" w:sz="0" w:space="0" w:color="auto"/>
        <w:bottom w:val="none" w:sz="0" w:space="0" w:color="auto"/>
        <w:right w:val="none" w:sz="0" w:space="0" w:color="auto"/>
      </w:divBdr>
      <w:divsChild>
        <w:div w:id="901868032">
          <w:marLeft w:val="0"/>
          <w:marRight w:val="0"/>
          <w:marTop w:val="0"/>
          <w:marBottom w:val="0"/>
          <w:divBdr>
            <w:top w:val="none" w:sz="0" w:space="0" w:color="auto"/>
            <w:left w:val="none" w:sz="0" w:space="0" w:color="auto"/>
            <w:bottom w:val="none" w:sz="0" w:space="0" w:color="auto"/>
            <w:right w:val="none" w:sz="0" w:space="0" w:color="auto"/>
          </w:divBdr>
          <w:divsChild>
            <w:div w:id="1159149767">
              <w:marLeft w:val="0"/>
              <w:marRight w:val="0"/>
              <w:marTop w:val="0"/>
              <w:marBottom w:val="0"/>
              <w:divBdr>
                <w:top w:val="none" w:sz="0" w:space="0" w:color="auto"/>
                <w:left w:val="none" w:sz="0" w:space="0" w:color="auto"/>
                <w:bottom w:val="none" w:sz="0" w:space="0" w:color="auto"/>
                <w:right w:val="none" w:sz="0" w:space="0" w:color="auto"/>
              </w:divBdr>
            </w:div>
            <w:div w:id="1365181180">
              <w:marLeft w:val="0"/>
              <w:marRight w:val="0"/>
              <w:marTop w:val="0"/>
              <w:marBottom w:val="0"/>
              <w:divBdr>
                <w:top w:val="none" w:sz="0" w:space="0" w:color="auto"/>
                <w:left w:val="none" w:sz="0" w:space="0" w:color="auto"/>
                <w:bottom w:val="none" w:sz="0" w:space="0" w:color="auto"/>
                <w:right w:val="none" w:sz="0" w:space="0" w:color="auto"/>
              </w:divBdr>
            </w:div>
            <w:div w:id="30960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787">
      <w:bodyDiv w:val="1"/>
      <w:marLeft w:val="0"/>
      <w:marRight w:val="0"/>
      <w:marTop w:val="0"/>
      <w:marBottom w:val="0"/>
      <w:divBdr>
        <w:top w:val="none" w:sz="0" w:space="0" w:color="auto"/>
        <w:left w:val="none" w:sz="0" w:space="0" w:color="auto"/>
        <w:bottom w:val="none" w:sz="0" w:space="0" w:color="auto"/>
        <w:right w:val="none" w:sz="0" w:space="0" w:color="auto"/>
      </w:divBdr>
    </w:div>
    <w:div w:id="785462344">
      <w:bodyDiv w:val="1"/>
      <w:marLeft w:val="0"/>
      <w:marRight w:val="0"/>
      <w:marTop w:val="0"/>
      <w:marBottom w:val="0"/>
      <w:divBdr>
        <w:top w:val="none" w:sz="0" w:space="0" w:color="auto"/>
        <w:left w:val="none" w:sz="0" w:space="0" w:color="auto"/>
        <w:bottom w:val="none" w:sz="0" w:space="0" w:color="auto"/>
        <w:right w:val="none" w:sz="0" w:space="0" w:color="auto"/>
      </w:divBdr>
    </w:div>
    <w:div w:id="788082758">
      <w:bodyDiv w:val="1"/>
      <w:marLeft w:val="0"/>
      <w:marRight w:val="0"/>
      <w:marTop w:val="0"/>
      <w:marBottom w:val="0"/>
      <w:divBdr>
        <w:top w:val="none" w:sz="0" w:space="0" w:color="auto"/>
        <w:left w:val="none" w:sz="0" w:space="0" w:color="auto"/>
        <w:bottom w:val="none" w:sz="0" w:space="0" w:color="auto"/>
        <w:right w:val="none" w:sz="0" w:space="0" w:color="auto"/>
      </w:divBdr>
    </w:div>
    <w:div w:id="802502609">
      <w:bodyDiv w:val="1"/>
      <w:marLeft w:val="0"/>
      <w:marRight w:val="0"/>
      <w:marTop w:val="0"/>
      <w:marBottom w:val="0"/>
      <w:divBdr>
        <w:top w:val="none" w:sz="0" w:space="0" w:color="auto"/>
        <w:left w:val="none" w:sz="0" w:space="0" w:color="auto"/>
        <w:bottom w:val="none" w:sz="0" w:space="0" w:color="auto"/>
        <w:right w:val="none" w:sz="0" w:space="0" w:color="auto"/>
      </w:divBdr>
    </w:div>
    <w:div w:id="868294951">
      <w:bodyDiv w:val="1"/>
      <w:marLeft w:val="0"/>
      <w:marRight w:val="0"/>
      <w:marTop w:val="0"/>
      <w:marBottom w:val="0"/>
      <w:divBdr>
        <w:top w:val="none" w:sz="0" w:space="0" w:color="auto"/>
        <w:left w:val="none" w:sz="0" w:space="0" w:color="auto"/>
        <w:bottom w:val="none" w:sz="0" w:space="0" w:color="auto"/>
        <w:right w:val="none" w:sz="0" w:space="0" w:color="auto"/>
      </w:divBdr>
    </w:div>
    <w:div w:id="953750535">
      <w:bodyDiv w:val="1"/>
      <w:marLeft w:val="0"/>
      <w:marRight w:val="0"/>
      <w:marTop w:val="0"/>
      <w:marBottom w:val="0"/>
      <w:divBdr>
        <w:top w:val="none" w:sz="0" w:space="0" w:color="auto"/>
        <w:left w:val="none" w:sz="0" w:space="0" w:color="auto"/>
        <w:bottom w:val="none" w:sz="0" w:space="0" w:color="auto"/>
        <w:right w:val="none" w:sz="0" w:space="0" w:color="auto"/>
      </w:divBdr>
    </w:div>
    <w:div w:id="956639288">
      <w:bodyDiv w:val="1"/>
      <w:marLeft w:val="0"/>
      <w:marRight w:val="0"/>
      <w:marTop w:val="0"/>
      <w:marBottom w:val="0"/>
      <w:divBdr>
        <w:top w:val="none" w:sz="0" w:space="0" w:color="auto"/>
        <w:left w:val="none" w:sz="0" w:space="0" w:color="auto"/>
        <w:bottom w:val="none" w:sz="0" w:space="0" w:color="auto"/>
        <w:right w:val="none" w:sz="0" w:space="0" w:color="auto"/>
      </w:divBdr>
    </w:div>
    <w:div w:id="985552974">
      <w:bodyDiv w:val="1"/>
      <w:marLeft w:val="0"/>
      <w:marRight w:val="0"/>
      <w:marTop w:val="0"/>
      <w:marBottom w:val="0"/>
      <w:divBdr>
        <w:top w:val="none" w:sz="0" w:space="0" w:color="auto"/>
        <w:left w:val="none" w:sz="0" w:space="0" w:color="auto"/>
        <w:bottom w:val="none" w:sz="0" w:space="0" w:color="auto"/>
        <w:right w:val="none" w:sz="0" w:space="0" w:color="auto"/>
      </w:divBdr>
    </w:div>
    <w:div w:id="992955282">
      <w:bodyDiv w:val="1"/>
      <w:marLeft w:val="0"/>
      <w:marRight w:val="0"/>
      <w:marTop w:val="0"/>
      <w:marBottom w:val="0"/>
      <w:divBdr>
        <w:top w:val="none" w:sz="0" w:space="0" w:color="auto"/>
        <w:left w:val="none" w:sz="0" w:space="0" w:color="auto"/>
        <w:bottom w:val="none" w:sz="0" w:space="0" w:color="auto"/>
        <w:right w:val="none" w:sz="0" w:space="0" w:color="auto"/>
      </w:divBdr>
    </w:div>
    <w:div w:id="998313934">
      <w:bodyDiv w:val="1"/>
      <w:marLeft w:val="0"/>
      <w:marRight w:val="0"/>
      <w:marTop w:val="0"/>
      <w:marBottom w:val="0"/>
      <w:divBdr>
        <w:top w:val="none" w:sz="0" w:space="0" w:color="auto"/>
        <w:left w:val="none" w:sz="0" w:space="0" w:color="auto"/>
        <w:bottom w:val="none" w:sz="0" w:space="0" w:color="auto"/>
        <w:right w:val="none" w:sz="0" w:space="0" w:color="auto"/>
      </w:divBdr>
    </w:div>
    <w:div w:id="1145001351">
      <w:bodyDiv w:val="1"/>
      <w:marLeft w:val="0"/>
      <w:marRight w:val="0"/>
      <w:marTop w:val="0"/>
      <w:marBottom w:val="0"/>
      <w:divBdr>
        <w:top w:val="none" w:sz="0" w:space="0" w:color="auto"/>
        <w:left w:val="none" w:sz="0" w:space="0" w:color="auto"/>
        <w:bottom w:val="none" w:sz="0" w:space="0" w:color="auto"/>
        <w:right w:val="none" w:sz="0" w:space="0" w:color="auto"/>
      </w:divBdr>
    </w:div>
    <w:div w:id="1163470592">
      <w:bodyDiv w:val="1"/>
      <w:marLeft w:val="0"/>
      <w:marRight w:val="0"/>
      <w:marTop w:val="0"/>
      <w:marBottom w:val="0"/>
      <w:divBdr>
        <w:top w:val="none" w:sz="0" w:space="0" w:color="auto"/>
        <w:left w:val="none" w:sz="0" w:space="0" w:color="auto"/>
        <w:bottom w:val="none" w:sz="0" w:space="0" w:color="auto"/>
        <w:right w:val="none" w:sz="0" w:space="0" w:color="auto"/>
      </w:divBdr>
    </w:div>
    <w:div w:id="1190877550">
      <w:bodyDiv w:val="1"/>
      <w:marLeft w:val="0"/>
      <w:marRight w:val="0"/>
      <w:marTop w:val="0"/>
      <w:marBottom w:val="0"/>
      <w:divBdr>
        <w:top w:val="none" w:sz="0" w:space="0" w:color="auto"/>
        <w:left w:val="none" w:sz="0" w:space="0" w:color="auto"/>
        <w:bottom w:val="none" w:sz="0" w:space="0" w:color="auto"/>
        <w:right w:val="none" w:sz="0" w:space="0" w:color="auto"/>
      </w:divBdr>
    </w:div>
    <w:div w:id="1191525522">
      <w:bodyDiv w:val="1"/>
      <w:marLeft w:val="0"/>
      <w:marRight w:val="0"/>
      <w:marTop w:val="0"/>
      <w:marBottom w:val="0"/>
      <w:divBdr>
        <w:top w:val="none" w:sz="0" w:space="0" w:color="auto"/>
        <w:left w:val="none" w:sz="0" w:space="0" w:color="auto"/>
        <w:bottom w:val="none" w:sz="0" w:space="0" w:color="auto"/>
        <w:right w:val="none" w:sz="0" w:space="0" w:color="auto"/>
      </w:divBdr>
    </w:div>
    <w:div w:id="1199584423">
      <w:bodyDiv w:val="1"/>
      <w:marLeft w:val="0"/>
      <w:marRight w:val="0"/>
      <w:marTop w:val="0"/>
      <w:marBottom w:val="0"/>
      <w:divBdr>
        <w:top w:val="none" w:sz="0" w:space="0" w:color="auto"/>
        <w:left w:val="none" w:sz="0" w:space="0" w:color="auto"/>
        <w:bottom w:val="none" w:sz="0" w:space="0" w:color="auto"/>
        <w:right w:val="none" w:sz="0" w:space="0" w:color="auto"/>
      </w:divBdr>
    </w:div>
    <w:div w:id="1205212383">
      <w:bodyDiv w:val="1"/>
      <w:marLeft w:val="0"/>
      <w:marRight w:val="0"/>
      <w:marTop w:val="0"/>
      <w:marBottom w:val="0"/>
      <w:divBdr>
        <w:top w:val="none" w:sz="0" w:space="0" w:color="auto"/>
        <w:left w:val="none" w:sz="0" w:space="0" w:color="auto"/>
        <w:bottom w:val="none" w:sz="0" w:space="0" w:color="auto"/>
        <w:right w:val="none" w:sz="0" w:space="0" w:color="auto"/>
      </w:divBdr>
    </w:div>
    <w:div w:id="1244754858">
      <w:bodyDiv w:val="1"/>
      <w:marLeft w:val="0"/>
      <w:marRight w:val="0"/>
      <w:marTop w:val="0"/>
      <w:marBottom w:val="0"/>
      <w:divBdr>
        <w:top w:val="none" w:sz="0" w:space="0" w:color="auto"/>
        <w:left w:val="none" w:sz="0" w:space="0" w:color="auto"/>
        <w:bottom w:val="none" w:sz="0" w:space="0" w:color="auto"/>
        <w:right w:val="none" w:sz="0" w:space="0" w:color="auto"/>
      </w:divBdr>
    </w:div>
    <w:div w:id="1255280843">
      <w:bodyDiv w:val="1"/>
      <w:marLeft w:val="0"/>
      <w:marRight w:val="0"/>
      <w:marTop w:val="0"/>
      <w:marBottom w:val="0"/>
      <w:divBdr>
        <w:top w:val="none" w:sz="0" w:space="0" w:color="auto"/>
        <w:left w:val="none" w:sz="0" w:space="0" w:color="auto"/>
        <w:bottom w:val="none" w:sz="0" w:space="0" w:color="auto"/>
        <w:right w:val="none" w:sz="0" w:space="0" w:color="auto"/>
      </w:divBdr>
    </w:div>
    <w:div w:id="1265266120">
      <w:bodyDiv w:val="1"/>
      <w:marLeft w:val="0"/>
      <w:marRight w:val="0"/>
      <w:marTop w:val="0"/>
      <w:marBottom w:val="0"/>
      <w:divBdr>
        <w:top w:val="none" w:sz="0" w:space="0" w:color="auto"/>
        <w:left w:val="none" w:sz="0" w:space="0" w:color="auto"/>
        <w:bottom w:val="none" w:sz="0" w:space="0" w:color="auto"/>
        <w:right w:val="none" w:sz="0" w:space="0" w:color="auto"/>
      </w:divBdr>
    </w:div>
    <w:div w:id="1269435061">
      <w:bodyDiv w:val="1"/>
      <w:marLeft w:val="0"/>
      <w:marRight w:val="0"/>
      <w:marTop w:val="0"/>
      <w:marBottom w:val="0"/>
      <w:divBdr>
        <w:top w:val="none" w:sz="0" w:space="0" w:color="auto"/>
        <w:left w:val="none" w:sz="0" w:space="0" w:color="auto"/>
        <w:bottom w:val="none" w:sz="0" w:space="0" w:color="auto"/>
        <w:right w:val="none" w:sz="0" w:space="0" w:color="auto"/>
      </w:divBdr>
    </w:div>
    <w:div w:id="1274628766">
      <w:bodyDiv w:val="1"/>
      <w:marLeft w:val="0"/>
      <w:marRight w:val="0"/>
      <w:marTop w:val="0"/>
      <w:marBottom w:val="0"/>
      <w:divBdr>
        <w:top w:val="none" w:sz="0" w:space="0" w:color="auto"/>
        <w:left w:val="none" w:sz="0" w:space="0" w:color="auto"/>
        <w:bottom w:val="none" w:sz="0" w:space="0" w:color="auto"/>
        <w:right w:val="none" w:sz="0" w:space="0" w:color="auto"/>
      </w:divBdr>
      <w:divsChild>
        <w:div w:id="777993069">
          <w:marLeft w:val="0"/>
          <w:marRight w:val="0"/>
          <w:marTop w:val="0"/>
          <w:marBottom w:val="0"/>
          <w:divBdr>
            <w:top w:val="none" w:sz="0" w:space="0" w:color="auto"/>
            <w:left w:val="none" w:sz="0" w:space="0" w:color="auto"/>
            <w:bottom w:val="none" w:sz="0" w:space="0" w:color="auto"/>
            <w:right w:val="none" w:sz="0" w:space="0" w:color="auto"/>
          </w:divBdr>
          <w:divsChild>
            <w:div w:id="1476217472">
              <w:marLeft w:val="0"/>
              <w:marRight w:val="0"/>
              <w:marTop w:val="0"/>
              <w:marBottom w:val="0"/>
              <w:divBdr>
                <w:top w:val="none" w:sz="0" w:space="0" w:color="auto"/>
                <w:left w:val="none" w:sz="0" w:space="0" w:color="auto"/>
                <w:bottom w:val="none" w:sz="0" w:space="0" w:color="auto"/>
                <w:right w:val="none" w:sz="0" w:space="0" w:color="auto"/>
              </w:divBdr>
            </w:div>
            <w:div w:id="890729370">
              <w:marLeft w:val="0"/>
              <w:marRight w:val="0"/>
              <w:marTop w:val="0"/>
              <w:marBottom w:val="0"/>
              <w:divBdr>
                <w:top w:val="none" w:sz="0" w:space="0" w:color="auto"/>
                <w:left w:val="none" w:sz="0" w:space="0" w:color="auto"/>
                <w:bottom w:val="none" w:sz="0" w:space="0" w:color="auto"/>
                <w:right w:val="none" w:sz="0" w:space="0" w:color="auto"/>
              </w:divBdr>
            </w:div>
            <w:div w:id="201749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01991">
      <w:bodyDiv w:val="1"/>
      <w:marLeft w:val="0"/>
      <w:marRight w:val="0"/>
      <w:marTop w:val="0"/>
      <w:marBottom w:val="0"/>
      <w:divBdr>
        <w:top w:val="none" w:sz="0" w:space="0" w:color="auto"/>
        <w:left w:val="none" w:sz="0" w:space="0" w:color="auto"/>
        <w:bottom w:val="none" w:sz="0" w:space="0" w:color="auto"/>
        <w:right w:val="none" w:sz="0" w:space="0" w:color="auto"/>
      </w:divBdr>
    </w:div>
    <w:div w:id="1349259475">
      <w:bodyDiv w:val="1"/>
      <w:marLeft w:val="0"/>
      <w:marRight w:val="0"/>
      <w:marTop w:val="0"/>
      <w:marBottom w:val="0"/>
      <w:divBdr>
        <w:top w:val="none" w:sz="0" w:space="0" w:color="auto"/>
        <w:left w:val="none" w:sz="0" w:space="0" w:color="auto"/>
        <w:bottom w:val="none" w:sz="0" w:space="0" w:color="auto"/>
        <w:right w:val="none" w:sz="0" w:space="0" w:color="auto"/>
      </w:divBdr>
    </w:div>
    <w:div w:id="1392732523">
      <w:bodyDiv w:val="1"/>
      <w:marLeft w:val="0"/>
      <w:marRight w:val="0"/>
      <w:marTop w:val="0"/>
      <w:marBottom w:val="0"/>
      <w:divBdr>
        <w:top w:val="none" w:sz="0" w:space="0" w:color="auto"/>
        <w:left w:val="none" w:sz="0" w:space="0" w:color="auto"/>
        <w:bottom w:val="none" w:sz="0" w:space="0" w:color="auto"/>
        <w:right w:val="none" w:sz="0" w:space="0" w:color="auto"/>
      </w:divBdr>
    </w:div>
    <w:div w:id="1406101423">
      <w:bodyDiv w:val="1"/>
      <w:marLeft w:val="0"/>
      <w:marRight w:val="0"/>
      <w:marTop w:val="0"/>
      <w:marBottom w:val="0"/>
      <w:divBdr>
        <w:top w:val="none" w:sz="0" w:space="0" w:color="auto"/>
        <w:left w:val="none" w:sz="0" w:space="0" w:color="auto"/>
        <w:bottom w:val="none" w:sz="0" w:space="0" w:color="auto"/>
        <w:right w:val="none" w:sz="0" w:space="0" w:color="auto"/>
      </w:divBdr>
    </w:div>
    <w:div w:id="1426030574">
      <w:bodyDiv w:val="1"/>
      <w:marLeft w:val="0"/>
      <w:marRight w:val="0"/>
      <w:marTop w:val="0"/>
      <w:marBottom w:val="0"/>
      <w:divBdr>
        <w:top w:val="none" w:sz="0" w:space="0" w:color="auto"/>
        <w:left w:val="none" w:sz="0" w:space="0" w:color="auto"/>
        <w:bottom w:val="none" w:sz="0" w:space="0" w:color="auto"/>
        <w:right w:val="none" w:sz="0" w:space="0" w:color="auto"/>
      </w:divBdr>
    </w:div>
    <w:div w:id="1470632330">
      <w:bodyDiv w:val="1"/>
      <w:marLeft w:val="0"/>
      <w:marRight w:val="0"/>
      <w:marTop w:val="0"/>
      <w:marBottom w:val="0"/>
      <w:divBdr>
        <w:top w:val="none" w:sz="0" w:space="0" w:color="auto"/>
        <w:left w:val="none" w:sz="0" w:space="0" w:color="auto"/>
        <w:bottom w:val="none" w:sz="0" w:space="0" w:color="auto"/>
        <w:right w:val="none" w:sz="0" w:space="0" w:color="auto"/>
      </w:divBdr>
    </w:div>
    <w:div w:id="1482622819">
      <w:bodyDiv w:val="1"/>
      <w:marLeft w:val="0"/>
      <w:marRight w:val="0"/>
      <w:marTop w:val="0"/>
      <w:marBottom w:val="0"/>
      <w:divBdr>
        <w:top w:val="none" w:sz="0" w:space="0" w:color="auto"/>
        <w:left w:val="none" w:sz="0" w:space="0" w:color="auto"/>
        <w:bottom w:val="none" w:sz="0" w:space="0" w:color="auto"/>
        <w:right w:val="none" w:sz="0" w:space="0" w:color="auto"/>
      </w:divBdr>
    </w:div>
    <w:div w:id="1623031155">
      <w:bodyDiv w:val="1"/>
      <w:marLeft w:val="0"/>
      <w:marRight w:val="0"/>
      <w:marTop w:val="0"/>
      <w:marBottom w:val="0"/>
      <w:divBdr>
        <w:top w:val="none" w:sz="0" w:space="0" w:color="auto"/>
        <w:left w:val="none" w:sz="0" w:space="0" w:color="auto"/>
        <w:bottom w:val="none" w:sz="0" w:space="0" w:color="auto"/>
        <w:right w:val="none" w:sz="0" w:space="0" w:color="auto"/>
      </w:divBdr>
    </w:div>
    <w:div w:id="1716812165">
      <w:bodyDiv w:val="1"/>
      <w:marLeft w:val="0"/>
      <w:marRight w:val="0"/>
      <w:marTop w:val="0"/>
      <w:marBottom w:val="0"/>
      <w:divBdr>
        <w:top w:val="none" w:sz="0" w:space="0" w:color="auto"/>
        <w:left w:val="none" w:sz="0" w:space="0" w:color="auto"/>
        <w:bottom w:val="none" w:sz="0" w:space="0" w:color="auto"/>
        <w:right w:val="none" w:sz="0" w:space="0" w:color="auto"/>
      </w:divBdr>
    </w:div>
    <w:div w:id="1746801734">
      <w:bodyDiv w:val="1"/>
      <w:marLeft w:val="0"/>
      <w:marRight w:val="0"/>
      <w:marTop w:val="0"/>
      <w:marBottom w:val="0"/>
      <w:divBdr>
        <w:top w:val="none" w:sz="0" w:space="0" w:color="auto"/>
        <w:left w:val="none" w:sz="0" w:space="0" w:color="auto"/>
        <w:bottom w:val="none" w:sz="0" w:space="0" w:color="auto"/>
        <w:right w:val="none" w:sz="0" w:space="0" w:color="auto"/>
      </w:divBdr>
    </w:div>
    <w:div w:id="1749686929">
      <w:bodyDiv w:val="1"/>
      <w:marLeft w:val="0"/>
      <w:marRight w:val="0"/>
      <w:marTop w:val="0"/>
      <w:marBottom w:val="0"/>
      <w:divBdr>
        <w:top w:val="none" w:sz="0" w:space="0" w:color="auto"/>
        <w:left w:val="none" w:sz="0" w:space="0" w:color="auto"/>
        <w:bottom w:val="none" w:sz="0" w:space="0" w:color="auto"/>
        <w:right w:val="none" w:sz="0" w:space="0" w:color="auto"/>
      </w:divBdr>
    </w:div>
    <w:div w:id="1857696550">
      <w:bodyDiv w:val="1"/>
      <w:marLeft w:val="0"/>
      <w:marRight w:val="0"/>
      <w:marTop w:val="0"/>
      <w:marBottom w:val="0"/>
      <w:divBdr>
        <w:top w:val="none" w:sz="0" w:space="0" w:color="auto"/>
        <w:left w:val="none" w:sz="0" w:space="0" w:color="auto"/>
        <w:bottom w:val="none" w:sz="0" w:space="0" w:color="auto"/>
        <w:right w:val="none" w:sz="0" w:space="0" w:color="auto"/>
      </w:divBdr>
    </w:div>
    <w:div w:id="1893806850">
      <w:bodyDiv w:val="1"/>
      <w:marLeft w:val="0"/>
      <w:marRight w:val="0"/>
      <w:marTop w:val="0"/>
      <w:marBottom w:val="0"/>
      <w:divBdr>
        <w:top w:val="none" w:sz="0" w:space="0" w:color="auto"/>
        <w:left w:val="none" w:sz="0" w:space="0" w:color="auto"/>
        <w:bottom w:val="none" w:sz="0" w:space="0" w:color="auto"/>
        <w:right w:val="none" w:sz="0" w:space="0" w:color="auto"/>
      </w:divBdr>
    </w:div>
    <w:div w:id="1919703981">
      <w:bodyDiv w:val="1"/>
      <w:marLeft w:val="0"/>
      <w:marRight w:val="0"/>
      <w:marTop w:val="0"/>
      <w:marBottom w:val="0"/>
      <w:divBdr>
        <w:top w:val="none" w:sz="0" w:space="0" w:color="auto"/>
        <w:left w:val="none" w:sz="0" w:space="0" w:color="auto"/>
        <w:bottom w:val="none" w:sz="0" w:space="0" w:color="auto"/>
        <w:right w:val="none" w:sz="0" w:space="0" w:color="auto"/>
      </w:divBdr>
    </w:div>
    <w:div w:id="1929654198">
      <w:bodyDiv w:val="1"/>
      <w:marLeft w:val="0"/>
      <w:marRight w:val="0"/>
      <w:marTop w:val="0"/>
      <w:marBottom w:val="0"/>
      <w:divBdr>
        <w:top w:val="none" w:sz="0" w:space="0" w:color="auto"/>
        <w:left w:val="none" w:sz="0" w:space="0" w:color="auto"/>
        <w:bottom w:val="none" w:sz="0" w:space="0" w:color="auto"/>
        <w:right w:val="none" w:sz="0" w:space="0" w:color="auto"/>
      </w:divBdr>
    </w:div>
    <w:div w:id="1977181604">
      <w:bodyDiv w:val="1"/>
      <w:marLeft w:val="0"/>
      <w:marRight w:val="0"/>
      <w:marTop w:val="0"/>
      <w:marBottom w:val="0"/>
      <w:divBdr>
        <w:top w:val="none" w:sz="0" w:space="0" w:color="auto"/>
        <w:left w:val="none" w:sz="0" w:space="0" w:color="auto"/>
        <w:bottom w:val="none" w:sz="0" w:space="0" w:color="auto"/>
        <w:right w:val="none" w:sz="0" w:space="0" w:color="auto"/>
      </w:divBdr>
    </w:div>
    <w:div w:id="2016758312">
      <w:bodyDiv w:val="1"/>
      <w:marLeft w:val="0"/>
      <w:marRight w:val="0"/>
      <w:marTop w:val="0"/>
      <w:marBottom w:val="0"/>
      <w:divBdr>
        <w:top w:val="none" w:sz="0" w:space="0" w:color="auto"/>
        <w:left w:val="none" w:sz="0" w:space="0" w:color="auto"/>
        <w:bottom w:val="none" w:sz="0" w:space="0" w:color="auto"/>
        <w:right w:val="none" w:sz="0" w:space="0" w:color="auto"/>
      </w:divBdr>
    </w:div>
    <w:div w:id="2036685651">
      <w:bodyDiv w:val="1"/>
      <w:marLeft w:val="0"/>
      <w:marRight w:val="0"/>
      <w:marTop w:val="0"/>
      <w:marBottom w:val="0"/>
      <w:divBdr>
        <w:top w:val="none" w:sz="0" w:space="0" w:color="auto"/>
        <w:left w:val="none" w:sz="0" w:space="0" w:color="auto"/>
        <w:bottom w:val="none" w:sz="0" w:space="0" w:color="auto"/>
        <w:right w:val="none" w:sz="0" w:space="0" w:color="auto"/>
      </w:divBdr>
    </w:div>
    <w:div w:id="2040160419">
      <w:bodyDiv w:val="1"/>
      <w:marLeft w:val="0"/>
      <w:marRight w:val="0"/>
      <w:marTop w:val="0"/>
      <w:marBottom w:val="0"/>
      <w:divBdr>
        <w:top w:val="none" w:sz="0" w:space="0" w:color="auto"/>
        <w:left w:val="none" w:sz="0" w:space="0" w:color="auto"/>
        <w:bottom w:val="none" w:sz="0" w:space="0" w:color="auto"/>
        <w:right w:val="none" w:sz="0" w:space="0" w:color="auto"/>
      </w:divBdr>
    </w:div>
    <w:div w:id="2100907018">
      <w:bodyDiv w:val="1"/>
      <w:marLeft w:val="0"/>
      <w:marRight w:val="0"/>
      <w:marTop w:val="0"/>
      <w:marBottom w:val="0"/>
      <w:divBdr>
        <w:top w:val="none" w:sz="0" w:space="0" w:color="auto"/>
        <w:left w:val="none" w:sz="0" w:space="0" w:color="auto"/>
        <w:bottom w:val="none" w:sz="0" w:space="0" w:color="auto"/>
        <w:right w:val="none" w:sz="0" w:space="0" w:color="auto"/>
      </w:divBdr>
    </w:div>
    <w:div w:id="2103061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mazon.com/dp/B01FG9IRM2?ref_=cm_sw_r_cp_ud_dp_TV8WBR44GZVJ3544KA1X" TargetMode="External"/><Relationship Id="rId18" Type="http://schemas.openxmlformats.org/officeDocument/2006/relationships/hyperlink" Target="https://github.com/sparks-baird/self-driving-lab-demo/discussions/83" TargetMode="External"/><Relationship Id="rId26" Type="http://schemas.openxmlformats.org/officeDocument/2006/relationships/image" Target="media/image6.jpeg"/><Relationship Id="rId39" Type="http://schemas.openxmlformats.org/officeDocument/2006/relationships/image" Target="media/image16.jpeg"/><Relationship Id="rId21" Type="http://schemas.openxmlformats.org/officeDocument/2006/relationships/hyperlink" Target="https://www.tomshardware.com/how-to/solder-pins-raspberry-pi-pico" TargetMode="External"/><Relationship Id="rId34" Type="http://schemas.openxmlformats.org/officeDocument/2006/relationships/image" Target="media/image12.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hyperlink" Target="https://github.com/sparks-baird/self-driving-lab-demo/discussions" TargetMode="External"/><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8.jpeg"/><Relationship Id="rId11" Type="http://schemas.openxmlformats.org/officeDocument/2006/relationships/image" Target="media/image1.png"/><Relationship Id="rId24" Type="http://schemas.openxmlformats.org/officeDocument/2006/relationships/image" Target="media/image4.jpeg"/><Relationship Id="rId32" Type="http://schemas.openxmlformats.org/officeDocument/2006/relationships/hyperlink" Target="https://github.com/sparks-baird/self-driving-lab-demo/releases/latest" TargetMode="External"/><Relationship Id="rId37" Type="http://schemas.openxmlformats.org/officeDocument/2006/relationships/hyperlink" Target="https://colab.research.google.com/github/sparks-baird/self-driving-lab-demo/blob/main/notebooks/4.2-paho-mqtt-colab-sdl-demo-test.ipynb" TargetMode="External"/><Relationship Id="rId40" Type="http://schemas.openxmlformats.org/officeDocument/2006/relationships/image" Target="media/image17.jpeg"/><Relationship Id="rId45" Type="http://schemas.openxmlformats.org/officeDocument/2006/relationships/image" Target="media/image21.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hyperlink" Target="https://github.com/sparks-baird/self-driving-lab-demo/discussions/88"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adafruit.com/wishlists/553992" TargetMode="External"/><Relationship Id="rId22" Type="http://schemas.openxmlformats.org/officeDocument/2006/relationships/hyperlink" Target="https://www.youtube.com/watch?v=R11QanPDccs" TargetMode="External"/><Relationship Id="rId27" Type="http://schemas.openxmlformats.org/officeDocument/2006/relationships/hyperlink" Target="https://thonny.org/" TargetMode="External"/><Relationship Id="rId30" Type="http://schemas.openxmlformats.org/officeDocument/2006/relationships/image" Target="media/image9.jpeg"/><Relationship Id="rId35" Type="http://schemas.openxmlformats.org/officeDocument/2006/relationships/image" Target="media/image13.jpeg"/><Relationship Id="rId43" Type="http://schemas.openxmlformats.org/officeDocument/2006/relationships/image" Target="media/image19.png"/><Relationship Id="rId48" Type="http://schemas.openxmlformats.org/officeDocument/2006/relationships/hyperlink" Target="https://github.com/cjekel/similarity_measures" TargetMode="External"/><Relationship Id="rId56"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hyperlink" Target="https://github.com/sparks-baird/self-driving-lab-demo/issues" TargetMode="External"/><Relationship Id="rId3" Type="http://schemas.openxmlformats.org/officeDocument/2006/relationships/customXml" Target="../customXml/item3.xml"/><Relationship Id="rId12" Type="http://schemas.openxmlformats.org/officeDocument/2006/relationships/hyperlink" Target="https://www.digikey.com/short/045j7502" TargetMode="External"/><Relationship Id="rId17" Type="http://schemas.openxmlformats.org/officeDocument/2006/relationships/hyperlink" Target="https://github.com/sparks-baird/self-driving-lab-demo/issues/76" TargetMode="External"/><Relationship Id="rId25" Type="http://schemas.openxmlformats.org/officeDocument/2006/relationships/image" Target="media/image5.jpeg"/><Relationship Id="rId33" Type="http://schemas.openxmlformats.org/officeDocument/2006/relationships/image" Target="media/image11.jpeg"/><Relationship Id="rId38" Type="http://schemas.openxmlformats.org/officeDocument/2006/relationships/image" Target="media/image15.jpeg"/><Relationship Id="rId46" Type="http://schemas.openxmlformats.org/officeDocument/2006/relationships/image" Target="media/image22.png"/><Relationship Id="rId59" Type="http://schemas.openxmlformats.org/officeDocument/2006/relationships/theme" Target="theme/theme1.xml"/><Relationship Id="rId20" Type="http://schemas.openxmlformats.org/officeDocument/2006/relationships/hyperlink" Target="https://magpi.raspberrypi.com/articles/how-to-solder-gpio-pin-headers-to-raspberry-pi-pico" TargetMode="External"/><Relationship Id="rId41" Type="http://schemas.openxmlformats.org/officeDocument/2006/relationships/hyperlink" Target="https://github.com/sparks-baird/self-driving-lab-demo/blob/main/notebooks/README.md"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raspberrypi.com/products/raspberry-pi-pico/?variant=raspberry-pi-pico-w" TargetMode="External"/><Relationship Id="rId23" Type="http://schemas.openxmlformats.org/officeDocument/2006/relationships/image" Target="media/image3.jpeg"/><Relationship Id="rId28" Type="http://schemas.openxmlformats.org/officeDocument/2006/relationships/image" Target="media/image7.jpeg"/><Relationship Id="rId36" Type="http://schemas.openxmlformats.org/officeDocument/2006/relationships/image" Target="media/image14.png"/><Relationship Id="rId49" Type="http://schemas.openxmlformats.org/officeDocument/2006/relationships/hyperlink" Target="https://github.com/sparks-baird/self-driving-lab-demo/issues" TargetMode="External"/><Relationship Id="rId57" Type="http://schemas.openxmlformats.org/officeDocument/2006/relationships/footer" Target="footer3.xml"/><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20.png"/><Relationship Id="rId52"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24.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ws\Downloads\chem-style-sheet%20(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5A267C39228464497981812E04E6C00" ma:contentTypeVersion="12" ma:contentTypeDescription="Create a new document." ma:contentTypeScope="" ma:versionID="bee116d2898b197339f738d9de6b7abc">
  <xsd:schema xmlns:xsd="http://www.w3.org/2001/XMLSchema" xmlns:xs="http://www.w3.org/2001/XMLSchema" xmlns:p="http://schemas.microsoft.com/office/2006/metadata/properties" xmlns:ns2="3cd30898-14b9-4e73-8568-78ec30c55f5f" xmlns:ns3="ff38c37e-0209-4df2-957c-f351af8c946b" targetNamespace="http://schemas.microsoft.com/office/2006/metadata/properties" ma:root="true" ma:fieldsID="605d1bdbc97f647d2698c42957af36f0" ns2:_="" ns3:_="">
    <xsd:import namespace="3cd30898-14b9-4e73-8568-78ec30c55f5f"/>
    <xsd:import namespace="ff38c37e-0209-4df2-957c-f351af8c946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3:SharedWithUsers" minOccurs="0"/>
                <xsd:element ref="ns3:SharedWithDetails" minOccurs="0"/>
                <xsd:element ref="ns2:MediaServiceAutoKeyPoints" minOccurs="0"/>
                <xsd:element ref="ns2:MediaServiceKeyPoint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d30898-14b9-4e73-8568-78ec30c55f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f38c37e-0209-4df2-957c-f351af8c946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haredWithUsers xmlns="ff38c37e-0209-4df2-957c-f351af8c946b">
      <UserInfo>
        <DisplayName>Yow, Sara (ELS-CMA)</DisplayName>
        <AccountId>14</AccountId>
        <AccountType/>
      </UserInfo>
      <UserInfo>
        <DisplayName>Giles, Jennie E. (ELS-CMA)</DisplayName>
        <AccountId>15</AccountId>
        <AccountType/>
      </UserInfo>
    </SharedWithUsers>
  </documentManagement>
</p:properties>
</file>

<file path=customXml/itemProps1.xml><?xml version="1.0" encoding="utf-8"?>
<ds:datastoreItem xmlns:ds="http://schemas.openxmlformats.org/officeDocument/2006/customXml" ds:itemID="{916C22AE-B39D-4518-8479-834100137B1B}">
  <ds:schemaRefs>
    <ds:schemaRef ds:uri="http://schemas.microsoft.com/sharepoint/v3/contenttype/forms"/>
  </ds:schemaRefs>
</ds:datastoreItem>
</file>

<file path=customXml/itemProps2.xml><?xml version="1.0" encoding="utf-8"?>
<ds:datastoreItem xmlns:ds="http://schemas.openxmlformats.org/officeDocument/2006/customXml" ds:itemID="{3131BE67-33CA-45C3-A320-90CC3AE060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d30898-14b9-4e73-8568-78ec30c55f5f"/>
    <ds:schemaRef ds:uri="ff38c37e-0209-4df2-957c-f351af8c94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C46BBBC-7369-444F-B7DB-38F3044BA47F}">
  <ds:schemaRefs>
    <ds:schemaRef ds:uri="http://schemas.openxmlformats.org/officeDocument/2006/bibliography"/>
  </ds:schemaRefs>
</ds:datastoreItem>
</file>

<file path=customXml/itemProps4.xml><?xml version="1.0" encoding="utf-8"?>
<ds:datastoreItem xmlns:ds="http://schemas.openxmlformats.org/officeDocument/2006/customXml" ds:itemID="{2505D907-DB22-46B2-8B7D-534094974642}">
  <ds:schemaRefs>
    <ds:schemaRef ds:uri="http://schemas.microsoft.com/office/2006/metadata/properties"/>
    <ds:schemaRef ds:uri="http://schemas.microsoft.com/office/infopath/2007/PartnerControls"/>
    <ds:schemaRef ds:uri="ff38c37e-0209-4df2-957c-f351af8c946b"/>
  </ds:schemaRefs>
</ds:datastoreItem>
</file>

<file path=docProps/app.xml><?xml version="1.0" encoding="utf-8"?>
<Properties xmlns="http://schemas.openxmlformats.org/officeDocument/2006/extended-properties" xmlns:vt="http://schemas.openxmlformats.org/officeDocument/2006/docPropsVTypes">
  <Template>chem-style-sheet (3).dotx</Template>
  <TotalTime>387</TotalTime>
  <Pages>21</Pages>
  <Words>2645</Words>
  <Characters>15078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Elsevier</Company>
  <LinksUpToDate>false</LinksUpToDate>
  <CharactersWithSpaces>17688</CharactersWithSpaces>
  <SharedDoc>false</SharedDoc>
  <HLinks>
    <vt:vector size="144" baseType="variant">
      <vt:variant>
        <vt:i4>7995481</vt:i4>
      </vt:variant>
      <vt:variant>
        <vt:i4>63</vt:i4>
      </vt:variant>
      <vt:variant>
        <vt:i4>0</vt:i4>
      </vt:variant>
      <vt:variant>
        <vt:i4>5</vt:i4>
      </vt:variant>
      <vt:variant>
        <vt:lpwstr/>
      </vt:variant>
      <vt:variant>
        <vt:lpwstr>_[Your_major_step_1</vt:lpwstr>
      </vt:variant>
      <vt:variant>
        <vt:i4>7274617</vt:i4>
      </vt:variant>
      <vt:variant>
        <vt:i4>60</vt:i4>
      </vt:variant>
      <vt:variant>
        <vt:i4>0</vt:i4>
      </vt:variant>
      <vt:variant>
        <vt:i4>5</vt:i4>
      </vt:variant>
      <vt:variant>
        <vt:lpwstr>https://nam11.safelinks.protection.outlook.com/?url=https%3A%2F%2Fendnote.com%2Fdownloads%2Fstyles%2F&amp;data=05%7C01%7Cmsun%40cell.com%7C2a973a9d5da9464183bb08daa613618d%7C9274ee3f94254109a27f9fb15c10675d%7C0%7C0%7C638004899602473136%7CUnknown%7CTWFpbGZsb3d8eyJWIjoiMC4wLjAwMDAiLCJQIjoiV2luMzIiLCJBTiI6Ik1haWwiLCJXVCI6Mn0%3D%7C3000%7C%7C%7C&amp;sdata=Zt39Viv879wAxLNHRulaX%2B906uXtIibe3Cu8VyEyMT8%3D&amp;reserved=0</vt:lpwstr>
      </vt:variant>
      <vt:variant>
        <vt:lpwstr/>
      </vt:variant>
      <vt:variant>
        <vt:i4>3538997</vt:i4>
      </vt:variant>
      <vt:variant>
        <vt:i4>57</vt:i4>
      </vt:variant>
      <vt:variant>
        <vt:i4>0</vt:i4>
      </vt:variant>
      <vt:variant>
        <vt:i4>5</vt:i4>
      </vt:variant>
      <vt:variant>
        <vt:lpwstr>https://nam11.safelinks.protection.outlook.com/?url=https%3A%2F%2Fwww.zotero.org%2Fstyles&amp;data=05%7C01%7Cmsun%40cell.com%7C2a973a9d5da9464183bb08daa613618d%7C9274ee3f94254109a27f9fb15c10675d%7C0%7C0%7C638004899602473136%7CUnknown%7CTWFpbGZsb3d8eyJWIjoiMC4wLjAwMDAiLCJQIjoiV2luMzIiLCJBTiI6Ik1haWwiLCJXVCI6Mn0%3D%7C3000%7C%7C%7C&amp;sdata=LJ6azkPyTCNAnf2ne1NH2UQAoIFuH9%2BOBU4eMSVej8M%3D&amp;reserved=0</vt:lpwstr>
      </vt:variant>
      <vt:variant>
        <vt:lpwstr/>
      </vt:variant>
      <vt:variant>
        <vt:i4>1638442</vt:i4>
      </vt:variant>
      <vt:variant>
        <vt:i4>54</vt:i4>
      </vt:variant>
      <vt:variant>
        <vt:i4>0</vt:i4>
      </vt:variant>
      <vt:variant>
        <vt:i4>5</vt:i4>
      </vt:variant>
      <vt:variant>
        <vt:lpwstr>http://www.cell.com/pb/assets/raw/shared/forms/di_form.pdf</vt:lpwstr>
      </vt:variant>
      <vt:variant>
        <vt:lpwstr/>
      </vt:variant>
      <vt:variant>
        <vt:i4>720993</vt:i4>
      </vt:variant>
      <vt:variant>
        <vt:i4>51</vt:i4>
      </vt:variant>
      <vt:variant>
        <vt:i4>0</vt:i4>
      </vt:variant>
      <vt:variant>
        <vt:i4>5</vt:i4>
      </vt:variant>
      <vt:variant>
        <vt:lpwstr>https://nam03.safelinks.protection.outlook.com/?url=https%3A%2F%2Fwww.cell.com%2Fpb-assets%2Fjournals%2Fresearch%2Fcell%2Fmethods%2FMethods%2520Guide_general.pdf&amp;data=04%7C01%7Cmsun%40cell.com%7Cbd1f2cbc372d430bfc6c08d8782c5954%7C9274ee3f94254109a27f9fb15c10675d%7C0%7C0%7C637391480840889569%7CUnknown%7CTWFpbGZsb3d8eyJWIjoiMC4wLjAwMDAiLCJQIjoiV2luMzIiLCJBTiI6Ik1haWwiLCJXVCI6Mn0%3D%7C1000&amp;sdata=Jaygkkw2q0ShGNj%2Fps14qXBd%2FlmssznloMplXOc5nzY%3D&amp;reserved=0</vt:lpwstr>
      </vt:variant>
      <vt:variant>
        <vt:lpwstr/>
      </vt:variant>
      <vt:variant>
        <vt:i4>7995481</vt:i4>
      </vt:variant>
      <vt:variant>
        <vt:i4>48</vt:i4>
      </vt:variant>
      <vt:variant>
        <vt:i4>0</vt:i4>
      </vt:variant>
      <vt:variant>
        <vt:i4>5</vt:i4>
      </vt:variant>
      <vt:variant>
        <vt:lpwstr/>
      </vt:variant>
      <vt:variant>
        <vt:lpwstr>_[Your_major_step_1</vt:lpwstr>
      </vt:variant>
      <vt:variant>
        <vt:i4>983047</vt:i4>
      </vt:variant>
      <vt:variant>
        <vt:i4>45</vt:i4>
      </vt:variant>
      <vt:variant>
        <vt:i4>0</vt:i4>
      </vt:variant>
      <vt:variant>
        <vt:i4>5</vt:i4>
      </vt:variant>
      <vt:variant>
        <vt:lpwstr>https://star-protocols.cell.com/protocols/437</vt:lpwstr>
      </vt:variant>
      <vt:variant>
        <vt:lpwstr/>
      </vt:variant>
      <vt:variant>
        <vt:i4>1114194</vt:i4>
      </vt:variant>
      <vt:variant>
        <vt:i4>42</vt:i4>
      </vt:variant>
      <vt:variant>
        <vt:i4>0</vt:i4>
      </vt:variant>
      <vt:variant>
        <vt:i4>5</vt:i4>
      </vt:variant>
      <vt:variant>
        <vt:lpwstr>https://www.cell.com/pb-assets/journals/EM/STAR Protocols/STARProtocolsExampleFigures.pdf</vt:lpwstr>
      </vt:variant>
      <vt:variant>
        <vt:lpwstr/>
      </vt:variant>
      <vt:variant>
        <vt:i4>1114194</vt:i4>
      </vt:variant>
      <vt:variant>
        <vt:i4>39</vt:i4>
      </vt:variant>
      <vt:variant>
        <vt:i4>0</vt:i4>
      </vt:variant>
      <vt:variant>
        <vt:i4>5</vt:i4>
      </vt:variant>
      <vt:variant>
        <vt:lpwstr>https://www.cell.com/pb-assets/journals/EM/STAR Protocols/STARProtocolsExampleFigures.pdf</vt:lpwstr>
      </vt:variant>
      <vt:variant>
        <vt:lpwstr/>
      </vt:variant>
      <vt:variant>
        <vt:i4>3080309</vt:i4>
      </vt:variant>
      <vt:variant>
        <vt:i4>36</vt:i4>
      </vt:variant>
      <vt:variant>
        <vt:i4>0</vt:i4>
      </vt:variant>
      <vt:variant>
        <vt:i4>5</vt:i4>
      </vt:variant>
      <vt:variant>
        <vt:lpwstr/>
      </vt:variant>
      <vt:variant>
        <vt:lpwstr>_Problem_1:</vt:lpwstr>
      </vt:variant>
      <vt:variant>
        <vt:i4>1114194</vt:i4>
      </vt:variant>
      <vt:variant>
        <vt:i4>33</vt:i4>
      </vt:variant>
      <vt:variant>
        <vt:i4>0</vt:i4>
      </vt:variant>
      <vt:variant>
        <vt:i4>5</vt:i4>
      </vt:variant>
      <vt:variant>
        <vt:lpwstr>https://www.cell.com/pb-assets/journals/EM/STAR Protocols/STARProtocolsExampleFigures.pdf</vt:lpwstr>
      </vt:variant>
      <vt:variant>
        <vt:lpwstr/>
      </vt:variant>
      <vt:variant>
        <vt:i4>1835095</vt:i4>
      </vt:variant>
      <vt:variant>
        <vt:i4>30</vt:i4>
      </vt:variant>
      <vt:variant>
        <vt:i4>0</vt:i4>
      </vt:variant>
      <vt:variant>
        <vt:i4>5</vt:i4>
      </vt:variant>
      <vt:variant>
        <vt:lpwstr>https://star-methods.com/</vt:lpwstr>
      </vt:variant>
      <vt:variant>
        <vt:lpwstr/>
      </vt:variant>
      <vt:variant>
        <vt:i4>655441</vt:i4>
      </vt:variant>
      <vt:variant>
        <vt:i4>27</vt:i4>
      </vt:variant>
      <vt:variant>
        <vt:i4>0</vt:i4>
      </vt:variant>
      <vt:variant>
        <vt:i4>5</vt:i4>
      </vt:variant>
      <vt:variant>
        <vt:lpwstr>http://www.cell.com/pb-assets/journals/research/cell/methods/table-template1.docx</vt:lpwstr>
      </vt:variant>
      <vt:variant>
        <vt:lpwstr/>
      </vt:variant>
      <vt:variant>
        <vt:i4>852082</vt:i4>
      </vt:variant>
      <vt:variant>
        <vt:i4>24</vt:i4>
      </vt:variant>
      <vt:variant>
        <vt:i4>0</vt:i4>
      </vt:variant>
      <vt:variant>
        <vt:i4>5</vt:i4>
      </vt:variant>
      <vt:variant>
        <vt:lpwstr>https://nam03.safelinks.protection.outlook.com/?url=https%3A%2F%2Fwww.cell.com%2Fpb-assets%2Fjournals%2FEM%2FSTAR%2520Protocols%2FSTAR_AI_Export_Protocol.docx&amp;data=04%7C01%7Cmsun%40cell.com%7C89ba8af1d0084d523c3808d8fa049b51%7C9274ee3f94254109a27f9fb15c10675d%7C0%7C0%7C637534245908891466%7CUnknown%7CTWFpbGZsb3d8eyJWIjoiMC4wLjAwMDAiLCJQIjoiV2luMzIiLCJBTiI6Ik1haWwiLCJXVCI6Mn0%3D%7C1000&amp;sdata=6t3l9fKQtTtvQzqawgqDZFUHCulEXmotZ4873i4I6iA%3D&amp;reserved=0</vt:lpwstr>
      </vt:variant>
      <vt:variant>
        <vt:lpwstr/>
      </vt:variant>
      <vt:variant>
        <vt:i4>5832770</vt:i4>
      </vt:variant>
      <vt:variant>
        <vt:i4>21</vt:i4>
      </vt:variant>
      <vt:variant>
        <vt:i4>0</vt:i4>
      </vt:variant>
      <vt:variant>
        <vt:i4>5</vt:i4>
      </vt:variant>
      <vt:variant>
        <vt:lpwstr>https://nam03.safelinks.protection.outlook.com/?url=https%3A%2F%2Fwww.cell.com%2Fpb-assets%2Fjournals%2FEM%2FSTAR%2520Protocols%2FSTAR_AI_Template.ai&amp;data=04%7C01%7Cmsun%40cell.com%7C89ba8af1d0084d523c3808d8fa049b51%7C9274ee3f94254109a27f9fb15c10675d%7C0%7C0%7C637534245908886475%7CUnknown%7CTWFpbGZsb3d8eyJWIjoiMC4wLjAwMDAiLCJQIjoiV2luMzIiLCJBTiI6Ik1haWwiLCJXVCI6Mn0%3D%7C1000&amp;sdata=9LFMOnLwQGRYqFCtmfDkWIpVnSipkU3IuOBCMfj%2BXb0%3D&amp;reserved=0</vt:lpwstr>
      </vt:variant>
      <vt:variant>
        <vt:lpwstr/>
      </vt:variant>
      <vt:variant>
        <vt:i4>1900633</vt:i4>
      </vt:variant>
      <vt:variant>
        <vt:i4>18</vt:i4>
      </vt:variant>
      <vt:variant>
        <vt:i4>0</vt:i4>
      </vt:variant>
      <vt:variant>
        <vt:i4>5</vt:i4>
      </vt:variant>
      <vt:variant>
        <vt:lpwstr>https://www.cell.com/pb-assets/journals/EM/STAR Protocols/STAR_GA_Template_SP_Finalized.pptx</vt:lpwstr>
      </vt:variant>
      <vt:variant>
        <vt:lpwstr/>
      </vt:variant>
      <vt:variant>
        <vt:i4>1900633</vt:i4>
      </vt:variant>
      <vt:variant>
        <vt:i4>15</vt:i4>
      </vt:variant>
      <vt:variant>
        <vt:i4>0</vt:i4>
      </vt:variant>
      <vt:variant>
        <vt:i4>5</vt:i4>
      </vt:variant>
      <vt:variant>
        <vt:lpwstr>https://www.cell.com/pb-assets/journals/EM/STAR Protocols/STAR_GA_Template_SP_Finalized.pptx</vt:lpwstr>
      </vt:variant>
      <vt:variant>
        <vt:lpwstr/>
      </vt:variant>
      <vt:variant>
        <vt:i4>5111818</vt:i4>
      </vt:variant>
      <vt:variant>
        <vt:i4>12</vt:i4>
      </vt:variant>
      <vt:variant>
        <vt:i4>0</vt:i4>
      </vt:variant>
      <vt:variant>
        <vt:i4>5</vt:i4>
      </vt:variant>
      <vt:variant>
        <vt:lpwstr>https://www.cell.com/pb-assets/journals/EM/STAR Protocols/STARProtocolsExampleGraphicalAbstracts.pdf</vt:lpwstr>
      </vt:variant>
      <vt:variant>
        <vt:lpwstr/>
      </vt:variant>
      <vt:variant>
        <vt:i4>3997814</vt:i4>
      </vt:variant>
      <vt:variant>
        <vt:i4>9</vt:i4>
      </vt:variant>
      <vt:variant>
        <vt:i4>0</vt:i4>
      </vt:variant>
      <vt:variant>
        <vt:i4>5</vt:i4>
      </vt:variant>
      <vt:variant>
        <vt:lpwstr>https://www.surveymonkey.com/r/ZR6K8LZ</vt:lpwstr>
      </vt:variant>
      <vt:variant>
        <vt:lpwstr/>
      </vt:variant>
      <vt:variant>
        <vt:i4>327690</vt:i4>
      </vt:variant>
      <vt:variant>
        <vt:i4>6</vt:i4>
      </vt:variant>
      <vt:variant>
        <vt:i4>0</vt:i4>
      </vt:variant>
      <vt:variant>
        <vt:i4>5</vt:i4>
      </vt:variant>
      <vt:variant>
        <vt:lpwstr>https://star-protocols.cell.com/protocols/998</vt:lpwstr>
      </vt:variant>
      <vt:variant>
        <vt:lpwstr/>
      </vt:variant>
      <vt:variant>
        <vt:i4>4456463</vt:i4>
      </vt:variant>
      <vt:variant>
        <vt:i4>3</vt:i4>
      </vt:variant>
      <vt:variant>
        <vt:i4>0</vt:i4>
      </vt:variant>
      <vt:variant>
        <vt:i4>5</vt:i4>
      </vt:variant>
      <vt:variant>
        <vt:lpwstr>https://support.microsoft.com/en-us/office/add-copy-or-remove-a-text-box-in-word-57e099ac-0525-46ae-8109-8a1d844f5834</vt:lpwstr>
      </vt:variant>
      <vt:variant>
        <vt:lpwstr/>
      </vt:variant>
      <vt:variant>
        <vt:i4>458837</vt:i4>
      </vt:variant>
      <vt:variant>
        <vt:i4>0</vt:i4>
      </vt:variant>
      <vt:variant>
        <vt:i4>0</vt:i4>
      </vt:variant>
      <vt:variant>
        <vt:i4>5</vt:i4>
      </vt:variant>
      <vt:variant>
        <vt:lpwstr>https://www.editorialmanager.com/star-protocols/default.aspx</vt:lpwstr>
      </vt:variant>
      <vt:variant>
        <vt:lpwstr/>
      </vt:variant>
      <vt:variant>
        <vt:i4>3735601</vt:i4>
      </vt:variant>
      <vt:variant>
        <vt:i4>3</vt:i4>
      </vt:variant>
      <vt:variant>
        <vt:i4>0</vt:i4>
      </vt:variant>
      <vt:variant>
        <vt:i4>5</vt:i4>
      </vt:variant>
      <vt:variant>
        <vt:lpwstr>https://www.cell.com/star-protocols/authors</vt:lpwstr>
      </vt:variant>
      <vt:variant>
        <vt:lpwstr/>
      </vt:variant>
      <vt:variant>
        <vt:i4>3997815</vt:i4>
      </vt:variant>
      <vt:variant>
        <vt:i4>0</vt:i4>
      </vt:variant>
      <vt:variant>
        <vt:i4>0</vt:i4>
      </vt:variant>
      <vt:variant>
        <vt:i4>5</vt:i4>
      </vt:variant>
      <vt:variant>
        <vt:lpwstr>https://www.cell.com/pb-assets/journals/EM/STAR Protocols/STARProtocolsExampleProtocol.pdf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starprotocols@cell.com</dc:creator>
  <cp:keywords/>
  <cp:lastModifiedBy>Sterling Baird</cp:lastModifiedBy>
  <cp:revision>32</cp:revision>
  <dcterms:created xsi:type="dcterms:W3CDTF">2022-10-20T11:21:00Z</dcterms:created>
  <dcterms:modified xsi:type="dcterms:W3CDTF">2023-02-10T01:13:00Z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0x010100F5A267C39228464497981812E04E6C00</vt:lpwstr>
  </property>
  <property fmtid="{D5CDD505-2E9C-101B-9397-08002B2CF9AE}" pid="3" name="MSIP_Label_549ac42a-3eb4-4074-b885-aea26bd6241e_Enabled">
    <vt:lpwstr>true</vt:lpwstr>
  </property>
  <property fmtid="{D5CDD505-2E9C-101B-9397-08002B2CF9AE}" pid="4" name="MSIP_Label_549ac42a-3eb4-4074-b885-aea26bd6241e_SetDate">
    <vt:lpwstr>2021-04-09T18:19:30Z</vt:lpwstr>
  </property>
  <property fmtid="{D5CDD505-2E9C-101B-9397-08002B2CF9AE}" pid="5" name="MSIP_Label_549ac42a-3eb4-4074-b885-aea26bd6241e_Method">
    <vt:lpwstr>Standard</vt:lpwstr>
  </property>
  <property fmtid="{D5CDD505-2E9C-101B-9397-08002B2CF9AE}" pid="6" name="MSIP_Label_549ac42a-3eb4-4074-b885-aea26bd6241e_Name">
    <vt:lpwstr>General Business</vt:lpwstr>
  </property>
  <property fmtid="{D5CDD505-2E9C-101B-9397-08002B2CF9AE}" pid="7" name="MSIP_Label_549ac42a-3eb4-4074-b885-aea26bd6241e_SiteId">
    <vt:lpwstr>9274ee3f-9425-4109-a27f-9fb15c10675d</vt:lpwstr>
  </property>
  <property fmtid="{D5CDD505-2E9C-101B-9397-08002B2CF9AE}" pid="8" name="MSIP_Label_549ac42a-3eb4-4074-b885-aea26bd6241e_ActionId">
    <vt:lpwstr>68984cf4-c3c0-4f6b-ad56-bfd4df59b99b</vt:lpwstr>
  </property>
  <property fmtid="{D5CDD505-2E9C-101B-9397-08002B2CF9AE}" pid="9" name="MSIP_Label_549ac42a-3eb4-4074-b885-aea26bd6241e_ContentBits">
    <vt:lpwstr>0</vt:lpwstr>
  </property>
  <property fmtid="{D5CDD505-2E9C-101B-9397-08002B2CF9AE}" pid="10" name="GrammarlyDocumentId">
    <vt:lpwstr>8659c896ddb2b564d92ddfbf8c75a0dea58b279229fa3fd6f9798898f2c97fdf</vt:lpwstr>
  </property>
</Properties>
</file>
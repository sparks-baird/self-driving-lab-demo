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r w:rsidR="006418BE">
        <w:rPr>
          <w:rFonts w:asciiTheme="majorHAnsi" w:hAnsiTheme="majorHAnsi" w:cstheme="majorHAnsi"/>
          <w:color w:val="4F81BD" w:themeColor="accent1"/>
          <w:sz w:val="56"/>
          <w:szCs w:val="56"/>
        </w:rPr>
        <w:t xml:space="preserve"> </w:t>
      </w:r>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0244DA04"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is a teaching and prototyping platform for autonomous scientific discovery. It consists of a set of LEDs and a light sensor while encapsulating 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RDefault="00C92E47">
      <w:pPr>
        <w:pStyle w:val="Heading1"/>
        <w:spacing w:before="0"/>
        <w:rPr>
          <w:rFonts w:eastAsia="Arial" w:cstheme="majorHAnsi"/>
          <w:i/>
          <w:iCs/>
          <w:color w:val="auto"/>
          <w:sz w:val="22"/>
          <w:szCs w:val="22"/>
        </w:rPr>
      </w:pPr>
    </w:p>
    <w:p w14:paraId="0DAB1E97" w14:textId="28C216B9" w:rsidR="003662AA" w:rsidRPr="003662AA" w:rsidRDefault="003662AA" w:rsidP="003662AA">
      <w:r>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051EF23B" w:rsidR="00F50322" w:rsidRPr="00F50322" w:rsidRDefault="00F50322" w:rsidP="00F50322">
      <w:r>
        <w:t>The protocol below describes how to set up a “Hello, World!” for a self-driving laboratory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5F0C7D70" w14:textId="68E5C1D1" w:rsidR="001E3C16" w:rsidRPr="000724AB" w:rsidRDefault="004D2805">
      <w:pPr>
        <w:numPr>
          <w:ilvl w:val="0"/>
          <w:numId w:val="1"/>
        </w:numPr>
        <w:rPr>
          <w:rFonts w:asciiTheme="majorHAnsi" w:hAnsiTheme="majorHAnsi" w:cstheme="majorHAnsi"/>
          <w:sz w:val="22"/>
          <w:szCs w:val="22"/>
        </w:rPr>
      </w:pPr>
      <w:r w:rsidRPr="004D2805">
        <w:rPr>
          <w:rFonts w:asciiTheme="majorHAnsi" w:hAnsiTheme="majorHAnsi" w:cstheme="majorHAnsi"/>
          <w:sz w:val="22"/>
          <w:szCs w:val="22"/>
        </w:rPr>
        <w:t>Order the required parts [</w:t>
      </w:r>
      <w:hyperlink r:id="rId12" w:history="1">
        <w:r w:rsidRPr="004D2805">
          <w:rPr>
            <w:rStyle w:val="Hyperlink"/>
            <w:rFonts w:asciiTheme="majorHAnsi" w:hAnsiTheme="majorHAnsi" w:cstheme="majorHAnsi"/>
            <w:sz w:val="22"/>
            <w:szCs w:val="22"/>
          </w:rPr>
          <w:t xml:space="preserve">Self-contained </w:t>
        </w:r>
        <w:proofErr w:type="spellStart"/>
        <w:r w:rsidRPr="004D2805">
          <w:rPr>
            <w:rStyle w:val="Hyperlink"/>
            <w:rFonts w:asciiTheme="majorHAnsi" w:hAnsiTheme="majorHAnsi" w:cstheme="majorHAnsi"/>
            <w:sz w:val="22"/>
            <w:szCs w:val="22"/>
          </w:rPr>
          <w:t>Digikey</w:t>
        </w:r>
        <w:proofErr w:type="spellEnd"/>
        <w:r w:rsidRPr="004D2805">
          <w:rPr>
            <w:rStyle w:val="Hyperlink"/>
            <w:rFonts w:asciiTheme="majorHAnsi" w:hAnsiTheme="majorHAnsi" w:cstheme="majorHAnsi"/>
            <w:sz w:val="22"/>
            <w:szCs w:val="22"/>
          </w:rPr>
          <w:t xml:space="preserve"> Order</w:t>
        </w:r>
      </w:hyperlink>
      <w:r w:rsidRPr="004D2805">
        <w:rPr>
          <w:rFonts w:asciiTheme="majorHAnsi" w:hAnsiTheme="majorHAnsi" w:cstheme="majorHAnsi"/>
          <w:sz w:val="22"/>
          <w:szCs w:val="22"/>
        </w:rPr>
        <w:t>] (60.80 USD + shipping as of 2022-10-20)</w:t>
      </w:r>
      <w:r w:rsidR="230CFAE1" w:rsidRPr="000724AB">
        <w:rPr>
          <w:rFonts w:asciiTheme="majorHAnsi" w:hAnsiTheme="majorHAnsi" w:cstheme="majorHAnsi"/>
          <w:sz w:val="22"/>
          <w:szCs w:val="22"/>
        </w:rPr>
        <w:t xml:space="preserve"> </w:t>
      </w:r>
    </w:p>
    <w:p w14:paraId="27D86CAE" w14:textId="50B08D61" w:rsidR="00D1129A" w:rsidRDefault="00D1129A" w:rsidP="00D1129A">
      <w:pPr>
        <w:numPr>
          <w:ilvl w:val="1"/>
          <w:numId w:val="1"/>
        </w:numPr>
        <w:rPr>
          <w:rFonts w:asciiTheme="majorHAnsi" w:hAnsiTheme="majorHAnsi" w:cstheme="majorHAnsi"/>
          <w:sz w:val="22"/>
          <w:szCs w:val="22"/>
        </w:rPr>
      </w:pPr>
      <w:r>
        <w:rPr>
          <w:rFonts w:asciiTheme="majorHAnsi" w:hAnsiTheme="majorHAnsi" w:cstheme="majorHAnsi"/>
          <w:sz w:val="22"/>
          <w:szCs w:val="22"/>
        </w:rPr>
        <w:t>The sculpting wire needs to be 14 gauge (2 mm) or thinner, including the insulation jacket, and rigid enough to support the sensor. S</w:t>
      </w:r>
      <w:r w:rsidRPr="00D1129A">
        <w:rPr>
          <w:rFonts w:asciiTheme="majorHAnsi" w:hAnsiTheme="majorHAnsi" w:cstheme="majorHAnsi"/>
          <w:sz w:val="22"/>
          <w:szCs w:val="22"/>
        </w:rPr>
        <w:t>culpting wire is </w:t>
      </w:r>
      <w:hyperlink r:id="rId13"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p>
    <w:p w14:paraId="43383741" w14:textId="4D5CE259" w:rsid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p>
    <w:p w14:paraId="6576FECC" w14:textId="52BF6245"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lastRenderedPageBreak/>
        <w:t>The bill of materials is also </w:t>
      </w:r>
      <w:hyperlink r:id="rId14" w:history="1">
        <w:r w:rsidRPr="00D1129A">
          <w:rPr>
            <w:rStyle w:val="Hyperlink"/>
            <w:rFonts w:asciiTheme="majorHAnsi" w:hAnsiTheme="majorHAnsi" w:cstheme="majorHAnsi"/>
            <w:sz w:val="22"/>
            <w:szCs w:val="22"/>
          </w:rPr>
          <w:t>available at Adafruit</w:t>
        </w:r>
      </w:hyperlink>
      <w:r w:rsidRPr="00D1129A">
        <w:rPr>
          <w:rFonts w:asciiTheme="majorHAnsi" w:hAnsiTheme="majorHAnsi" w:cstheme="majorHAnsi"/>
          <w:sz w:val="22"/>
          <w:szCs w:val="22"/>
        </w:rPr>
        <w:t>, though you may need to source a Pico W with headers or a Pico WH separately. See </w:t>
      </w:r>
      <w:hyperlink r:id="rId15" w:history="1">
        <w:r w:rsidRPr="00D1129A">
          <w:rPr>
            <w:rStyle w:val="Hyperlink"/>
            <w:rFonts w:asciiTheme="majorHAnsi" w:hAnsiTheme="majorHAnsi" w:cstheme="majorHAnsi"/>
            <w:sz w:val="22"/>
            <w:szCs w:val="22"/>
          </w:rPr>
          <w:t>Raspberry Pi's supported resellers for the Pico W</w:t>
        </w:r>
      </w:hyperlink>
      <w:r w:rsidRPr="00D1129A">
        <w:rPr>
          <w:rFonts w:asciiTheme="majorHAnsi" w:hAnsiTheme="majorHAnsi" w:cstheme="majorHAnsi"/>
          <w:sz w:val="22"/>
          <w:szCs w:val="22"/>
        </w:rPr>
        <w:t>.</w:t>
      </w:r>
    </w:p>
    <w:p w14:paraId="3DC764AC" w14:textId="77777777" w:rsidR="00931288" w:rsidRDefault="00D1129A" w:rsidP="00800712">
      <w:pPr>
        <w:keepNext/>
        <w:ind w:left="1440"/>
      </w:pPr>
      <w:r>
        <w:rPr>
          <w:noProof/>
        </w:rPr>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7F2E7DBD" w:rsidR="00D1129A" w:rsidRDefault="00931288" w:rsidP="00931288">
      <w:pPr>
        <w:pStyle w:val="Caption"/>
        <w:rPr>
          <w:rFonts w:asciiTheme="majorHAnsi" w:hAnsiTheme="majorHAnsi" w:cstheme="majorHAnsi"/>
          <w:sz w:val="22"/>
          <w:szCs w:val="22"/>
        </w:rPr>
      </w:pPr>
      <w:r>
        <w:t xml:space="preserve">Figure </w:t>
      </w:r>
      <w:fldSimple w:instr=" SEQ Figure \* ARABIC ">
        <w:r w:rsidR="004868C3">
          <w:rPr>
            <w:noProof/>
          </w:rPr>
          <w:t>1</w:t>
        </w:r>
      </w:fldSimple>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51D03478" w:rsidR="00D1129A" w:rsidRDefault="009F3E6B" w:rsidP="00D1129A">
      <w:pPr>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proofErr w:type="spellStart"/>
      <w:r w:rsidR="00D1129A" w:rsidRPr="00D1129A">
        <w:rPr>
          <w:rFonts w:asciiTheme="majorHAnsi" w:hAnsiTheme="majorHAnsi" w:cstheme="majorHAnsi"/>
          <w:sz w:val="22"/>
          <w:szCs w:val="22"/>
        </w:rPr>
        <w:t>WiFi</w:t>
      </w:r>
      <w:proofErr w:type="spellEnd"/>
      <w:r w:rsidR="00D1129A" w:rsidRPr="00D1129A">
        <w:rPr>
          <w:rFonts w:asciiTheme="majorHAnsi" w:hAnsiTheme="majorHAnsi" w:cstheme="majorHAnsi"/>
          <w:sz w:val="22"/>
          <w:szCs w:val="22"/>
        </w:rPr>
        <w:t xml:space="preserve"> network (SSID + password)</w:t>
      </w:r>
    </w:p>
    <w:p w14:paraId="12B8BC02" w14:textId="1D36B165"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 xml:space="preserve">The Pico W only supports 2.4 GHz </w:t>
      </w:r>
      <w:proofErr w:type="spellStart"/>
      <w:r w:rsidRPr="00D1129A">
        <w:rPr>
          <w:rFonts w:asciiTheme="majorHAnsi" w:hAnsiTheme="majorHAnsi" w:cstheme="majorBidi"/>
          <w:sz w:val="22"/>
          <w:szCs w:val="22"/>
        </w:rPr>
        <w:t>WiFi</w:t>
      </w:r>
      <w:proofErr w:type="spellEnd"/>
      <w:r w:rsidRPr="00D1129A">
        <w:rPr>
          <w:rFonts w:asciiTheme="majorHAnsi" w:hAnsiTheme="majorHAnsi" w:cstheme="majorBidi"/>
          <w:sz w:val="22"/>
          <w:szCs w:val="22"/>
        </w:rPr>
        <w:t xml:space="preserve"> networks. See </w:t>
      </w:r>
      <w:hyperlink r:id="rId17"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p>
    <w:p w14:paraId="610AF5F6" w14:textId="77777777"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 xml:space="preserve">supported. It needs to be a network such that on a computer, you can click on the </w:t>
      </w:r>
      <w:proofErr w:type="spellStart"/>
      <w:r w:rsidRPr="00D1129A">
        <w:rPr>
          <w:rFonts w:asciiTheme="majorHAnsi" w:hAnsiTheme="majorHAnsi" w:cstheme="majorHAnsi"/>
          <w:sz w:val="22"/>
          <w:szCs w:val="22"/>
        </w:rPr>
        <w:t>WiFi</w:t>
      </w:r>
      <w:proofErr w:type="spellEnd"/>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 </w:t>
      </w:r>
      <w:proofErr w:type="spellStart"/>
      <w:r>
        <w:rPr>
          <w:rFonts w:asciiTheme="majorHAnsi" w:hAnsiTheme="majorHAnsi" w:cstheme="majorHAnsi"/>
          <w:sz w:val="22"/>
          <w:szCs w:val="22"/>
        </w:rPr>
        <w:t>ULink</w:t>
      </w:r>
      <w:proofErr w:type="spellEnd"/>
      <w:r>
        <w:rPr>
          <w:rFonts w:asciiTheme="majorHAnsi" w:hAnsiTheme="majorHAnsi" w:cstheme="majorHAnsi"/>
          <w:sz w:val="22"/>
          <w:szCs w:val="22"/>
        </w:rPr>
        <w:t xml:space="preserve"> at University of Utah).</w:t>
      </w:r>
    </w:p>
    <w:p w14:paraId="7C8ABDD3" w14:textId="77777777"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Home networks can have both a 5G and a 2.4 GHz network (e.g. "My Network 5G" and "My Network")</w:t>
      </w:r>
    </w:p>
    <w:p w14:paraId="5640262A" w14:textId="0C56CCA9"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device's "extended compatibility"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8"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hyperlink r:id="rId19" w:history="1">
        <w:r w:rsidRPr="00D1129A">
          <w:rPr>
            <w:rStyle w:val="Hyperlink"/>
            <w:rFonts w:asciiTheme="majorHAnsi" w:hAnsiTheme="majorHAnsi" w:cstheme="majorHAnsi"/>
            <w:sz w:val="22"/>
            <w:szCs w:val="22"/>
          </w:rPr>
          <w:t>classroom demo with standalone network access</w:t>
        </w:r>
      </w:hyperlink>
      <w:r w:rsidRPr="00D1129A">
        <w:rPr>
          <w:rFonts w:asciiTheme="majorHAnsi" w:hAnsiTheme="majorHAnsi" w:cstheme="majorHAnsi"/>
          <w:sz w:val="22"/>
          <w:szCs w:val="22"/>
        </w:rPr>
        <w:t> discussions</w:t>
      </w:r>
      <w:r>
        <w:rPr>
          <w:rFonts w:asciiTheme="majorHAnsi" w:hAnsiTheme="majorHAnsi" w:cstheme="majorHAnsi"/>
          <w:sz w:val="22"/>
          <w:szCs w:val="22"/>
        </w:rPr>
        <w:t>.</w:t>
      </w:r>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lastRenderedPageBreak/>
        <w:t>At a minimum, the computer needs to be able to run the Thonny editor (lightweight) and it needs at least one USB-A port</w:t>
      </w:r>
    </w:p>
    <w:p w14:paraId="332CEE01" w14:textId="6D7AF94C" w:rsidR="009F3E6B" w:rsidRPr="009F3E6B" w:rsidRDefault="009F3E6B" w:rsidP="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soldering iron and soldering wire (thinner is better in this case)</w:t>
      </w:r>
    </w:p>
    <w:p w14:paraId="468408DF" w14:textId="70298D31"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 Before soldering, ensure the Pico W can successfully connect to a computer</w:t>
      </w:r>
    </w:p>
    <w:p w14:paraId="4FC3298B" w14:textId="77777777"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You can do this by holding the BOOTSEL button on the Pico W while connecting the Pico W to your computer via the USB cable. If a new drive appears, that indicates the Pico W is working normally</w:t>
      </w:r>
    </w:p>
    <w:p w14:paraId="051A750F" w14:textId="1FD19BE6"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Be careful only to heat the gold pads while soldering 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046"/>
        <w:gridCol w:w="4749"/>
        <w:gridCol w:w="2190"/>
      </w:tblGrid>
      <w:tr w:rsidR="00F02622"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F02622"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F02622"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Default="00F02622" w:rsidP="000B72EC">
            <w:pPr>
              <w:rPr>
                <w:color w:val="000000"/>
              </w:rPr>
            </w:pPr>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F02622"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Default="00F02622" w:rsidP="000B72EC">
            <w:pPr>
              <w:rPr>
                <w:color w:val="000000"/>
              </w:rPr>
            </w:pPr>
            <w:r>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F02622"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Default="00F02622" w:rsidP="000B72EC">
            <w:pPr>
              <w:rPr>
                <w:color w:val="000000"/>
              </w:rPr>
            </w:pPr>
            <w:r>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Default="00F02622" w:rsidP="000B72EC">
            <w:pPr>
              <w:rPr>
                <w:color w:val="000000"/>
              </w:rPr>
            </w:pPr>
            <w:r>
              <w:rPr>
                <w:color w:val="000000"/>
              </w:rPr>
              <w:t>Cat#1528-4528-ND</w:t>
            </w:r>
          </w:p>
        </w:tc>
      </w:tr>
      <w:tr w:rsidR="00F02622"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Default="00F02622" w:rsidP="000B72EC">
            <w:pPr>
              <w:rPr>
                <w:color w:val="000000"/>
              </w:rPr>
            </w:pPr>
            <w:r>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Default="00F02622" w:rsidP="000B72EC">
            <w:pPr>
              <w:rPr>
                <w:color w:val="000000"/>
              </w:rPr>
            </w:pPr>
            <w:r>
              <w:rPr>
                <w:color w:val="000000"/>
              </w:rPr>
              <w:t>Cat#2648-SC0918CT-ND</w:t>
            </w:r>
          </w:p>
        </w:tc>
      </w:tr>
      <w:tr w:rsidR="00F02622"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Default="00F02622" w:rsidP="000B72EC">
            <w:pPr>
              <w:rPr>
                <w:color w:val="000000"/>
              </w:rPr>
            </w:pPr>
            <w:r>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F02622"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Default="00F02622" w:rsidP="000B72EC">
            <w:pPr>
              <w:rPr>
                <w:color w:val="000000"/>
              </w:rPr>
            </w:pPr>
            <w:r>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Default="00F02622" w:rsidP="000B72EC">
            <w:pPr>
              <w:rPr>
                <w:color w:val="000000"/>
              </w:rPr>
            </w:pPr>
            <w:proofErr w:type="spellStart"/>
            <w:r>
              <w:rPr>
                <w:color w:val="000000"/>
              </w:rPr>
              <w:t>DigiKey</w:t>
            </w:r>
            <w:proofErr w:type="spellEnd"/>
            <w:r>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Default="00F02622" w:rsidP="000B72EC">
            <w:pPr>
              <w:rPr>
                <w:color w:val="000000"/>
              </w:rPr>
            </w:pPr>
            <w:r>
              <w:rPr>
                <w:color w:val="000000"/>
              </w:rPr>
              <w:t>Cat#10129378-920001BLF-ND</w:t>
            </w:r>
          </w:p>
        </w:tc>
      </w:tr>
      <w:tr w:rsidR="00F02622"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Default="00F02622" w:rsidP="000B72EC">
            <w:pPr>
              <w:rPr>
                <w:color w:val="000000"/>
              </w:rPr>
            </w:pPr>
            <w:r>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F02622"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Default="00F02622" w:rsidP="000B72EC">
            <w:pPr>
              <w:rPr>
                <w:color w:val="000000"/>
              </w:rPr>
            </w:pPr>
            <w:r>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F02622"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77777777" w:rsidR="00F02622" w:rsidRDefault="00F02622" w:rsidP="000B72EC">
            <w:pPr>
              <w:rPr>
                <w:color w:val="000000"/>
              </w:rPr>
            </w:pPr>
            <w:r>
              <w:rPr>
                <w:color w:val="000000"/>
              </w:rPr>
              <w:t>HOOK-UP SOLID 20AWG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Default="00F02622" w:rsidP="000B72EC">
            <w:pPr>
              <w:rPr>
                <w:color w:val="000000"/>
              </w:rPr>
            </w:pPr>
            <w:proofErr w:type="spellStart"/>
            <w:r>
              <w:rPr>
                <w:color w:val="000000"/>
              </w:rPr>
              <w:t>DigiKey</w:t>
            </w:r>
            <w:proofErr w:type="spellEnd"/>
            <w:r>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7777777" w:rsidR="00F02622" w:rsidRDefault="00F02622" w:rsidP="000B72EC">
            <w:pPr>
              <w:rPr>
                <w:color w:val="000000"/>
              </w:rPr>
            </w:pPr>
            <w:r>
              <w:rPr>
                <w:color w:val="000000"/>
              </w:rPr>
              <w:t>Cat#2328-14UL1007SLDBRO25-ND</w:t>
            </w:r>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0" w:name="_[Your_major_step"/>
      <w:bookmarkEnd w:id="0"/>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lastRenderedPageBreak/>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51AE4CD6" w:rsidR="4798CDEC" w:rsidRDefault="00681716">
      <w:pPr>
        <w:rPr>
          <w:rFonts w:asciiTheme="majorHAnsi" w:eastAsia="Arial" w:hAnsiTheme="majorHAnsi" w:cstheme="majorHAnsi"/>
          <w:sz w:val="22"/>
          <w:szCs w:val="22"/>
        </w:rPr>
      </w:pPr>
      <w:r>
        <w:rPr>
          <w:rFonts w:asciiTheme="majorHAnsi" w:eastAsia="Arial" w:hAnsiTheme="majorHAnsi" w:cstheme="majorHAnsi"/>
          <w:sz w:val="22"/>
          <w:szCs w:val="22"/>
        </w:rPr>
        <w:t xml:space="preserve">Solder the headers onto the Pico W, mount the light sensor so that the pinhole is facing the </w:t>
      </w:r>
      <w:proofErr w:type="gramStart"/>
      <w:r>
        <w:rPr>
          <w:rFonts w:asciiTheme="majorHAnsi" w:eastAsia="Arial" w:hAnsiTheme="majorHAnsi" w:cstheme="majorHAnsi"/>
          <w:sz w:val="22"/>
          <w:szCs w:val="22"/>
        </w:rPr>
        <w:t>red green</w:t>
      </w:r>
      <w:proofErr w:type="gramEnd"/>
      <w:r>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headers onto the Pico W</w:t>
      </w:r>
    </w:p>
    <w:p w14:paraId="01702F32" w14:textId="77777777" w:rsidR="00681716" w:rsidRPr="00681716" w:rsidRDefault="00681716" w:rsidP="000942DF">
      <w:pPr>
        <w:numPr>
          <w:ilvl w:val="1"/>
          <w:numId w:val="31"/>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Insert the Pico W headers into the Maker Pi Pico base</w:t>
      </w:r>
    </w:p>
    <w:p w14:paraId="47CF392D" w14:textId="77777777" w:rsidR="00681716" w:rsidRPr="00681716" w:rsidRDefault="00681716" w:rsidP="000942DF">
      <w:pPr>
        <w:numPr>
          <w:ilvl w:val="1"/>
          <w:numId w:val="32"/>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Place the Pico </w:t>
      </w:r>
      <w:proofErr w:type="spellStart"/>
      <w:r w:rsidRPr="00681716">
        <w:rPr>
          <w:rFonts w:asciiTheme="majorHAnsi" w:eastAsia="Arial" w:hAnsiTheme="majorHAnsi" w:cstheme="majorHAnsi"/>
          <w:sz w:val="22"/>
          <w:szCs w:val="22"/>
        </w:rPr>
        <w:t>W on</w:t>
      </w:r>
      <w:proofErr w:type="spellEnd"/>
      <w:r w:rsidRPr="00681716">
        <w:rPr>
          <w:rFonts w:asciiTheme="majorHAnsi" w:eastAsia="Arial" w:hAnsiTheme="majorHAnsi" w:cstheme="majorHAnsi"/>
          <w:sz w:val="22"/>
          <w:szCs w:val="22"/>
        </w:rPr>
        <w:t xml:space="preserve"> top of the headers</w:t>
      </w:r>
    </w:p>
    <w:p w14:paraId="73D14D09" w14:textId="77777777" w:rsidR="00681716" w:rsidRPr="00681716" w:rsidRDefault="00681716" w:rsidP="000942DF">
      <w:pPr>
        <w:numPr>
          <w:ilvl w:val="1"/>
          <w:numId w:val="33"/>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Solder the headers to the Pico W</w:t>
      </w:r>
    </w:p>
    <w:p w14:paraId="3F8547D5" w14:textId="77777777" w:rsidR="00681716" w:rsidRPr="00681716" w:rsidRDefault="00000000" w:rsidP="000942DF">
      <w:pPr>
        <w:numPr>
          <w:ilvl w:val="2"/>
          <w:numId w:val="34"/>
        </w:numPr>
        <w:tabs>
          <w:tab w:val="clear" w:pos="2160"/>
          <w:tab w:val="num" w:pos="1800"/>
        </w:tabs>
        <w:rPr>
          <w:rFonts w:asciiTheme="majorHAnsi" w:eastAsia="Arial" w:hAnsiTheme="majorHAnsi" w:cstheme="majorHAnsi"/>
          <w:sz w:val="22"/>
          <w:szCs w:val="22"/>
        </w:rPr>
      </w:pPr>
      <w:hyperlink r:id="rId20" w:history="1">
        <w:proofErr w:type="spellStart"/>
        <w:r w:rsidR="00681716" w:rsidRPr="00681716">
          <w:rPr>
            <w:rStyle w:val="Hyperlink"/>
            <w:rFonts w:asciiTheme="majorHAnsi" w:eastAsia="Arial" w:hAnsiTheme="majorHAnsi" w:cstheme="majorHAnsi"/>
            <w:sz w:val="22"/>
            <w:szCs w:val="22"/>
          </w:rPr>
          <w:t>MagPi</w:t>
        </w:r>
        <w:proofErr w:type="spellEnd"/>
        <w:r w:rsidR="00681716" w:rsidRPr="00681716">
          <w:rPr>
            <w:rStyle w:val="Hyperlink"/>
            <w:rFonts w:asciiTheme="majorHAnsi" w:eastAsia="Arial" w:hAnsiTheme="majorHAnsi" w:cstheme="majorHAnsi"/>
            <w:sz w:val="22"/>
            <w:szCs w:val="22"/>
          </w:rPr>
          <w:t xml:space="preserve"> guide</w:t>
        </w:r>
      </w:hyperlink>
    </w:p>
    <w:p w14:paraId="77219011" w14:textId="77777777" w:rsidR="00681716" w:rsidRPr="00681716" w:rsidRDefault="00000000" w:rsidP="000942DF">
      <w:pPr>
        <w:numPr>
          <w:ilvl w:val="2"/>
          <w:numId w:val="35"/>
        </w:numPr>
        <w:tabs>
          <w:tab w:val="clear" w:pos="2160"/>
          <w:tab w:val="num" w:pos="1800"/>
        </w:tabs>
        <w:rPr>
          <w:rFonts w:asciiTheme="majorHAnsi" w:eastAsia="Arial" w:hAnsiTheme="majorHAnsi" w:cstheme="majorHAnsi"/>
          <w:sz w:val="22"/>
          <w:szCs w:val="22"/>
        </w:rPr>
      </w:pPr>
      <w:hyperlink r:id="rId21" w:history="1">
        <w:r w:rsidR="00681716" w:rsidRPr="00681716">
          <w:rPr>
            <w:rStyle w:val="Hyperlink"/>
            <w:rFonts w:asciiTheme="majorHAnsi" w:eastAsia="Arial" w:hAnsiTheme="majorHAnsi" w:cstheme="majorHAnsi"/>
            <w:sz w:val="22"/>
            <w:szCs w:val="22"/>
          </w:rPr>
          <w:t>Tom's hardware guide</w:t>
        </w:r>
      </w:hyperlink>
    </w:p>
    <w:p w14:paraId="5DA0C646" w14:textId="77777777" w:rsidR="00681716" w:rsidRPr="00681716" w:rsidRDefault="00000000" w:rsidP="000942DF">
      <w:pPr>
        <w:numPr>
          <w:ilvl w:val="2"/>
          <w:numId w:val="36"/>
        </w:numPr>
        <w:tabs>
          <w:tab w:val="clear" w:pos="2160"/>
          <w:tab w:val="num" w:pos="1800"/>
        </w:tabs>
        <w:rPr>
          <w:rFonts w:asciiTheme="majorHAnsi" w:eastAsia="Arial" w:hAnsiTheme="majorHAnsi" w:cstheme="majorHAnsi"/>
          <w:sz w:val="22"/>
          <w:szCs w:val="22"/>
        </w:rPr>
      </w:pPr>
      <w:hyperlink r:id="rId22" w:history="1">
        <w:r w:rsidR="00681716" w:rsidRPr="00681716">
          <w:rPr>
            <w:rStyle w:val="Hyperlink"/>
            <w:rFonts w:asciiTheme="majorHAnsi" w:eastAsia="Arial" w:hAnsiTheme="majorHAnsi" w:cstheme="majorHAnsi"/>
            <w:sz w:val="22"/>
            <w:szCs w:val="22"/>
          </w:rPr>
          <w:t>YouTube video</w:t>
        </w:r>
      </w:hyperlink>
    </w:p>
    <w:p w14:paraId="7BE34D0F" w14:textId="77777777" w:rsidR="00681716" w:rsidRPr="00681716" w:rsidRDefault="00681716" w:rsidP="000942DF">
      <w:pPr>
        <w:numPr>
          <w:ilvl w:val="1"/>
          <w:numId w:val="37"/>
        </w:numPr>
        <w:tabs>
          <w:tab w:val="clear" w:pos="1440"/>
          <w:tab w:val="num" w:pos="1080"/>
        </w:tabs>
        <w:rPr>
          <w:rFonts w:asciiTheme="majorHAnsi" w:eastAsia="Arial" w:hAnsiTheme="majorHAnsi" w:cstheme="majorHAnsi"/>
          <w:sz w:val="22"/>
          <w:szCs w:val="22"/>
        </w:rPr>
      </w:pPr>
      <w:r w:rsidRPr="00681716">
        <w:rPr>
          <w:rFonts w:asciiTheme="majorHAnsi" w:eastAsia="Arial" w:hAnsiTheme="majorHAnsi" w:cstheme="majorHAnsi"/>
          <w:sz w:val="22"/>
          <w:szCs w:val="22"/>
        </w:rPr>
        <w:t>Remove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0AE3966E"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681716">
        <w:rPr>
          <w:rFonts w:asciiTheme="majorHAnsi" w:eastAsia="Arial" w:hAnsiTheme="majorHAnsi" w:cstheme="majorHAnsi"/>
          <w:sz w:val="22"/>
          <w:szCs w:val="22"/>
        </w:rPr>
        <w:t>wire, and</w:t>
      </w:r>
      <w:proofErr w:type="gramEnd"/>
      <w:r w:rsidRPr="00681716">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681716">
        <w:rPr>
          <w:rFonts w:asciiTheme="majorHAnsi" w:eastAsia="Arial" w:hAnsiTheme="majorHAnsi" w:cstheme="majorHAnsi"/>
          <w:sz w:val="22"/>
          <w:szCs w:val="22"/>
        </w:rPr>
        <w:lastRenderedPageBreak/>
        <w:t>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r w:rsidRPr="00681716">
        <w:rPr>
          <w:rFonts w:asciiTheme="majorHAnsi" w:eastAsia="Arial" w:hAnsiTheme="majorHAnsi" w:cstheme="majorHAnsi"/>
          <w:noProof/>
          <w:sz w:val="22"/>
          <w:szCs w:val="22"/>
        </w:rPr>
        <w:drawing>
          <wp:inline distT="0" distB="0" distL="0" distR="0" wp14:anchorId="51B807B0" wp14:editId="39A5AAD6">
            <wp:extent cx="5806440" cy="59880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6440" cy="5988050"/>
                    </a:xfrm>
                    <a:prstGeom prst="rect">
                      <a:avLst/>
                    </a:prstGeom>
                    <a:noFill/>
                    <a:ln>
                      <a:noFill/>
                    </a:ln>
                  </pic:spPr>
                </pic:pic>
              </a:graphicData>
            </a:graphic>
          </wp:inline>
        </w:drawing>
      </w:r>
    </w:p>
    <w:p w14:paraId="4ED90BA0" w14:textId="56AE6DA5" w:rsidR="00931288" w:rsidRDefault="00931288" w:rsidP="00931288">
      <w:pPr>
        <w:pStyle w:val="Caption"/>
      </w:pPr>
      <w:r>
        <w:t xml:space="preserve">Figure </w:t>
      </w:r>
      <w:fldSimple w:instr=" SEQ Figure \* ARABIC ">
        <w:r w:rsidR="004868C3">
          <w:rPr>
            <w:noProof/>
          </w:rPr>
          <w:t>2</w:t>
        </w:r>
      </w:fldSimple>
    </w:p>
    <w:p w14:paraId="5E154DD5" w14:textId="77777777" w:rsidR="00931288" w:rsidRDefault="00681716" w:rsidP="000942DF">
      <w:pPr>
        <w:keepNext/>
        <w:ind w:left="720"/>
      </w:pPr>
      <w:r w:rsidRPr="00681716">
        <w:rPr>
          <w:rFonts w:asciiTheme="majorHAnsi" w:eastAsia="Arial" w:hAnsiTheme="majorHAnsi" w:cstheme="majorHAnsi"/>
          <w:noProof/>
          <w:sz w:val="22"/>
          <w:szCs w:val="22"/>
        </w:rPr>
        <w:lastRenderedPageBreak/>
        <w:drawing>
          <wp:inline distT="0" distB="0" distL="0" distR="0" wp14:anchorId="1C0BC96D" wp14:editId="63D5F9E9">
            <wp:extent cx="5806440" cy="4445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6440" cy="4445000"/>
                    </a:xfrm>
                    <a:prstGeom prst="rect">
                      <a:avLst/>
                    </a:prstGeom>
                    <a:noFill/>
                    <a:ln>
                      <a:noFill/>
                    </a:ln>
                  </pic:spPr>
                </pic:pic>
              </a:graphicData>
            </a:graphic>
          </wp:inline>
        </w:drawing>
      </w:r>
    </w:p>
    <w:p w14:paraId="397FE5D4" w14:textId="1685F56D"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3</w:t>
        </w:r>
      </w:fldSimple>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77777777" w:rsidR="00931288" w:rsidRDefault="00681716" w:rsidP="00931288">
      <w:pPr>
        <w:keepNext/>
      </w:pPr>
      <w:r w:rsidRPr="00681716">
        <w:rPr>
          <w:rFonts w:asciiTheme="majorHAnsi" w:eastAsia="Arial" w:hAnsiTheme="majorHAnsi" w:cstheme="majorHAnsi"/>
          <w:noProof/>
          <w:sz w:val="22"/>
          <w:szCs w:val="22"/>
        </w:rPr>
        <w:lastRenderedPageBreak/>
        <w:drawing>
          <wp:inline distT="0" distB="0" distL="0" distR="0" wp14:anchorId="0B3B0FF3" wp14:editId="0924DF5C">
            <wp:extent cx="5806440" cy="49161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440" cy="4916170"/>
                    </a:xfrm>
                    <a:prstGeom prst="rect">
                      <a:avLst/>
                    </a:prstGeom>
                    <a:noFill/>
                    <a:ln>
                      <a:noFill/>
                    </a:ln>
                  </pic:spPr>
                </pic:pic>
              </a:graphicData>
            </a:graphic>
          </wp:inline>
        </w:drawing>
      </w:r>
    </w:p>
    <w:p w14:paraId="06C2F131" w14:textId="680CEE86"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4</w:t>
        </w:r>
      </w:fldSimple>
    </w:p>
    <w:p w14:paraId="601D7B72" w14:textId="7777777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681716">
        <w:rPr>
          <w:rFonts w:asciiTheme="majorHAnsi" w:eastAsia="Arial" w:hAnsiTheme="majorHAnsi" w:cstheme="majorHAnsi"/>
          <w:sz w:val="22"/>
          <w:szCs w:val="22"/>
        </w:rPr>
        <w:lastRenderedPageBreak/>
        <w:t>computer.</w:t>
      </w:r>
      <w:r w:rsidRPr="00681716">
        <w:rPr>
          <w:rFonts w:asciiTheme="majorHAnsi" w:eastAsia="Arial" w:hAnsiTheme="majorHAnsi" w:cstheme="majorHAnsi"/>
          <w:noProof/>
          <w:sz w:val="22"/>
          <w:szCs w:val="22"/>
        </w:rPr>
        <w:drawing>
          <wp:inline distT="0" distB="0" distL="0" distR="0" wp14:anchorId="73DF9D57" wp14:editId="278DC81C">
            <wp:extent cx="5806440" cy="488188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6440" cy="4881880"/>
                    </a:xfrm>
                    <a:prstGeom prst="rect">
                      <a:avLst/>
                    </a:prstGeom>
                    <a:noFill/>
                    <a:ln>
                      <a:noFill/>
                    </a:ln>
                  </pic:spPr>
                </pic:pic>
              </a:graphicData>
            </a:graphic>
          </wp:inline>
        </w:drawing>
      </w:r>
    </w:p>
    <w:p w14:paraId="7FAB90A1" w14:textId="1FD4F696" w:rsidR="00681716" w:rsidRPr="00681716"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5</w:t>
        </w:r>
      </w:fldSimple>
    </w:p>
    <w:p w14:paraId="670613BA" w14:textId="2F7C01CF" w:rsidR="33450914" w:rsidRPr="0026509E" w:rsidRDefault="00681716">
      <w:pPr>
        <w:pStyle w:val="Heading2"/>
        <w:spacing w:before="0"/>
        <w:rPr>
          <w:rFonts w:cstheme="majorHAnsi"/>
          <w:color w:val="4F81BD" w:themeColor="accent1"/>
          <w:sz w:val="28"/>
          <w:szCs w:val="28"/>
        </w:rPr>
      </w:pPr>
      <w:bookmarkStart w:id="1" w:name="_[Your_major_step_1"/>
      <w:bookmarkEnd w:id="1"/>
      <w:r w:rsidRPr="00681716">
        <w:rPr>
          <w:rFonts w:cstheme="majorHAnsi"/>
          <w:color w:val="4F81BD" w:themeColor="accent1"/>
          <w:sz w:val="28"/>
          <w:szCs w:val="28"/>
        </w:rPr>
        <w:t>Software Setup</w:t>
      </w:r>
      <w:r w:rsidR="7629A4E0" w:rsidRPr="0026509E">
        <w:rPr>
          <w:rFonts w:cstheme="majorHAnsi"/>
          <w:color w:val="4F81BD" w:themeColor="accent1"/>
          <w:sz w:val="28"/>
          <w:szCs w:val="28"/>
        </w:rPr>
        <w:t xml:space="preserve">  </w:t>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1449612B"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proofErr w:type="spellStart"/>
      <w:r w:rsidRPr="006418BE">
        <w:rPr>
          <w:rFonts w:asciiTheme="majorHAnsi" w:eastAsia="Arial" w:hAnsiTheme="majorHAnsi" w:cstheme="majorHAnsi"/>
          <w:sz w:val="22"/>
          <w:szCs w:val="22"/>
        </w:rPr>
        <w:t>WiFi</w:t>
      </w:r>
      <w:proofErr w:type="spellEnd"/>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58C1BEA1" w14:textId="77777777" w:rsidR="000B303D" w:rsidRPr="000B303D" w:rsidRDefault="000B303D" w:rsidP="000942DF">
      <w:pPr>
        <w:numPr>
          <w:ilvl w:val="0"/>
          <w:numId w:val="38"/>
        </w:numPr>
        <w:tabs>
          <w:tab w:val="clear" w:pos="72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and install </w:t>
      </w:r>
      <w:hyperlink r:id="rId27"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r w:rsidRPr="000B303D">
        <w:rPr>
          <w:rFonts w:asciiTheme="majorHAnsi" w:eastAsia="Arial" w:hAnsiTheme="majorHAnsi" w:cstheme="majorHAnsi"/>
          <w:noProof/>
          <w:sz w:val="22"/>
          <w:szCs w:val="22"/>
        </w:rPr>
        <w:drawing>
          <wp:inline distT="0" distB="0" distL="0" distR="0" wp14:anchorId="4C3AAA92" wp14:editId="54A8FA3B">
            <wp:extent cx="2209800" cy="1264920"/>
            <wp:effectExtent l="0" t="0" r="0" b="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9800" cy="1264920"/>
                    </a:xfrm>
                    <a:prstGeom prst="rect">
                      <a:avLst/>
                    </a:prstGeom>
                    <a:noFill/>
                    <a:ln>
                      <a:noFill/>
                    </a:ln>
                  </pic:spPr>
                </pic:pic>
              </a:graphicData>
            </a:graphic>
          </wp:inline>
        </w:drawing>
      </w:r>
    </w:p>
    <w:p w14:paraId="5DFA2CE3" w14:textId="7043089F" w:rsidR="00931288" w:rsidRDefault="00931288" w:rsidP="00931288">
      <w:pPr>
        <w:pStyle w:val="Caption"/>
      </w:pPr>
      <w:r>
        <w:t xml:space="preserve">Figure </w:t>
      </w:r>
      <w:fldSimple w:instr=" SEQ Figure \* ARABIC ">
        <w:r w:rsidR="004868C3">
          <w:rPr>
            <w:noProof/>
          </w:rPr>
          <w:t>6</w:t>
        </w:r>
      </w:fldSimple>
    </w:p>
    <w:p w14:paraId="2D7D5386" w14:textId="6606D92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r w:rsidRPr="000B303D">
        <w:rPr>
          <w:rFonts w:asciiTheme="majorHAnsi" w:eastAsia="Arial" w:hAnsiTheme="majorHAnsi" w:cstheme="majorHAnsi"/>
          <w:noProof/>
          <w:sz w:val="22"/>
          <w:szCs w:val="22"/>
        </w:rPr>
        <w:drawing>
          <wp:inline distT="0" distB="0" distL="0" distR="0" wp14:anchorId="1DE57651" wp14:editId="5AE16355">
            <wp:extent cx="4686300" cy="4259580"/>
            <wp:effectExtent l="0" t="0" r="0" b="762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4259580"/>
                    </a:xfrm>
                    <a:prstGeom prst="rect">
                      <a:avLst/>
                    </a:prstGeom>
                    <a:noFill/>
                    <a:ln>
                      <a:noFill/>
                    </a:ln>
                  </pic:spPr>
                </pic:pic>
              </a:graphicData>
            </a:graphic>
          </wp:inline>
        </w:drawing>
      </w:r>
    </w:p>
    <w:p w14:paraId="70F41D95" w14:textId="2CA0395D"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7</w:t>
        </w:r>
      </w:fldSimple>
    </w:p>
    <w:p w14:paraId="277A6D2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r w:rsidRPr="000B303D">
        <w:rPr>
          <w:rFonts w:asciiTheme="majorHAnsi" w:eastAsia="Arial" w:hAnsiTheme="majorHAnsi" w:cstheme="majorHAnsi"/>
          <w:noProof/>
          <w:sz w:val="22"/>
          <w:szCs w:val="22"/>
        </w:rPr>
        <w:drawing>
          <wp:inline distT="0" distB="0" distL="0" distR="0" wp14:anchorId="06F8D14E" wp14:editId="45562E63">
            <wp:extent cx="2583180" cy="1219200"/>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3180" cy="1219200"/>
                    </a:xfrm>
                    <a:prstGeom prst="rect">
                      <a:avLst/>
                    </a:prstGeom>
                    <a:noFill/>
                    <a:ln>
                      <a:noFill/>
                    </a:ln>
                  </pic:spPr>
                </pic:pic>
              </a:graphicData>
            </a:graphic>
          </wp:inline>
        </w:drawing>
      </w:r>
    </w:p>
    <w:p w14:paraId="601FBDDC" w14:textId="4AC6EAE6"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8</w:t>
        </w:r>
      </w:fldSimple>
    </w:p>
    <w:p w14:paraId="0860B1DF"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r w:rsidRPr="000B303D">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7516B398"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9</w:t>
        </w:r>
      </w:fldSimple>
    </w:p>
    <w:p w14:paraId="35293B68" w14:textId="7777777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2"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and unzip it</w:t>
      </w:r>
    </w:p>
    <w:p w14:paraId="2D7AED47"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enter your </w:t>
      </w:r>
      <w:proofErr w:type="spellStart"/>
      <w:r w:rsidRPr="000B303D">
        <w:rPr>
          <w:rFonts w:asciiTheme="majorHAnsi" w:eastAsia="Arial" w:hAnsiTheme="majorHAnsi" w:cstheme="majorHAnsi"/>
          <w:sz w:val="22"/>
          <w:szCs w:val="22"/>
        </w:rPr>
        <w:t>WiFi</w:t>
      </w:r>
      <w:proofErr w:type="spellEnd"/>
      <w:r w:rsidRPr="000B303D">
        <w:rPr>
          <w:rFonts w:asciiTheme="majorHAnsi" w:eastAsia="Arial" w:hAnsiTheme="majorHAnsi" w:cstheme="majorHAnsi"/>
          <w:sz w:val="22"/>
          <w:szCs w:val="22"/>
        </w:rPr>
        <w:t xml:space="preserve"> network name (SSID) and password, and save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12EA5A05" w:rsidR="00931288" w:rsidRDefault="00931288" w:rsidP="00931288">
      <w:pPr>
        <w:pStyle w:val="Caption"/>
      </w:pPr>
      <w:r>
        <w:t xml:space="preserve">Figure </w:t>
      </w:r>
      <w:fldSimple w:instr=" SEQ Figure \* ARABIC ">
        <w:r w:rsidR="004868C3">
          <w:rPr>
            <w:noProof/>
          </w:rPr>
          <w:t>10</w:t>
        </w:r>
      </w:fldSimple>
    </w:p>
    <w:p w14:paraId="1525EC60"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9D8CAFE" w14:textId="389D9C83" w:rsidR="000B303D" w:rsidRPr="000B303D" w:rsidRDefault="00931288" w:rsidP="00931288">
      <w:pPr>
        <w:pStyle w:val="Caption"/>
      </w:pPr>
      <w:r>
        <w:t xml:space="preserve">Figure </w:t>
      </w:r>
      <w:fldSimple w:instr=" SEQ Figure \* ARABIC ">
        <w:r w:rsidR="004868C3">
          <w:rPr>
            <w:noProof/>
          </w:rPr>
          <w:t>11</w:t>
        </w:r>
      </w:fldSimple>
    </w:p>
    <w:p w14:paraId="048388C6"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and "secrets.py", right click in the gray region, and click "Upload to /"</w:t>
      </w:r>
      <w:r w:rsidRPr="000B303D">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2AEC185D" w:rsidR="000B303D" w:rsidRPr="000B303D" w:rsidRDefault="00931288" w:rsidP="00931288">
      <w:pPr>
        <w:pStyle w:val="Caption"/>
      </w:pPr>
      <w:r>
        <w:t xml:space="preserve">Figure </w:t>
      </w:r>
      <w:fldSimple w:instr=" SEQ Figure \* ARABIC ">
        <w:r w:rsidR="004868C3">
          <w:rPr>
            <w:noProof/>
          </w:rPr>
          <w:t>12</w:t>
        </w:r>
      </w:fldSimple>
      <w:r w:rsidR="000B303D" w:rsidRPr="000B303D">
        <w:rPr>
          <w:rFonts w:asciiTheme="majorHAnsi" w:eastAsia="Arial" w:hAnsiTheme="majorHAnsi" w:cstheme="majorHAnsi"/>
          <w:sz w:val="22"/>
          <w:szCs w:val="22"/>
        </w:rPr>
        <w:br/>
      </w:r>
    </w:p>
    <w:p w14:paraId="04D598E2" w14:textId="77777777"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lastRenderedPageBreak/>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Pr="000B303D">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149435E2" w:rsidR="000B303D" w:rsidRPr="000B303D" w:rsidRDefault="00931288" w:rsidP="00931288">
      <w:pPr>
        <w:pStyle w:val="Caption"/>
        <w:rPr>
          <w:rFonts w:asciiTheme="majorHAnsi" w:eastAsia="Arial" w:hAnsiTheme="majorHAnsi" w:cstheme="majorHAnsi"/>
          <w:sz w:val="22"/>
          <w:szCs w:val="22"/>
        </w:rPr>
      </w:pPr>
      <w:r>
        <w:t xml:space="preserve">Figure </w:t>
      </w:r>
      <w:fldSimple w:instr=" SEQ Figure \* ARABIC ">
        <w:r w:rsidR="004868C3">
          <w:rPr>
            <w:noProof/>
          </w:rPr>
          <w:t>13</w:t>
        </w:r>
      </w:fldSimple>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000000" w:rsidP="000942DF">
      <w:pPr>
        <w:numPr>
          <w:ilvl w:val="0"/>
          <w:numId w:val="45"/>
        </w:numPr>
        <w:tabs>
          <w:tab w:val="clear" w:pos="720"/>
        </w:tabs>
      </w:pPr>
      <w:hyperlink r:id="rId37"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77777777"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Pr="000B303D">
        <w:rPr>
          <w:noProof/>
        </w:rPr>
        <w:drawing>
          <wp:inline distT="0" distB="0" distL="0" distR="0" wp14:anchorId="1EAD1226" wp14:editId="7EA4CB6D">
            <wp:extent cx="4335780" cy="1676400"/>
            <wp:effectExtent l="0" t="0" r="7620" b="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5780" cy="1676400"/>
                    </a:xfrm>
                    <a:prstGeom prst="rect">
                      <a:avLst/>
                    </a:prstGeom>
                    <a:noFill/>
                    <a:ln>
                      <a:noFill/>
                    </a:ln>
                  </pic:spPr>
                </pic:pic>
              </a:graphicData>
            </a:graphic>
          </wp:inline>
        </w:drawing>
      </w:r>
    </w:p>
    <w:p w14:paraId="0CE8FA4D" w14:textId="646929FB" w:rsidR="00931288" w:rsidRDefault="00931288" w:rsidP="00931288">
      <w:pPr>
        <w:pStyle w:val="Caption"/>
      </w:pPr>
      <w:r>
        <w:t xml:space="preserve">Figure </w:t>
      </w:r>
      <w:fldSimple w:instr=" SEQ Figure \* ARABIC ">
        <w:r w:rsidR="004868C3">
          <w:rPr>
            <w:noProof/>
          </w:rPr>
          <w:t>14</w:t>
        </w:r>
      </w:fldSimple>
    </w:p>
    <w:p w14:paraId="21B213E1" w14:textId="67E74170" w:rsidR="000B303D" w:rsidRPr="000B303D" w:rsidRDefault="000B303D" w:rsidP="00931288">
      <w:r w:rsidRPr="000B303D">
        <w:rPr>
          <w:noProof/>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77777777" w:rsidR="00931288" w:rsidRDefault="000B303D" w:rsidP="000942DF">
      <w:pPr>
        <w:keepNext/>
        <w:numPr>
          <w:ilvl w:val="0"/>
          <w:numId w:val="45"/>
        </w:numPr>
        <w:tabs>
          <w:tab w:val="clear" w:pos="720"/>
          <w:tab w:val="num" w:pos="360"/>
        </w:tabs>
      </w:pPr>
      <w:r w:rsidRPr="000B303D">
        <w:lastRenderedPageBreak/>
        <w:t>Copy the PICO ID from the Thonny editor and paste it in place of "test" (without quotes)</w:t>
      </w:r>
      <w:r w:rsidRPr="000B303D">
        <w:rPr>
          <w:noProof/>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11634DB6" w:rsidR="00931288" w:rsidRDefault="00931288" w:rsidP="00931288">
      <w:pPr>
        <w:pStyle w:val="Caption"/>
      </w:pPr>
      <w:r>
        <w:t xml:space="preserve">Figure </w:t>
      </w:r>
      <w:fldSimple w:instr=" SEQ Figure \* ARABIC ">
        <w:r w:rsidR="004868C3">
          <w:rPr>
            <w:noProof/>
          </w:rPr>
          <w:t>15</w:t>
        </w:r>
      </w:fldSimple>
    </w:p>
    <w:p w14:paraId="7EF0416D" w14:textId="77777777" w:rsidR="00931288" w:rsidRDefault="000B303D" w:rsidP="00B52369">
      <w:pPr>
        <w:keepNext/>
        <w:ind w:left="720"/>
      </w:pPr>
      <w:r w:rsidRPr="000B303D">
        <w:rPr>
          <w:noProof/>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41A2A86C" w:rsidR="00931288" w:rsidRDefault="00931288" w:rsidP="00931288">
      <w:pPr>
        <w:pStyle w:val="Caption"/>
      </w:pPr>
      <w:r>
        <w:t xml:space="preserve">Figure </w:t>
      </w:r>
      <w:fldSimple w:instr=" SEQ Figure \* ARABIC ">
        <w:r w:rsidR="004868C3">
          <w:rPr>
            <w:noProof/>
          </w:rPr>
          <w:t>16</w:t>
        </w:r>
      </w:fldSimple>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2"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7425403D" w:rsidR="00000D36" w:rsidRDefault="003662AA" w:rsidP="00000D36">
      <w:pPr>
        <w:pStyle w:val="ListParagraph"/>
        <w:numPr>
          <w:ilvl w:val="0"/>
          <w:numId w:val="43"/>
        </w:numPr>
        <w:rPr>
          <w:rFonts w:asciiTheme="majorHAnsi" w:hAnsiTheme="majorHAnsi" w:cstheme="majorHAnsi"/>
          <w:iCs/>
          <w:sz w:val="22"/>
          <w:szCs w:val="22"/>
        </w:rPr>
      </w:pPr>
      <w:r w:rsidRPr="00000D36">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48F1424C" w:rsidR="00000D36" w:rsidRDefault="00937288" w:rsidP="00000D36">
      <w:pPr>
        <w:pStyle w:val="ListParagraph"/>
        <w:numPr>
          <w:ilvl w:val="0"/>
          <w:numId w:val="43"/>
        </w:numPr>
        <w:rPr>
          <w:rFonts w:asciiTheme="majorHAnsi" w:hAnsiTheme="majorHAnsi" w:cstheme="majorHAnsi"/>
          <w:iCs/>
          <w:sz w:val="22"/>
          <w:szCs w:val="22"/>
        </w:rPr>
      </w:pPr>
      <w:r w:rsidRPr="00000D36">
        <w:rPr>
          <w:rFonts w:asciiTheme="majorHAnsi" w:hAnsiTheme="majorHAnsi" w:cstheme="majorHAnsi"/>
          <w:iCs/>
          <w:sz w:val="22"/>
          <w:szCs w:val="22"/>
        </w:rPr>
        <w:t>run the first “autonomous drive”</w:t>
      </w:r>
      <w:r w:rsidR="00000D36">
        <w:rPr>
          <w:rFonts w:asciiTheme="majorHAnsi" w:hAnsiTheme="majorHAnsi" w:cstheme="majorHAnsi"/>
          <w:iCs/>
          <w:sz w:val="22"/>
          <w:szCs w:val="22"/>
        </w:rPr>
        <w:t xml:space="preserve"> given in an example interactive notebook</w:t>
      </w:r>
    </w:p>
    <w:p w14:paraId="6A892BAF" w14:textId="07A4AC93" w:rsidR="00000D36" w:rsidRDefault="00000D36"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 xml:space="preserve">explore </w:t>
      </w:r>
      <w:hyperlink r:id="rId41" w:history="1">
        <w:r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Default="004868C3" w:rsidP="004868C3">
      <w:pPr>
        <w:keepNext/>
      </w:pPr>
      <w:r>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4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3E1C65BA" w:rsidR="004868C3" w:rsidRDefault="004868C3" w:rsidP="004868C3">
      <w:pPr>
        <w:pStyle w:val="Caption"/>
      </w:pPr>
      <w:bookmarkStart w:id="3" w:name="_Ref121149313"/>
      <w:r>
        <w:t xml:space="preserve">Figure </w:t>
      </w:r>
      <w:fldSimple w:instr=" SEQ Figure \* ARABIC ">
        <w:r>
          <w:rPr>
            <w:noProof/>
          </w:rPr>
          <w:t>17</w:t>
        </w:r>
      </w:fldSimple>
      <w:bookmarkEnd w:id="3"/>
    </w:p>
    <w:p w14:paraId="08D4FB53" w14:textId="4889F2CB" w:rsidR="00931288" w:rsidRDefault="00937288" w:rsidP="00931288">
      <w:pPr>
        <w:keepNext/>
      </w:pPr>
      <w:r w:rsidRPr="000B303D">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59AFA232" w:rsidR="00937288" w:rsidRPr="00937288" w:rsidRDefault="00931288" w:rsidP="00931288">
      <w:pPr>
        <w:pStyle w:val="Caption"/>
        <w:rPr>
          <w:rFonts w:asciiTheme="majorHAnsi" w:hAnsiTheme="majorHAnsi" w:cstheme="majorHAnsi"/>
          <w:sz w:val="22"/>
          <w:szCs w:val="22"/>
        </w:rPr>
      </w:pPr>
      <w:bookmarkStart w:id="4" w:name="_Ref121149381"/>
      <w:r>
        <w:t xml:space="preserve">Figure </w:t>
      </w:r>
      <w:fldSimple w:instr=" SEQ Figure \* ARABIC ">
        <w:r w:rsidR="004868C3">
          <w:rPr>
            <w:noProof/>
          </w:rPr>
          <w:t>18</w:t>
        </w:r>
      </w:fldSimple>
      <w:bookmarkEnd w:id="4"/>
    </w:p>
    <w:p w14:paraId="1A74F966" w14:textId="77777777" w:rsidR="00731EC6" w:rsidRDefault="00793378" w:rsidP="00731EC6">
      <w:pPr>
        <w:pStyle w:val="Heading1"/>
        <w:spacing w:before="0"/>
      </w:pPr>
      <w:r>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0C416F06" w:rsidR="00C53B9B" w:rsidRDefault="00731EC6" w:rsidP="00731EC6">
      <w:pPr>
        <w:pStyle w:val="Caption"/>
        <w:rPr>
          <w:rFonts w:cstheme="majorHAnsi"/>
          <w:color w:val="4F81BD" w:themeColor="accent1"/>
        </w:rPr>
      </w:pPr>
      <w:bookmarkStart w:id="5" w:name="_Ref121149420"/>
      <w:r>
        <w:t xml:space="preserve">Figure </w:t>
      </w:r>
      <w:fldSimple w:instr=" SEQ Figure \* ARABIC ">
        <w:r w:rsidR="004868C3">
          <w:rPr>
            <w:noProof/>
          </w:rPr>
          <w:t>19</w:t>
        </w:r>
      </w:fldSimple>
      <w:bookmarkEnd w:id="5"/>
    </w:p>
    <w:p w14:paraId="5CAAE5E3" w14:textId="23420FE8" w:rsidR="00793378" w:rsidRDefault="00793378" w:rsidP="00793378"/>
    <w:p w14:paraId="3868F3F9" w14:textId="2D64763E" w:rsidR="00793378" w:rsidRDefault="00793378" w:rsidP="00793378"/>
    <w:p w14:paraId="291AED20" w14:textId="77777777" w:rsidR="00731EC6" w:rsidRDefault="00793378" w:rsidP="00731EC6">
      <w:pPr>
        <w:keepNext/>
      </w:pPr>
      <w:r w:rsidRPr="00793378">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45"/>
                    <a:stretch>
                      <a:fillRect/>
                    </a:stretch>
                  </pic:blipFill>
                  <pic:spPr>
                    <a:xfrm>
                      <a:off x="0" y="0"/>
                      <a:ext cx="4706568" cy="3290067"/>
                    </a:xfrm>
                    <a:prstGeom prst="rect">
                      <a:avLst/>
                    </a:prstGeom>
                  </pic:spPr>
                </pic:pic>
              </a:graphicData>
            </a:graphic>
          </wp:inline>
        </w:drawing>
      </w:r>
    </w:p>
    <w:p w14:paraId="0218F9C0" w14:textId="50FFF406" w:rsidR="00793378" w:rsidRDefault="00731EC6" w:rsidP="00731EC6">
      <w:pPr>
        <w:pStyle w:val="Caption"/>
      </w:pPr>
      <w:bookmarkStart w:id="6" w:name="_Ref121149425"/>
      <w:r>
        <w:t xml:space="preserve">Figure </w:t>
      </w:r>
      <w:fldSimple w:instr=" SEQ Figure \* ARABIC ">
        <w:r w:rsidR="004868C3">
          <w:rPr>
            <w:noProof/>
          </w:rPr>
          <w:t>20</w:t>
        </w:r>
      </w:fldSimple>
      <w:bookmarkEnd w:id="6"/>
    </w:p>
    <w:p w14:paraId="6727D487" w14:textId="5E9D74DE" w:rsidR="00793378" w:rsidRDefault="00793378" w:rsidP="00793378"/>
    <w:p w14:paraId="301835C8" w14:textId="77777777" w:rsidR="00731EC6" w:rsidRDefault="00793378" w:rsidP="00731EC6">
      <w:pPr>
        <w:keepNext/>
      </w:pPr>
      <w:r w:rsidRPr="00793378">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46"/>
                    <a:stretch>
                      <a:fillRect/>
                    </a:stretch>
                  </pic:blipFill>
                  <pic:spPr>
                    <a:xfrm>
                      <a:off x="0" y="0"/>
                      <a:ext cx="4814179" cy="3279474"/>
                    </a:xfrm>
                    <a:prstGeom prst="rect">
                      <a:avLst/>
                    </a:prstGeom>
                  </pic:spPr>
                </pic:pic>
              </a:graphicData>
            </a:graphic>
          </wp:inline>
        </w:drawing>
      </w:r>
    </w:p>
    <w:p w14:paraId="59994017" w14:textId="5DDF31A7" w:rsidR="00793378" w:rsidRDefault="00731EC6" w:rsidP="00731EC6">
      <w:pPr>
        <w:pStyle w:val="Caption"/>
      </w:pPr>
      <w:bookmarkStart w:id="7" w:name="_Ref121149429"/>
      <w:r>
        <w:t xml:space="preserve">Figure </w:t>
      </w:r>
      <w:fldSimple w:instr=" SEQ Figure \* ARABIC ">
        <w:r w:rsidR="004868C3">
          <w:rPr>
            <w:noProof/>
          </w:rPr>
          <w:t>21</w:t>
        </w:r>
      </w:fldSimple>
      <w:bookmarkEnd w:id="7"/>
    </w:p>
    <w:p w14:paraId="0836CD6E" w14:textId="3973A0A5" w:rsidR="00793378" w:rsidRDefault="00793378" w:rsidP="00793378"/>
    <w:p w14:paraId="72D035FE" w14:textId="77777777" w:rsidR="00731EC6" w:rsidRDefault="00731EC6" w:rsidP="00731EC6">
      <w:pPr>
        <w:keepNext/>
      </w:pPr>
      <w:r w:rsidRPr="00731EC6">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47"/>
                    <a:stretch>
                      <a:fillRect/>
                    </a:stretch>
                  </pic:blipFill>
                  <pic:spPr>
                    <a:xfrm>
                      <a:off x="0" y="0"/>
                      <a:ext cx="4925329" cy="3064865"/>
                    </a:xfrm>
                    <a:prstGeom prst="rect">
                      <a:avLst/>
                    </a:prstGeom>
                  </pic:spPr>
                </pic:pic>
              </a:graphicData>
            </a:graphic>
          </wp:inline>
        </w:drawing>
      </w:r>
    </w:p>
    <w:p w14:paraId="23E6AFD0" w14:textId="628162F9" w:rsidR="00793378" w:rsidRPr="00793378" w:rsidRDefault="00731EC6" w:rsidP="00731EC6">
      <w:pPr>
        <w:pStyle w:val="Caption"/>
      </w:pPr>
      <w:bookmarkStart w:id="8" w:name="_Ref121149455"/>
      <w:r>
        <w:t xml:space="preserve">Figure </w:t>
      </w:r>
      <w:fldSimple w:instr=" SEQ Figure \* ARABIC ">
        <w:r w:rsidR="004868C3">
          <w:rPr>
            <w:noProof/>
          </w:rPr>
          <w:t>22</w:t>
        </w:r>
      </w:fldSimple>
      <w:bookmarkEnd w:id="8"/>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lastRenderedPageBreak/>
        <w:t xml:space="preserve">Discrete Fréchet distance, as implemented in </w:t>
      </w:r>
      <w:hyperlink r:id="rId48"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utc</w:t>
                      </w:r>
                      <w:proofErr w:type="gramEnd"/>
                      <w:r w:rsidRPr="00AA551A">
                        <w:rPr>
                          <w:rFonts w:ascii="Consolas" w:hAnsi="Consolas" w:cstheme="majorBidi"/>
                          <w:sz w:val="22"/>
                          <w:szCs w:val="22"/>
                        </w:rPr>
                        <w:t>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integration</w:t>
                      </w:r>
                      <w:proofErr w:type="gramEnd"/>
                      <w:r w:rsidRPr="00AA551A">
                        <w:rPr>
                          <w:rFonts w:ascii="Consolas" w:hAnsi="Consolas" w:cstheme="majorBidi"/>
                          <w:sz w:val="22"/>
                          <w:szCs w:val="22"/>
                        </w:rPr>
                        <w:t>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onboard</w:t>
                      </w:r>
                      <w:proofErr w:type="gramEnd"/>
                      <w:r w:rsidRPr="00AA551A">
                        <w:rPr>
                          <w:rFonts w:ascii="Consolas" w:hAnsi="Consolas" w:cstheme="majorBidi"/>
                          <w:sz w:val="22"/>
                          <w:szCs w:val="22"/>
                        </w:rPr>
                        <w:t>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proofErr w:type="gramStart"/>
                      <w:r w:rsidRPr="00AA551A">
                        <w:rPr>
                          <w:rFonts w:ascii="Consolas" w:hAnsi="Consolas" w:cstheme="majorBidi"/>
                          <w:sz w:val="22"/>
                          <w:szCs w:val="22"/>
                        </w:rPr>
                        <w:t>sd</w:t>
                      </w:r>
                      <w:proofErr w:type="gramEnd"/>
                      <w:r w:rsidRPr="00AA551A">
                        <w:rPr>
                          <w:rFonts w:ascii="Consolas" w:hAnsi="Consolas" w:cstheme="majorBidi"/>
                          <w:sz w:val="22"/>
                          <w:szCs w:val="22"/>
                        </w:rPr>
                        <w:t>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9" w:name="_Ref121149682"/>
      <w:r>
        <w:t xml:space="preserve">Table </w:t>
      </w:r>
      <w:fldSimple w:instr=" SEQ Table \* ARABIC ">
        <w:r>
          <w:rPr>
            <w:noProof/>
          </w:rPr>
          <w:t>1</w:t>
        </w:r>
      </w:fldSimple>
      <w:bookmarkEnd w:id="9"/>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w:t>
      </w:r>
      <w:proofErr w:type="gramStart"/>
      <w:r>
        <w:t>three digit</w:t>
      </w:r>
      <w:proofErr w:type="gramEnd"/>
      <w:r>
        <w:t xml:space="preserve"> number corresponds to the full-width half-max (FWHM) wavelength being measured. </w:t>
      </w:r>
    </w:p>
    <w:tbl>
      <w:tblPr>
        <w:tblStyle w:val="TableGrid"/>
        <w:tblW w:w="0" w:type="auto"/>
        <w:tblLook w:val="04A0" w:firstRow="1" w:lastRow="0" w:firstColumn="1" w:lastColumn="0" w:noHBand="0" w:noVBand="1"/>
      </w:tblPr>
      <w:tblGrid>
        <w:gridCol w:w="971"/>
        <w:gridCol w:w="1471"/>
        <w:gridCol w:w="340"/>
        <w:gridCol w:w="289"/>
        <w:gridCol w:w="340"/>
        <w:gridCol w:w="511"/>
        <w:gridCol w:w="437"/>
        <w:gridCol w:w="495"/>
        <w:gridCol w:w="535"/>
        <w:gridCol w:w="535"/>
        <w:gridCol w:w="535"/>
        <w:gridCol w:w="535"/>
        <w:gridCol w:w="535"/>
        <w:gridCol w:w="535"/>
        <w:gridCol w:w="535"/>
        <w:gridCol w:w="535"/>
      </w:tblGrid>
      <w:tr w:rsidR="00AD7CD1" w:rsidRPr="00AD7CD1" w14:paraId="203E6E1C" w14:textId="77777777" w:rsidTr="00AD7CD1">
        <w:trPr>
          <w:trHeight w:val="147"/>
        </w:trPr>
        <w:tc>
          <w:tcPr>
            <w:tcW w:w="971" w:type="dxa"/>
            <w:noWrap/>
            <w:hideMark/>
          </w:tcPr>
          <w:p w14:paraId="17758063" w14:textId="77777777" w:rsidR="00AD7CD1" w:rsidRPr="00AD7CD1" w:rsidRDefault="00AD7CD1">
            <w:pPr>
              <w:rPr>
                <w:b/>
                <w:bCs/>
              </w:rPr>
            </w:pPr>
            <w:proofErr w:type="spellStart"/>
            <w:r w:rsidRPr="00AD7CD1">
              <w:rPr>
                <w:b/>
                <w:bCs/>
              </w:rPr>
              <w:t>utc_timestamp</w:t>
            </w:r>
            <w:proofErr w:type="spellEnd"/>
          </w:p>
        </w:tc>
        <w:tc>
          <w:tcPr>
            <w:tcW w:w="1471" w:type="dxa"/>
            <w:noWrap/>
            <w:hideMark/>
          </w:tcPr>
          <w:p w14:paraId="11CB265E" w14:textId="77777777" w:rsidR="00AD7CD1" w:rsidRPr="00AD7CD1" w:rsidRDefault="00AD7CD1">
            <w:pPr>
              <w:rPr>
                <w:b/>
                <w:bCs/>
              </w:rPr>
            </w:pPr>
            <w:proofErr w:type="spellStart"/>
            <w:r w:rsidRPr="00AD7CD1">
              <w:rPr>
                <w:b/>
                <w:bCs/>
              </w:rPr>
              <w:t>onboard_temperature_K</w:t>
            </w:r>
            <w:proofErr w:type="spellEnd"/>
          </w:p>
        </w:tc>
        <w:tc>
          <w:tcPr>
            <w:tcW w:w="340" w:type="dxa"/>
            <w:noWrap/>
            <w:hideMark/>
          </w:tcPr>
          <w:p w14:paraId="398B93CE" w14:textId="77777777" w:rsidR="00AD7CD1" w:rsidRPr="00AD7CD1" w:rsidRDefault="00AD7CD1">
            <w:pPr>
              <w:rPr>
                <w:b/>
                <w:bCs/>
              </w:rPr>
            </w:pPr>
            <w:r w:rsidRPr="00AD7CD1">
              <w:rPr>
                <w:b/>
                <w:bCs/>
              </w:rPr>
              <w:t>R</w:t>
            </w:r>
          </w:p>
        </w:tc>
        <w:tc>
          <w:tcPr>
            <w:tcW w:w="289" w:type="dxa"/>
            <w:noWrap/>
            <w:hideMark/>
          </w:tcPr>
          <w:p w14:paraId="3AB20D65" w14:textId="77777777" w:rsidR="00AD7CD1" w:rsidRPr="00AD7CD1" w:rsidRDefault="00AD7CD1">
            <w:pPr>
              <w:rPr>
                <w:b/>
                <w:bCs/>
              </w:rPr>
            </w:pPr>
            <w:r w:rsidRPr="00AD7CD1">
              <w:rPr>
                <w:b/>
                <w:bCs/>
              </w:rPr>
              <w:t>G</w:t>
            </w:r>
          </w:p>
        </w:tc>
        <w:tc>
          <w:tcPr>
            <w:tcW w:w="340" w:type="dxa"/>
            <w:noWrap/>
            <w:hideMark/>
          </w:tcPr>
          <w:p w14:paraId="5BB8A113" w14:textId="77777777" w:rsidR="00AD7CD1" w:rsidRPr="00AD7CD1" w:rsidRDefault="00AD7CD1">
            <w:pPr>
              <w:rPr>
                <w:b/>
                <w:bCs/>
              </w:rPr>
            </w:pPr>
            <w:r w:rsidRPr="00AD7CD1">
              <w:rPr>
                <w:b/>
                <w:bCs/>
              </w:rPr>
              <w:t>B</w:t>
            </w:r>
          </w:p>
        </w:tc>
        <w:tc>
          <w:tcPr>
            <w:tcW w:w="511" w:type="dxa"/>
            <w:noWrap/>
            <w:hideMark/>
          </w:tcPr>
          <w:p w14:paraId="55083762" w14:textId="77777777" w:rsidR="00AD7CD1" w:rsidRPr="00AD7CD1" w:rsidRDefault="00AD7CD1">
            <w:pPr>
              <w:rPr>
                <w:b/>
                <w:bCs/>
              </w:rPr>
            </w:pPr>
            <w:proofErr w:type="spellStart"/>
            <w:r w:rsidRPr="00AD7CD1">
              <w:rPr>
                <w:b/>
                <w:bCs/>
              </w:rPr>
              <w:t>atime</w:t>
            </w:r>
            <w:proofErr w:type="spellEnd"/>
          </w:p>
        </w:tc>
        <w:tc>
          <w:tcPr>
            <w:tcW w:w="437" w:type="dxa"/>
            <w:noWrap/>
            <w:hideMark/>
          </w:tcPr>
          <w:p w14:paraId="37419081" w14:textId="77777777" w:rsidR="00AD7CD1" w:rsidRPr="00AD7CD1" w:rsidRDefault="00AD7CD1">
            <w:pPr>
              <w:rPr>
                <w:b/>
                <w:bCs/>
              </w:rPr>
            </w:pPr>
            <w:r w:rsidRPr="00AD7CD1">
              <w:rPr>
                <w:b/>
                <w:bCs/>
              </w:rPr>
              <w:t>gain</w:t>
            </w:r>
          </w:p>
        </w:tc>
        <w:tc>
          <w:tcPr>
            <w:tcW w:w="495" w:type="dxa"/>
            <w:noWrap/>
            <w:hideMark/>
          </w:tcPr>
          <w:p w14:paraId="69517FE6" w14:textId="77777777" w:rsidR="00AD7CD1" w:rsidRPr="00AD7CD1" w:rsidRDefault="00AD7CD1">
            <w:pPr>
              <w:rPr>
                <w:b/>
                <w:bCs/>
              </w:rPr>
            </w:pPr>
            <w:proofErr w:type="spellStart"/>
            <w:r w:rsidRPr="00AD7CD1">
              <w:rPr>
                <w:b/>
                <w:bCs/>
              </w:rPr>
              <w:t>astep</w:t>
            </w:r>
            <w:proofErr w:type="spellEnd"/>
          </w:p>
        </w:tc>
        <w:tc>
          <w:tcPr>
            <w:tcW w:w="535" w:type="dxa"/>
            <w:noWrap/>
            <w:hideMark/>
          </w:tcPr>
          <w:p w14:paraId="76A48EFE" w14:textId="77777777" w:rsidR="00AD7CD1" w:rsidRPr="00AD7CD1" w:rsidRDefault="00AD7CD1">
            <w:pPr>
              <w:rPr>
                <w:b/>
                <w:bCs/>
              </w:rPr>
            </w:pPr>
            <w:r w:rsidRPr="00AD7CD1">
              <w:rPr>
                <w:b/>
                <w:bCs/>
              </w:rPr>
              <w:t>ch410</w:t>
            </w:r>
          </w:p>
        </w:tc>
        <w:tc>
          <w:tcPr>
            <w:tcW w:w="535" w:type="dxa"/>
            <w:noWrap/>
            <w:hideMark/>
          </w:tcPr>
          <w:p w14:paraId="220E8A74" w14:textId="77777777" w:rsidR="00AD7CD1" w:rsidRPr="00AD7CD1" w:rsidRDefault="00AD7CD1">
            <w:pPr>
              <w:rPr>
                <w:b/>
                <w:bCs/>
              </w:rPr>
            </w:pPr>
            <w:r w:rsidRPr="00AD7CD1">
              <w:rPr>
                <w:b/>
                <w:bCs/>
              </w:rPr>
              <w:t>ch440</w:t>
            </w:r>
          </w:p>
        </w:tc>
        <w:tc>
          <w:tcPr>
            <w:tcW w:w="535" w:type="dxa"/>
            <w:noWrap/>
            <w:hideMark/>
          </w:tcPr>
          <w:p w14:paraId="22E25870" w14:textId="77777777" w:rsidR="00AD7CD1" w:rsidRPr="00AD7CD1" w:rsidRDefault="00AD7CD1">
            <w:pPr>
              <w:rPr>
                <w:b/>
                <w:bCs/>
              </w:rPr>
            </w:pPr>
            <w:r w:rsidRPr="00AD7CD1">
              <w:rPr>
                <w:b/>
                <w:bCs/>
              </w:rPr>
              <w:t>ch470</w:t>
            </w:r>
          </w:p>
        </w:tc>
        <w:tc>
          <w:tcPr>
            <w:tcW w:w="535" w:type="dxa"/>
            <w:noWrap/>
            <w:hideMark/>
          </w:tcPr>
          <w:p w14:paraId="6067816D" w14:textId="77777777" w:rsidR="00AD7CD1" w:rsidRPr="00AD7CD1" w:rsidRDefault="00AD7CD1">
            <w:pPr>
              <w:rPr>
                <w:b/>
                <w:bCs/>
              </w:rPr>
            </w:pPr>
            <w:r w:rsidRPr="00AD7CD1">
              <w:rPr>
                <w:b/>
                <w:bCs/>
              </w:rPr>
              <w:t>ch510</w:t>
            </w:r>
          </w:p>
        </w:tc>
        <w:tc>
          <w:tcPr>
            <w:tcW w:w="535" w:type="dxa"/>
            <w:noWrap/>
            <w:hideMark/>
          </w:tcPr>
          <w:p w14:paraId="7DDD0A09" w14:textId="77777777" w:rsidR="00AD7CD1" w:rsidRPr="00AD7CD1" w:rsidRDefault="00AD7CD1">
            <w:pPr>
              <w:rPr>
                <w:b/>
                <w:bCs/>
              </w:rPr>
            </w:pPr>
            <w:r w:rsidRPr="00AD7CD1">
              <w:rPr>
                <w:b/>
                <w:bCs/>
              </w:rPr>
              <w:t>ch550</w:t>
            </w:r>
          </w:p>
        </w:tc>
        <w:tc>
          <w:tcPr>
            <w:tcW w:w="535" w:type="dxa"/>
            <w:noWrap/>
            <w:hideMark/>
          </w:tcPr>
          <w:p w14:paraId="23D6FA80" w14:textId="77777777" w:rsidR="00AD7CD1" w:rsidRPr="00AD7CD1" w:rsidRDefault="00AD7CD1">
            <w:pPr>
              <w:rPr>
                <w:b/>
                <w:bCs/>
              </w:rPr>
            </w:pPr>
            <w:r w:rsidRPr="00AD7CD1">
              <w:rPr>
                <w:b/>
                <w:bCs/>
              </w:rPr>
              <w:t>ch583</w:t>
            </w:r>
          </w:p>
        </w:tc>
        <w:tc>
          <w:tcPr>
            <w:tcW w:w="535" w:type="dxa"/>
            <w:noWrap/>
            <w:hideMark/>
          </w:tcPr>
          <w:p w14:paraId="0954C477" w14:textId="77777777" w:rsidR="00AD7CD1" w:rsidRPr="00AD7CD1" w:rsidRDefault="00AD7CD1">
            <w:pPr>
              <w:rPr>
                <w:b/>
                <w:bCs/>
              </w:rPr>
            </w:pPr>
            <w:r w:rsidRPr="00AD7CD1">
              <w:rPr>
                <w:b/>
                <w:bCs/>
              </w:rPr>
              <w:t>ch620</w:t>
            </w:r>
          </w:p>
        </w:tc>
        <w:tc>
          <w:tcPr>
            <w:tcW w:w="535" w:type="dxa"/>
            <w:noWrap/>
            <w:hideMark/>
          </w:tcPr>
          <w:p w14:paraId="1401B30B" w14:textId="77777777" w:rsidR="00AD7CD1" w:rsidRPr="00AD7CD1" w:rsidRDefault="00AD7CD1">
            <w:pPr>
              <w:rPr>
                <w:b/>
                <w:bCs/>
              </w:rPr>
            </w:pPr>
            <w:r w:rsidRPr="00AD7CD1">
              <w:rPr>
                <w:b/>
                <w:bCs/>
              </w:rPr>
              <w:t>ch670</w:t>
            </w:r>
          </w:p>
        </w:tc>
      </w:tr>
      <w:tr w:rsidR="00AD7CD1" w:rsidRPr="00AD7CD1" w14:paraId="1C6B6188" w14:textId="77777777" w:rsidTr="00AD7CD1">
        <w:trPr>
          <w:trHeight w:val="147"/>
        </w:trPr>
        <w:tc>
          <w:tcPr>
            <w:tcW w:w="971" w:type="dxa"/>
            <w:noWrap/>
            <w:hideMark/>
          </w:tcPr>
          <w:p w14:paraId="1612FC18" w14:textId="77777777" w:rsidR="00AD7CD1" w:rsidRPr="00AD7CD1" w:rsidRDefault="00AD7CD1" w:rsidP="00AD7CD1">
            <w:r w:rsidRPr="00AD7CD1">
              <w:lastRenderedPageBreak/>
              <w:t>11/4/2022 6:40</w:t>
            </w:r>
          </w:p>
        </w:tc>
        <w:tc>
          <w:tcPr>
            <w:tcW w:w="1471" w:type="dxa"/>
            <w:noWrap/>
            <w:hideMark/>
          </w:tcPr>
          <w:p w14:paraId="715DE8FA" w14:textId="77777777" w:rsidR="00AD7CD1" w:rsidRPr="00AD7CD1" w:rsidRDefault="00AD7CD1" w:rsidP="00AD7CD1">
            <w:r w:rsidRPr="00AD7CD1">
              <w:t>292.7041</w:t>
            </w:r>
          </w:p>
        </w:tc>
        <w:tc>
          <w:tcPr>
            <w:tcW w:w="340" w:type="dxa"/>
            <w:noWrap/>
            <w:hideMark/>
          </w:tcPr>
          <w:p w14:paraId="3ABFAADE" w14:textId="77777777" w:rsidR="00AD7CD1" w:rsidRPr="00AD7CD1" w:rsidRDefault="00AD7CD1" w:rsidP="00AD7CD1">
            <w:r w:rsidRPr="00AD7CD1">
              <w:t>41</w:t>
            </w:r>
          </w:p>
        </w:tc>
        <w:tc>
          <w:tcPr>
            <w:tcW w:w="289" w:type="dxa"/>
            <w:noWrap/>
            <w:hideMark/>
          </w:tcPr>
          <w:p w14:paraId="660ADDCA" w14:textId="77777777" w:rsidR="00AD7CD1" w:rsidRPr="00AD7CD1" w:rsidRDefault="00AD7CD1" w:rsidP="00AD7CD1">
            <w:r w:rsidRPr="00AD7CD1">
              <w:t>3</w:t>
            </w:r>
          </w:p>
        </w:tc>
        <w:tc>
          <w:tcPr>
            <w:tcW w:w="340" w:type="dxa"/>
            <w:noWrap/>
            <w:hideMark/>
          </w:tcPr>
          <w:p w14:paraId="49EB71BD" w14:textId="77777777" w:rsidR="00AD7CD1" w:rsidRPr="00AD7CD1" w:rsidRDefault="00AD7CD1" w:rsidP="00AD7CD1">
            <w:r w:rsidRPr="00AD7CD1">
              <w:t>31</w:t>
            </w:r>
          </w:p>
        </w:tc>
        <w:tc>
          <w:tcPr>
            <w:tcW w:w="511" w:type="dxa"/>
            <w:noWrap/>
            <w:hideMark/>
          </w:tcPr>
          <w:p w14:paraId="687733F4" w14:textId="77777777" w:rsidR="00AD7CD1" w:rsidRPr="00AD7CD1" w:rsidRDefault="00AD7CD1" w:rsidP="00AD7CD1">
            <w:r w:rsidRPr="00AD7CD1">
              <w:t>100</w:t>
            </w:r>
          </w:p>
        </w:tc>
        <w:tc>
          <w:tcPr>
            <w:tcW w:w="437" w:type="dxa"/>
            <w:noWrap/>
            <w:hideMark/>
          </w:tcPr>
          <w:p w14:paraId="4010FEBE" w14:textId="77777777" w:rsidR="00AD7CD1" w:rsidRPr="00AD7CD1" w:rsidRDefault="00AD7CD1" w:rsidP="00AD7CD1">
            <w:r w:rsidRPr="00AD7CD1">
              <w:t>128</w:t>
            </w:r>
          </w:p>
        </w:tc>
        <w:tc>
          <w:tcPr>
            <w:tcW w:w="495" w:type="dxa"/>
            <w:noWrap/>
            <w:hideMark/>
          </w:tcPr>
          <w:p w14:paraId="67099676" w14:textId="77777777" w:rsidR="00AD7CD1" w:rsidRPr="00AD7CD1" w:rsidRDefault="00AD7CD1" w:rsidP="00AD7CD1">
            <w:r w:rsidRPr="00AD7CD1">
              <w:t>999</w:t>
            </w:r>
          </w:p>
        </w:tc>
        <w:tc>
          <w:tcPr>
            <w:tcW w:w="535" w:type="dxa"/>
            <w:noWrap/>
            <w:hideMark/>
          </w:tcPr>
          <w:p w14:paraId="75DE2C18" w14:textId="77777777" w:rsidR="00AD7CD1" w:rsidRPr="00AD7CD1" w:rsidRDefault="00AD7CD1" w:rsidP="00AD7CD1">
            <w:r w:rsidRPr="00AD7CD1">
              <w:t>188</w:t>
            </w:r>
          </w:p>
        </w:tc>
        <w:tc>
          <w:tcPr>
            <w:tcW w:w="535" w:type="dxa"/>
            <w:noWrap/>
            <w:hideMark/>
          </w:tcPr>
          <w:p w14:paraId="674E7EE4" w14:textId="77777777" w:rsidR="00AD7CD1" w:rsidRPr="00AD7CD1" w:rsidRDefault="00AD7CD1" w:rsidP="00AD7CD1">
            <w:r w:rsidRPr="00AD7CD1">
              <w:t>3674</w:t>
            </w:r>
          </w:p>
        </w:tc>
        <w:tc>
          <w:tcPr>
            <w:tcW w:w="535" w:type="dxa"/>
            <w:noWrap/>
            <w:hideMark/>
          </w:tcPr>
          <w:p w14:paraId="4966D981" w14:textId="77777777" w:rsidR="00AD7CD1" w:rsidRPr="00AD7CD1" w:rsidRDefault="00AD7CD1" w:rsidP="00AD7CD1">
            <w:r w:rsidRPr="00AD7CD1">
              <w:t>2828</w:t>
            </w:r>
          </w:p>
        </w:tc>
        <w:tc>
          <w:tcPr>
            <w:tcW w:w="535" w:type="dxa"/>
            <w:noWrap/>
            <w:hideMark/>
          </w:tcPr>
          <w:p w14:paraId="09B2FA31" w14:textId="77777777" w:rsidR="00AD7CD1" w:rsidRPr="00AD7CD1" w:rsidRDefault="00AD7CD1" w:rsidP="00AD7CD1">
            <w:r w:rsidRPr="00AD7CD1">
              <w:t>354</w:t>
            </w:r>
          </w:p>
        </w:tc>
        <w:tc>
          <w:tcPr>
            <w:tcW w:w="535" w:type="dxa"/>
            <w:noWrap/>
            <w:hideMark/>
          </w:tcPr>
          <w:p w14:paraId="3234D27D" w14:textId="77777777" w:rsidR="00AD7CD1" w:rsidRPr="00AD7CD1" w:rsidRDefault="00AD7CD1" w:rsidP="00AD7CD1">
            <w:r w:rsidRPr="00AD7CD1">
              <w:t>498</w:t>
            </w:r>
          </w:p>
        </w:tc>
        <w:tc>
          <w:tcPr>
            <w:tcW w:w="535" w:type="dxa"/>
            <w:noWrap/>
            <w:hideMark/>
          </w:tcPr>
          <w:p w14:paraId="2F7BD117" w14:textId="77777777" w:rsidR="00AD7CD1" w:rsidRPr="00AD7CD1" w:rsidRDefault="00AD7CD1" w:rsidP="00AD7CD1">
            <w:r w:rsidRPr="00AD7CD1">
              <w:t>2748</w:t>
            </w:r>
          </w:p>
        </w:tc>
        <w:tc>
          <w:tcPr>
            <w:tcW w:w="535" w:type="dxa"/>
            <w:noWrap/>
            <w:hideMark/>
          </w:tcPr>
          <w:p w14:paraId="3C11245D" w14:textId="77777777" w:rsidR="00AD7CD1" w:rsidRPr="00AD7CD1" w:rsidRDefault="00AD7CD1" w:rsidP="00AD7CD1">
            <w:r w:rsidRPr="00AD7CD1">
              <w:t>5661</w:t>
            </w:r>
          </w:p>
        </w:tc>
        <w:tc>
          <w:tcPr>
            <w:tcW w:w="535" w:type="dxa"/>
            <w:noWrap/>
            <w:hideMark/>
          </w:tcPr>
          <w:p w14:paraId="78ACE8C9" w14:textId="77777777" w:rsidR="00AD7CD1" w:rsidRPr="00AD7CD1" w:rsidRDefault="00AD7CD1" w:rsidP="00AD7CD1">
            <w:r w:rsidRPr="00AD7CD1">
              <w:t>276</w:t>
            </w:r>
          </w:p>
        </w:tc>
      </w:tr>
      <w:tr w:rsidR="00AD7CD1" w:rsidRPr="00AD7CD1" w14:paraId="0572D5E5" w14:textId="77777777" w:rsidTr="00AD7CD1">
        <w:trPr>
          <w:trHeight w:val="147"/>
        </w:trPr>
        <w:tc>
          <w:tcPr>
            <w:tcW w:w="971" w:type="dxa"/>
            <w:noWrap/>
            <w:hideMark/>
          </w:tcPr>
          <w:p w14:paraId="5E895148" w14:textId="77777777" w:rsidR="00AD7CD1" w:rsidRPr="00AD7CD1" w:rsidRDefault="00AD7CD1" w:rsidP="00AD7CD1">
            <w:r w:rsidRPr="00AD7CD1">
              <w:t>11/4/2022 6:51</w:t>
            </w:r>
          </w:p>
        </w:tc>
        <w:tc>
          <w:tcPr>
            <w:tcW w:w="1471" w:type="dxa"/>
            <w:noWrap/>
            <w:hideMark/>
          </w:tcPr>
          <w:p w14:paraId="55001DCF" w14:textId="77777777" w:rsidR="00AD7CD1" w:rsidRPr="00AD7CD1" w:rsidRDefault="00AD7CD1" w:rsidP="00AD7CD1">
            <w:r w:rsidRPr="00AD7CD1">
              <w:t>294.1085</w:t>
            </w:r>
          </w:p>
        </w:tc>
        <w:tc>
          <w:tcPr>
            <w:tcW w:w="340" w:type="dxa"/>
            <w:noWrap/>
            <w:hideMark/>
          </w:tcPr>
          <w:p w14:paraId="00846233" w14:textId="77777777" w:rsidR="00AD7CD1" w:rsidRPr="00AD7CD1" w:rsidRDefault="00AD7CD1" w:rsidP="00AD7CD1">
            <w:r w:rsidRPr="00AD7CD1">
              <w:t>41</w:t>
            </w:r>
          </w:p>
        </w:tc>
        <w:tc>
          <w:tcPr>
            <w:tcW w:w="289" w:type="dxa"/>
            <w:noWrap/>
            <w:hideMark/>
          </w:tcPr>
          <w:p w14:paraId="71B7E364" w14:textId="77777777" w:rsidR="00AD7CD1" w:rsidRPr="00AD7CD1" w:rsidRDefault="00AD7CD1" w:rsidP="00AD7CD1">
            <w:r w:rsidRPr="00AD7CD1">
              <w:t>3</w:t>
            </w:r>
          </w:p>
        </w:tc>
        <w:tc>
          <w:tcPr>
            <w:tcW w:w="340" w:type="dxa"/>
            <w:noWrap/>
            <w:hideMark/>
          </w:tcPr>
          <w:p w14:paraId="369B5B41" w14:textId="77777777" w:rsidR="00AD7CD1" w:rsidRPr="00AD7CD1" w:rsidRDefault="00AD7CD1" w:rsidP="00AD7CD1">
            <w:r w:rsidRPr="00AD7CD1">
              <w:t>31</w:t>
            </w:r>
          </w:p>
        </w:tc>
        <w:tc>
          <w:tcPr>
            <w:tcW w:w="511" w:type="dxa"/>
            <w:noWrap/>
            <w:hideMark/>
          </w:tcPr>
          <w:p w14:paraId="0108AF99" w14:textId="77777777" w:rsidR="00AD7CD1" w:rsidRPr="00AD7CD1" w:rsidRDefault="00AD7CD1" w:rsidP="00AD7CD1">
            <w:r w:rsidRPr="00AD7CD1">
              <w:t>100</w:t>
            </w:r>
          </w:p>
        </w:tc>
        <w:tc>
          <w:tcPr>
            <w:tcW w:w="437" w:type="dxa"/>
            <w:noWrap/>
            <w:hideMark/>
          </w:tcPr>
          <w:p w14:paraId="45453209" w14:textId="77777777" w:rsidR="00AD7CD1" w:rsidRPr="00AD7CD1" w:rsidRDefault="00AD7CD1" w:rsidP="00AD7CD1">
            <w:r w:rsidRPr="00AD7CD1">
              <w:t>128</w:t>
            </w:r>
          </w:p>
        </w:tc>
        <w:tc>
          <w:tcPr>
            <w:tcW w:w="495" w:type="dxa"/>
            <w:noWrap/>
            <w:hideMark/>
          </w:tcPr>
          <w:p w14:paraId="0A9D589E" w14:textId="77777777" w:rsidR="00AD7CD1" w:rsidRPr="00AD7CD1" w:rsidRDefault="00AD7CD1" w:rsidP="00AD7CD1">
            <w:r w:rsidRPr="00AD7CD1">
              <w:t>999</w:t>
            </w:r>
          </w:p>
        </w:tc>
        <w:tc>
          <w:tcPr>
            <w:tcW w:w="535" w:type="dxa"/>
            <w:noWrap/>
            <w:hideMark/>
          </w:tcPr>
          <w:p w14:paraId="515D6011" w14:textId="77777777" w:rsidR="00AD7CD1" w:rsidRPr="00AD7CD1" w:rsidRDefault="00AD7CD1" w:rsidP="00AD7CD1">
            <w:r w:rsidRPr="00AD7CD1">
              <w:t>188</w:t>
            </w:r>
          </w:p>
        </w:tc>
        <w:tc>
          <w:tcPr>
            <w:tcW w:w="535" w:type="dxa"/>
            <w:noWrap/>
            <w:hideMark/>
          </w:tcPr>
          <w:p w14:paraId="063B4EA3" w14:textId="77777777" w:rsidR="00AD7CD1" w:rsidRPr="00AD7CD1" w:rsidRDefault="00AD7CD1" w:rsidP="00AD7CD1">
            <w:r w:rsidRPr="00AD7CD1">
              <w:t>3675</w:t>
            </w:r>
          </w:p>
        </w:tc>
        <w:tc>
          <w:tcPr>
            <w:tcW w:w="535" w:type="dxa"/>
            <w:noWrap/>
            <w:hideMark/>
          </w:tcPr>
          <w:p w14:paraId="2C446A41" w14:textId="77777777" w:rsidR="00AD7CD1" w:rsidRPr="00AD7CD1" w:rsidRDefault="00AD7CD1" w:rsidP="00AD7CD1">
            <w:r w:rsidRPr="00AD7CD1">
              <w:t>2827</w:t>
            </w:r>
          </w:p>
        </w:tc>
        <w:tc>
          <w:tcPr>
            <w:tcW w:w="535" w:type="dxa"/>
            <w:noWrap/>
            <w:hideMark/>
          </w:tcPr>
          <w:p w14:paraId="57AD0B71" w14:textId="77777777" w:rsidR="00AD7CD1" w:rsidRPr="00AD7CD1" w:rsidRDefault="00AD7CD1" w:rsidP="00AD7CD1">
            <w:r w:rsidRPr="00AD7CD1">
              <w:t>354</w:t>
            </w:r>
          </w:p>
        </w:tc>
        <w:tc>
          <w:tcPr>
            <w:tcW w:w="535" w:type="dxa"/>
            <w:noWrap/>
            <w:hideMark/>
          </w:tcPr>
          <w:p w14:paraId="249CC100" w14:textId="77777777" w:rsidR="00AD7CD1" w:rsidRPr="00AD7CD1" w:rsidRDefault="00AD7CD1" w:rsidP="00AD7CD1">
            <w:r w:rsidRPr="00AD7CD1">
              <w:t>498</w:t>
            </w:r>
          </w:p>
        </w:tc>
        <w:tc>
          <w:tcPr>
            <w:tcW w:w="535" w:type="dxa"/>
            <w:noWrap/>
            <w:hideMark/>
          </w:tcPr>
          <w:p w14:paraId="2CA4D366" w14:textId="77777777" w:rsidR="00AD7CD1" w:rsidRPr="00AD7CD1" w:rsidRDefault="00AD7CD1" w:rsidP="00AD7CD1">
            <w:r w:rsidRPr="00AD7CD1">
              <w:t>2756</w:t>
            </w:r>
          </w:p>
        </w:tc>
        <w:tc>
          <w:tcPr>
            <w:tcW w:w="535" w:type="dxa"/>
            <w:noWrap/>
            <w:hideMark/>
          </w:tcPr>
          <w:p w14:paraId="4A4EC4F3" w14:textId="77777777" w:rsidR="00AD7CD1" w:rsidRPr="00AD7CD1" w:rsidRDefault="00AD7CD1" w:rsidP="00AD7CD1">
            <w:r w:rsidRPr="00AD7CD1">
              <w:t>5671</w:t>
            </w:r>
          </w:p>
        </w:tc>
        <w:tc>
          <w:tcPr>
            <w:tcW w:w="535" w:type="dxa"/>
            <w:noWrap/>
            <w:hideMark/>
          </w:tcPr>
          <w:p w14:paraId="4AE67066" w14:textId="77777777" w:rsidR="00AD7CD1" w:rsidRPr="00AD7CD1" w:rsidRDefault="00AD7CD1" w:rsidP="00AD7CD1">
            <w:r w:rsidRPr="00AD7CD1">
              <w:t>277</w:t>
            </w:r>
          </w:p>
        </w:tc>
      </w:tr>
    </w:tbl>
    <w:p w14:paraId="202362C4" w14:textId="447E19C0" w:rsidR="00AD7CD1" w:rsidRDefault="00AD7CD1" w:rsidP="00AD7CD1"/>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10"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3288638A"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10"/>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49"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50"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11" w:name="_Problem_1:_[State"/>
      <w:bookmarkStart w:id="12" w:name="_Problem_1:"/>
      <w:bookmarkEnd w:id="11"/>
      <w:bookmarkEnd w:id="12"/>
      <w:r>
        <w:br/>
      </w:r>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77D3E877" w14:textId="592734E5" w:rsidR="006418BE"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51"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p>
    <w:p w14:paraId="6BAE093D" w14:textId="77777777" w:rsidR="006418BE" w:rsidRDefault="006418BE"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397EF4BF"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Taylor D. Sparks sparks@eng.utah.edu</w:t>
      </w:r>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1750B79A"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r w:rsidRPr="00F02622">
        <w:rPr>
          <w:rFonts w:asciiTheme="majorHAnsi" w:hAnsiTheme="majorHAnsi" w:cstheme="majorHAnsi"/>
          <w:iCs/>
          <w:sz w:val="22"/>
          <w:szCs w:val="22"/>
        </w:rPr>
        <w:t>https://github.com/sparks-baird/self-driving-lab-demo.</w:t>
      </w:r>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lastRenderedPageBreak/>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56F98E59" w:rsidR="00BE622D" w:rsidRPr="00BE622D" w:rsidRDefault="00BE622D" w:rsidP="00BE622D">
      <w:r>
        <w:t>The authors declare no competing interests.</w:t>
      </w:r>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t>References</w:t>
      </w:r>
    </w:p>
    <w:p w14:paraId="1A60C6D9" w14:textId="77777777" w:rsidR="00361E70" w:rsidRPr="000724AB" w:rsidRDefault="00361E70">
      <w:pPr>
        <w:rPr>
          <w:rFonts w:asciiTheme="majorHAnsi" w:hAnsiTheme="majorHAnsi" w:cstheme="majorHAnsi"/>
          <w:b/>
          <w:bCs/>
          <w:sz w:val="20"/>
          <w:szCs w:val="20"/>
        </w:rPr>
      </w:pPr>
    </w:p>
    <w:bookmarkEnd w:id="2"/>
    <w:p w14:paraId="7EFDFED0" w14:textId="182034BD" w:rsidR="00607D8D" w:rsidRPr="00FA62BB" w:rsidRDefault="003570C0" w:rsidP="00000D36">
      <w:pPr>
        <w:pStyle w:val="ListParagraph"/>
        <w:numPr>
          <w:ilvl w:val="1"/>
          <w:numId w:val="30"/>
        </w:numPr>
        <w:tabs>
          <w:tab w:val="clear" w:pos="1440"/>
        </w:tabs>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 Cell Press, 2022</w:t>
      </w:r>
      <w:r w:rsidR="0037350C">
        <w:rPr>
          <w:rFonts w:asciiTheme="majorHAnsi" w:hAnsiTheme="majorHAnsi" w:cstheme="majorBidi"/>
          <w:sz w:val="22"/>
          <w:szCs w:val="22"/>
        </w:rPr>
        <w:t xml:space="preserve"> (in press)</w:t>
      </w:r>
      <w:r w:rsidRPr="00FA62BB">
        <w:rPr>
          <w:rFonts w:asciiTheme="majorHAnsi" w:hAnsiTheme="majorHAnsi" w:cstheme="majorBidi"/>
          <w:sz w:val="22"/>
          <w:szCs w:val="22"/>
        </w:rPr>
        <w:t>.</w:t>
      </w:r>
      <w:r w:rsidR="00250521" w:rsidRPr="00FA62BB">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02AB69E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Pr>
          <w:rFonts w:asciiTheme="majorHAnsi" w:hAnsiTheme="majorHAnsi" w:cstheme="majorHAnsi"/>
          <w:sz w:val="22"/>
          <w:szCs w:val="22"/>
        </w:rPr>
        <w:t>:</w:t>
      </w:r>
      <w:r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Pr="00931288">
        <w:rPr>
          <w:rFonts w:asciiTheme="majorHAnsi" w:hAnsiTheme="majorHAnsi" w:cstheme="majorHAnsi"/>
          <w:sz w:val="22"/>
          <w:szCs w:val="22"/>
        </w:rPr>
        <w:t>aterials</w:t>
      </w:r>
    </w:p>
    <w:p w14:paraId="666C7AD1" w14:textId="63C369C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2</w:t>
      </w:r>
      <w:r>
        <w:rPr>
          <w:rFonts w:asciiTheme="majorHAnsi" w:hAnsiTheme="majorHAnsi" w:cstheme="majorHAnsi"/>
          <w:sz w:val="22"/>
          <w:szCs w:val="22"/>
        </w:rPr>
        <w:t>:</w:t>
      </w:r>
      <w:r w:rsidRPr="00931288">
        <w:rPr>
          <w:rFonts w:asciiTheme="majorHAnsi" w:hAnsiTheme="majorHAnsi" w:cstheme="majorHAnsi"/>
          <w:sz w:val="22"/>
          <w:szCs w:val="22"/>
        </w:rPr>
        <w:t xml:space="preserve"> Wire mounting instructions</w:t>
      </w:r>
    </w:p>
    <w:p w14:paraId="123CBE34" w14:textId="6902D3BB"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3</w:t>
      </w:r>
      <w:r>
        <w:rPr>
          <w:rFonts w:asciiTheme="majorHAnsi" w:hAnsiTheme="majorHAnsi" w:cstheme="majorHAnsi"/>
          <w:sz w:val="22"/>
          <w:szCs w:val="22"/>
        </w:rPr>
        <w:t>:</w:t>
      </w:r>
      <w:r w:rsidRPr="00931288">
        <w:rPr>
          <w:rFonts w:asciiTheme="majorHAnsi" w:hAnsiTheme="majorHAnsi" w:cstheme="majorHAnsi"/>
          <w:sz w:val="22"/>
          <w:szCs w:val="22"/>
        </w:rPr>
        <w:t xml:space="preserve"> Wire mounting schematic</w:t>
      </w:r>
    </w:p>
    <w:p w14:paraId="6837DBD1" w14:textId="0349A702"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4</w:t>
      </w:r>
      <w:r>
        <w:rPr>
          <w:rFonts w:asciiTheme="majorHAnsi" w:hAnsiTheme="majorHAnsi" w:cstheme="majorHAnsi"/>
          <w:sz w:val="22"/>
          <w:szCs w:val="22"/>
        </w:rPr>
        <w:t>:</w:t>
      </w:r>
      <w:r w:rsidRPr="00931288">
        <w:rPr>
          <w:rFonts w:asciiTheme="majorHAnsi" w:hAnsiTheme="majorHAnsi" w:cstheme="majorHAnsi"/>
          <w:sz w:val="22"/>
          <w:szCs w:val="22"/>
        </w:rPr>
        <w:t xml:space="preserve"> Light sensor mounting instructions</w:t>
      </w:r>
    </w:p>
    <w:p w14:paraId="03D04171" w14:textId="688E36DA"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5</w:t>
      </w:r>
      <w:r>
        <w:rPr>
          <w:rFonts w:asciiTheme="majorHAnsi" w:hAnsiTheme="majorHAnsi" w:cstheme="majorHAnsi"/>
          <w:sz w:val="22"/>
          <w:szCs w:val="22"/>
        </w:rPr>
        <w:t>:</w:t>
      </w:r>
      <w:r w:rsidRPr="00931288">
        <w:rPr>
          <w:rFonts w:asciiTheme="majorHAnsi" w:hAnsiTheme="majorHAnsi" w:cstheme="majorHAnsi"/>
          <w:sz w:val="22"/>
          <w:szCs w:val="22"/>
        </w:rPr>
        <w:t xml:space="preserve"> Hardware connections</w:t>
      </w:r>
    </w:p>
    <w:p w14:paraId="16548808" w14:textId="00FFAD24"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6</w:t>
      </w:r>
      <w:r>
        <w:rPr>
          <w:rFonts w:asciiTheme="majorHAnsi" w:hAnsiTheme="majorHAnsi" w:cstheme="majorHAnsi"/>
          <w:sz w:val="22"/>
          <w:szCs w:val="22"/>
        </w:rPr>
        <w:t>:</w:t>
      </w:r>
      <w:r w:rsidRPr="00931288">
        <w:rPr>
          <w:rFonts w:asciiTheme="majorHAnsi" w:hAnsiTheme="majorHAnsi" w:cstheme="majorHAnsi"/>
          <w:sz w:val="22"/>
          <w:szCs w:val="22"/>
        </w:rPr>
        <w:t xml:space="preserve"> Firmware installation dropdown</w:t>
      </w:r>
    </w:p>
    <w:p w14:paraId="69210B1D" w14:textId="3D01FA2D"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7</w:t>
      </w:r>
      <w:r>
        <w:rPr>
          <w:rFonts w:asciiTheme="majorHAnsi" w:hAnsiTheme="majorHAnsi" w:cstheme="majorHAnsi"/>
          <w:sz w:val="22"/>
          <w:szCs w:val="22"/>
        </w:rPr>
        <w:t>:</w:t>
      </w:r>
      <w:r w:rsidRPr="00931288">
        <w:rPr>
          <w:rFonts w:asciiTheme="majorHAnsi" w:hAnsiTheme="majorHAnsi" w:cstheme="majorHAnsi"/>
          <w:sz w:val="22"/>
          <w:szCs w:val="22"/>
        </w:rPr>
        <w:t xml:space="preserve"> </w:t>
      </w:r>
      <w:proofErr w:type="spellStart"/>
      <w:r w:rsidRPr="00931288">
        <w:rPr>
          <w:rFonts w:asciiTheme="majorHAnsi" w:hAnsiTheme="majorHAnsi" w:cstheme="majorHAnsi"/>
          <w:sz w:val="22"/>
          <w:szCs w:val="22"/>
        </w:rPr>
        <w:t>MicroPython</w:t>
      </w:r>
      <w:proofErr w:type="spellEnd"/>
      <w:r w:rsidRPr="00931288">
        <w:rPr>
          <w:rFonts w:asciiTheme="majorHAnsi" w:hAnsiTheme="majorHAnsi" w:cstheme="majorHAnsi"/>
          <w:sz w:val="22"/>
          <w:szCs w:val="22"/>
        </w:rPr>
        <w:t xml:space="preserve"> installation dialogue box</w:t>
      </w:r>
    </w:p>
    <w:p w14:paraId="27F5C693" w14:textId="5BF2F626"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8</w:t>
      </w:r>
      <w:r>
        <w:rPr>
          <w:rFonts w:asciiTheme="majorHAnsi" w:hAnsiTheme="majorHAnsi" w:cstheme="majorHAnsi"/>
          <w:sz w:val="22"/>
          <w:szCs w:val="22"/>
        </w:rPr>
        <w:t>:</w:t>
      </w:r>
      <w:r w:rsidRPr="00931288">
        <w:rPr>
          <w:rFonts w:asciiTheme="majorHAnsi" w:hAnsiTheme="majorHAnsi" w:cstheme="majorHAnsi"/>
          <w:sz w:val="22"/>
          <w:szCs w:val="22"/>
        </w:rPr>
        <w:t xml:space="preserve"> Interpreter dropdown</w:t>
      </w:r>
    </w:p>
    <w:p w14:paraId="31540EF0" w14:textId="51AAD9A6"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9</w:t>
      </w:r>
      <w:r>
        <w:rPr>
          <w:rFonts w:asciiTheme="majorHAnsi" w:hAnsiTheme="majorHAnsi" w:cstheme="majorHAnsi"/>
          <w:sz w:val="22"/>
          <w:szCs w:val="22"/>
        </w:rPr>
        <w:t>:</w:t>
      </w:r>
      <w:r w:rsidRPr="00931288">
        <w:rPr>
          <w:rFonts w:asciiTheme="majorHAnsi" w:hAnsiTheme="majorHAnsi" w:cstheme="majorHAnsi"/>
          <w:sz w:val="22"/>
          <w:szCs w:val="22"/>
        </w:rPr>
        <w:t xml:space="preserve"> Opening the files sidebar</w:t>
      </w:r>
    </w:p>
    <w:p w14:paraId="74D75837" w14:textId="3D9981FF"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Pr>
          <w:rFonts w:asciiTheme="majorHAnsi" w:hAnsiTheme="majorHAnsi" w:cstheme="majorHAnsi"/>
          <w:sz w:val="22"/>
          <w:szCs w:val="22"/>
        </w:rPr>
        <w:t>0:</w:t>
      </w:r>
      <w:r w:rsidRPr="00931288">
        <w:rPr>
          <w:rFonts w:asciiTheme="majorHAnsi" w:hAnsiTheme="majorHAnsi" w:cstheme="majorHAnsi"/>
          <w:sz w:val="22"/>
          <w:szCs w:val="22"/>
        </w:rPr>
        <w:t xml:space="preserve"> Editing secrets.py</w:t>
      </w:r>
    </w:p>
    <w:p w14:paraId="76E0EAD4" w14:textId="4FFCD84B"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11</w:t>
      </w:r>
      <w:r>
        <w:rPr>
          <w:rFonts w:asciiTheme="majorHAnsi" w:hAnsiTheme="majorHAnsi" w:cstheme="majorHAnsi"/>
          <w:sz w:val="22"/>
          <w:szCs w:val="22"/>
        </w:rPr>
        <w:t>:</w:t>
      </w:r>
      <w:r w:rsidRPr="00931288">
        <w:rPr>
          <w:rFonts w:asciiTheme="majorHAnsi" w:hAnsiTheme="majorHAnsi" w:cstheme="majorHAnsi"/>
          <w:sz w:val="22"/>
          <w:szCs w:val="22"/>
        </w:rPr>
        <w:t xml:space="preserve"> Saving secrets.py</w:t>
      </w:r>
    </w:p>
    <w:p w14:paraId="15B1C68B" w14:textId="26FE9341"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12</w:t>
      </w:r>
      <w:r>
        <w:rPr>
          <w:rFonts w:asciiTheme="majorHAnsi" w:hAnsiTheme="majorHAnsi" w:cstheme="majorHAnsi"/>
          <w:sz w:val="22"/>
          <w:szCs w:val="22"/>
        </w:rPr>
        <w:t>:</w:t>
      </w:r>
      <w:r w:rsidRPr="00931288">
        <w:rPr>
          <w:rFonts w:asciiTheme="majorHAnsi" w:hAnsiTheme="majorHAnsi" w:cstheme="majorHAnsi"/>
          <w:sz w:val="22"/>
          <w:szCs w:val="22"/>
        </w:rPr>
        <w:t xml:space="preserve"> Uploading source files to microcontroller</w:t>
      </w:r>
    </w:p>
    <w:p w14:paraId="747428DF" w14:textId="052EF2FA"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13</w:t>
      </w:r>
      <w:r>
        <w:rPr>
          <w:rFonts w:asciiTheme="majorHAnsi" w:hAnsiTheme="majorHAnsi" w:cstheme="majorHAnsi"/>
          <w:sz w:val="22"/>
          <w:szCs w:val="22"/>
        </w:rPr>
        <w:t>:</w:t>
      </w:r>
      <w:r w:rsidRPr="00931288">
        <w:rPr>
          <w:rFonts w:asciiTheme="majorHAnsi" w:hAnsiTheme="majorHAnsi" w:cstheme="majorHAnsi"/>
          <w:sz w:val="22"/>
          <w:szCs w:val="22"/>
        </w:rPr>
        <w:t xml:space="preserve"> Running main.py</w:t>
      </w:r>
    </w:p>
    <w:p w14:paraId="689AAA9F" w14:textId="39C55A3E"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14</w:t>
      </w:r>
      <w:r>
        <w:rPr>
          <w:rFonts w:asciiTheme="majorHAnsi" w:hAnsiTheme="majorHAnsi" w:cstheme="majorHAnsi"/>
          <w:sz w:val="22"/>
          <w:szCs w:val="22"/>
        </w:rPr>
        <w:t>:</w:t>
      </w:r>
      <w:r w:rsidRPr="00931288">
        <w:rPr>
          <w:rFonts w:asciiTheme="majorHAnsi" w:hAnsiTheme="majorHAnsi" w:cstheme="majorHAnsi"/>
          <w:sz w:val="22"/>
          <w:szCs w:val="22"/>
        </w:rPr>
        <w:t xml:space="preserve"> Python package installation</w:t>
      </w:r>
    </w:p>
    <w:p w14:paraId="15D31689" w14:textId="7219F17D" w:rsidR="00931288" w:rsidRP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15</w:t>
      </w:r>
      <w:r>
        <w:rPr>
          <w:rFonts w:asciiTheme="majorHAnsi" w:hAnsiTheme="majorHAnsi" w:cstheme="majorHAnsi"/>
          <w:sz w:val="22"/>
          <w:szCs w:val="22"/>
        </w:rPr>
        <w:t>:</w:t>
      </w:r>
      <w:r w:rsidRPr="00931288">
        <w:rPr>
          <w:rFonts w:asciiTheme="majorHAnsi" w:hAnsiTheme="majorHAnsi" w:cstheme="majorHAnsi"/>
          <w:sz w:val="22"/>
          <w:szCs w:val="22"/>
        </w:rPr>
        <w:t xml:space="preserve"> Copying the Pico ID from the Thonny editor</w:t>
      </w:r>
    </w:p>
    <w:p w14:paraId="4971D139" w14:textId="16B892F1" w:rsid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16</w:t>
      </w:r>
      <w:r>
        <w:rPr>
          <w:rFonts w:asciiTheme="majorHAnsi" w:hAnsiTheme="majorHAnsi" w:cstheme="majorHAnsi"/>
          <w:sz w:val="22"/>
          <w:szCs w:val="22"/>
        </w:rPr>
        <w:t>:</w:t>
      </w:r>
      <w:r w:rsidRPr="00931288">
        <w:rPr>
          <w:rFonts w:asciiTheme="majorHAnsi" w:hAnsiTheme="majorHAnsi" w:cstheme="majorHAnsi"/>
          <w:sz w:val="22"/>
          <w:szCs w:val="22"/>
        </w:rPr>
        <w:t xml:space="preserve"> Pasting the Pico ID into the Google </w:t>
      </w:r>
      <w:proofErr w:type="spellStart"/>
      <w:r w:rsidRPr="00931288">
        <w:rPr>
          <w:rFonts w:asciiTheme="majorHAnsi" w:hAnsiTheme="majorHAnsi" w:cstheme="majorHAnsi"/>
          <w:sz w:val="22"/>
          <w:szCs w:val="22"/>
        </w:rPr>
        <w:t>Colab</w:t>
      </w:r>
      <w:proofErr w:type="spellEnd"/>
      <w:r w:rsidRPr="00931288">
        <w:rPr>
          <w:rFonts w:asciiTheme="majorHAnsi" w:hAnsiTheme="majorHAnsi" w:cstheme="majorHAnsi"/>
          <w:sz w:val="22"/>
          <w:szCs w:val="22"/>
        </w:rPr>
        <w:t xml:space="preserve"> form box</w:t>
      </w:r>
    </w:p>
    <w:p w14:paraId="41E9EBD0" w14:textId="25C25884" w:rsidR="004868C3" w:rsidRPr="00931288" w:rsidRDefault="004868C3" w:rsidP="00931288">
      <w:pPr>
        <w:pStyle w:val="CommentText"/>
        <w:rPr>
          <w:rFonts w:asciiTheme="majorHAnsi" w:hAnsiTheme="majorHAnsi" w:cstheme="majorHAnsi"/>
          <w:sz w:val="22"/>
          <w:szCs w:val="22"/>
        </w:rPr>
      </w:pPr>
      <w:r>
        <w:rPr>
          <w:rFonts w:asciiTheme="majorHAnsi" w:hAnsiTheme="majorHAnsi" w:cstheme="majorHAnsi"/>
          <w:sz w:val="22"/>
          <w:szCs w:val="22"/>
        </w:rPr>
        <w:t xml:space="preserve">Figure 17: </w:t>
      </w:r>
      <w:r w:rsidRPr="00931288">
        <w:rPr>
          <w:rFonts w:asciiTheme="majorHAnsi" w:hAnsiTheme="majorHAnsi" w:cstheme="majorHAnsi"/>
          <w:sz w:val="22"/>
          <w:szCs w:val="22"/>
        </w:rPr>
        <w:t xml:space="preserve">Example </w:t>
      </w:r>
      <w:r>
        <w:rPr>
          <w:rFonts w:asciiTheme="majorHAnsi" w:hAnsiTheme="majorHAnsi" w:cstheme="majorHAnsi"/>
          <w:sz w:val="22"/>
          <w:szCs w:val="22"/>
        </w:rPr>
        <w:t xml:space="preserve">optimization </w:t>
      </w:r>
      <w:r w:rsidRPr="00931288">
        <w:rPr>
          <w:rFonts w:asciiTheme="majorHAnsi" w:hAnsiTheme="majorHAnsi" w:cstheme="majorHAnsi"/>
          <w:sz w:val="22"/>
          <w:szCs w:val="22"/>
        </w:rPr>
        <w:t>comparison between grid search, random search, and Bayesian optimization</w:t>
      </w:r>
      <w:r>
        <w:rPr>
          <w:rFonts w:asciiTheme="majorHAnsi" w:hAnsiTheme="majorHAnsi" w:cstheme="majorHAnsi"/>
          <w:sz w:val="22"/>
          <w:szCs w:val="22"/>
        </w:rPr>
        <w:t xml:space="preserve"> averaged over repeated campaigns. Lower Fréchet distance between observed and target spectra is better.</w:t>
      </w:r>
    </w:p>
    <w:p w14:paraId="7DB4682D" w14:textId="6A4C5FF8" w:rsidR="00931288" w:rsidRDefault="00931288" w:rsidP="00931288">
      <w:pPr>
        <w:pStyle w:val="CommentText"/>
        <w:rPr>
          <w:rFonts w:asciiTheme="majorHAnsi" w:hAnsiTheme="majorHAnsi" w:cstheme="majorHAnsi"/>
          <w:sz w:val="22"/>
          <w:szCs w:val="22"/>
        </w:rPr>
      </w:pPr>
      <w:r w:rsidRPr="00931288">
        <w:rPr>
          <w:rFonts w:asciiTheme="majorHAnsi" w:hAnsiTheme="majorHAnsi" w:cstheme="majorHAnsi"/>
          <w:sz w:val="22"/>
          <w:szCs w:val="22"/>
        </w:rPr>
        <w:t>Figure 1</w:t>
      </w:r>
      <w:r w:rsidR="004868C3">
        <w:rPr>
          <w:rFonts w:asciiTheme="majorHAnsi" w:hAnsiTheme="majorHAnsi" w:cstheme="majorHAnsi"/>
          <w:sz w:val="22"/>
          <w:szCs w:val="22"/>
        </w:rPr>
        <w:t>8</w:t>
      </w:r>
      <w:r>
        <w:rPr>
          <w:rFonts w:asciiTheme="majorHAnsi" w:hAnsiTheme="majorHAnsi" w:cstheme="majorHAnsi"/>
          <w:sz w:val="22"/>
          <w:szCs w:val="22"/>
        </w:rPr>
        <w:t>:</w:t>
      </w:r>
      <w:r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235CFFB0"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Figure 1</w:t>
      </w:r>
      <w:r w:rsidR="004868C3">
        <w:rPr>
          <w:rFonts w:asciiTheme="majorHAnsi" w:hAnsiTheme="majorHAnsi" w:cstheme="majorHAnsi"/>
          <w:sz w:val="22"/>
          <w:szCs w:val="22"/>
        </w:rPr>
        <w:t>9</w:t>
      </w:r>
      <w:r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3923CC8C"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 xml:space="preserve">Figure </w:t>
      </w:r>
      <w:r w:rsidR="004868C3">
        <w:rPr>
          <w:rFonts w:asciiTheme="majorHAnsi" w:hAnsiTheme="majorHAnsi" w:cstheme="majorHAnsi"/>
          <w:sz w:val="22"/>
          <w:szCs w:val="22"/>
        </w:rPr>
        <w:t>20</w:t>
      </w:r>
      <w:r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7B5BC34B" w:rsidR="00FA62BB" w:rsidRPr="00FA62B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lastRenderedPageBreak/>
        <w:t>Figure 2</w:t>
      </w:r>
      <w:r w:rsidR="004868C3">
        <w:rPr>
          <w:rFonts w:asciiTheme="majorHAnsi" w:hAnsiTheme="majorHAnsi" w:cstheme="majorHAnsi"/>
          <w:sz w:val="22"/>
          <w:szCs w:val="22"/>
        </w:rPr>
        <w:t>1</w:t>
      </w:r>
      <w:r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21AA20C9" w:rsidR="00FA62BB" w:rsidRPr="000724AB" w:rsidRDefault="00FA62BB" w:rsidP="00FA62BB">
      <w:pPr>
        <w:pStyle w:val="CommentText"/>
        <w:rPr>
          <w:rFonts w:asciiTheme="majorHAnsi" w:hAnsiTheme="majorHAnsi" w:cstheme="majorHAnsi"/>
          <w:sz w:val="22"/>
          <w:szCs w:val="22"/>
        </w:rPr>
      </w:pPr>
      <w:r w:rsidRPr="00FA62BB">
        <w:rPr>
          <w:rFonts w:asciiTheme="majorHAnsi" w:hAnsiTheme="majorHAnsi" w:cstheme="majorHAnsi"/>
          <w:sz w:val="22"/>
          <w:szCs w:val="22"/>
        </w:rPr>
        <w:t>Figure 2</w:t>
      </w:r>
      <w:r w:rsidR="004868C3">
        <w:rPr>
          <w:rFonts w:asciiTheme="majorHAnsi" w:hAnsiTheme="majorHAnsi" w:cstheme="majorHAnsi"/>
          <w:sz w:val="22"/>
          <w:szCs w:val="22"/>
        </w:rPr>
        <w:t>2</w:t>
      </w:r>
      <w:r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9</w:t>
      </w:r>
    </w:p>
    <w:p w14:paraId="526D976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proofErr w:type="spellStart"/>
      <w:r w:rsidRPr="00F61341">
        <w:rPr>
          <w:rFonts w:asciiTheme="majorHAnsi" w:hAnsiTheme="majorHAnsi" w:cstheme="majorBidi"/>
          <w:sz w:val="22"/>
          <w:szCs w:val="22"/>
        </w:rPr>
        <w:t>WiFi</w:t>
      </w:r>
      <w:proofErr w:type="spellEnd"/>
      <w:r w:rsidRPr="00F61341">
        <w:rPr>
          <w:rFonts w:asciiTheme="majorHAnsi" w:hAnsiTheme="majorHAnsi" w:cstheme="majorBidi"/>
          <w:sz w:val="22"/>
          <w:szCs w:val="22"/>
        </w:rPr>
        <w:t xml:space="preserve">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even" r:id="rId52"/>
      <w:headerReference w:type="default" r:id="rId53"/>
      <w:footerReference w:type="even" r:id="rId54"/>
      <w:footerReference w:type="default" r:id="rId55"/>
      <w:headerReference w:type="first" r:id="rId56"/>
      <w:footerReference w:type="first" r:id="rId57"/>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DE08B" w14:textId="77777777" w:rsidR="000F4BF0" w:rsidRDefault="000F4BF0" w:rsidP="00D501A2">
      <w:r>
        <w:separator/>
      </w:r>
    </w:p>
  </w:endnote>
  <w:endnote w:type="continuationSeparator" w:id="0">
    <w:p w14:paraId="31896232" w14:textId="77777777" w:rsidR="000F4BF0" w:rsidRDefault="000F4BF0" w:rsidP="00D501A2">
      <w:r>
        <w:continuationSeparator/>
      </w:r>
    </w:p>
  </w:endnote>
  <w:endnote w:type="continuationNotice" w:id="1">
    <w:p w14:paraId="62D64EC8" w14:textId="77777777" w:rsidR="000F4BF0" w:rsidRDefault="000F4B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6D53" w14:textId="77777777" w:rsidR="00CB7A05" w:rsidRDefault="00CB7A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B2986" w14:textId="77777777" w:rsidR="00CB7A05" w:rsidRDefault="00CB7A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812E" w14:textId="77777777" w:rsidR="00CB7A05" w:rsidRDefault="00CB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5BE5C" w14:textId="77777777" w:rsidR="000F4BF0" w:rsidRDefault="000F4BF0" w:rsidP="00D501A2">
      <w:r>
        <w:separator/>
      </w:r>
    </w:p>
  </w:footnote>
  <w:footnote w:type="continuationSeparator" w:id="0">
    <w:p w14:paraId="01B7E3DD" w14:textId="77777777" w:rsidR="000F4BF0" w:rsidRDefault="000F4BF0" w:rsidP="00D501A2">
      <w:r>
        <w:continuationSeparator/>
      </w:r>
    </w:p>
  </w:footnote>
  <w:footnote w:type="continuationNotice" w:id="1">
    <w:p w14:paraId="402F19A1" w14:textId="77777777" w:rsidR="000F4BF0" w:rsidRDefault="000F4B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CA83" w14:textId="77777777" w:rsidR="00CB7A05" w:rsidRDefault="00CB7A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152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3D22CE"/>
    <w:multiLevelType w:val="multilevel"/>
    <w:tmpl w:val="89EED674"/>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1" w15:restartNumberingAfterBreak="0">
    <w:nsid w:val="51EE50D9"/>
    <w:multiLevelType w:val="multilevel"/>
    <w:tmpl w:val="C06C67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1"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5"/>
  </w:num>
  <w:num w:numId="3" w16cid:durableId="1841501220">
    <w:abstractNumId w:val="1"/>
  </w:num>
  <w:num w:numId="4" w16cid:durableId="1723407645">
    <w:abstractNumId w:val="32"/>
  </w:num>
  <w:num w:numId="5" w16cid:durableId="978149582">
    <w:abstractNumId w:val="2"/>
  </w:num>
  <w:num w:numId="6" w16cid:durableId="964045248">
    <w:abstractNumId w:val="29"/>
  </w:num>
  <w:num w:numId="7" w16cid:durableId="1103305355">
    <w:abstractNumId w:val="7"/>
  </w:num>
  <w:num w:numId="8" w16cid:durableId="287131357">
    <w:abstractNumId w:val="23"/>
  </w:num>
  <w:num w:numId="9" w16cid:durableId="270211056">
    <w:abstractNumId w:val="27"/>
  </w:num>
  <w:num w:numId="10" w16cid:durableId="1446925665">
    <w:abstractNumId w:val="19"/>
  </w:num>
  <w:num w:numId="11" w16cid:durableId="1097023083">
    <w:abstractNumId w:val="8"/>
  </w:num>
  <w:num w:numId="12" w16cid:durableId="1271739624">
    <w:abstractNumId w:val="16"/>
  </w:num>
  <w:num w:numId="13" w16cid:durableId="945423185">
    <w:abstractNumId w:val="14"/>
  </w:num>
  <w:num w:numId="14" w16cid:durableId="1439984263">
    <w:abstractNumId w:val="11"/>
  </w:num>
  <w:num w:numId="15" w16cid:durableId="1040714311">
    <w:abstractNumId w:val="3"/>
  </w:num>
  <w:num w:numId="16" w16cid:durableId="1886402427">
    <w:abstractNumId w:val="26"/>
  </w:num>
  <w:num w:numId="17" w16cid:durableId="1295796392">
    <w:abstractNumId w:val="6"/>
  </w:num>
  <w:num w:numId="18" w16cid:durableId="9584177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5"/>
  </w:num>
  <w:num w:numId="21" w16cid:durableId="87966460">
    <w:abstractNumId w:val="17"/>
  </w:num>
  <w:num w:numId="22" w16cid:durableId="1318919229">
    <w:abstractNumId w:val="24"/>
  </w:num>
  <w:num w:numId="23" w16cid:durableId="941376259">
    <w:abstractNumId w:val="22"/>
  </w:num>
  <w:num w:numId="24" w16cid:durableId="1776633479">
    <w:abstractNumId w:val="13"/>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8"/>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4"/>
    <w:lvlOverride w:ilvl="0">
      <w:lvl w:ilvl="0">
        <w:numFmt w:val="lowerRoman"/>
        <w:lvlText w:val="%1."/>
        <w:lvlJc w:val="right"/>
      </w:lvl>
    </w:lvlOverride>
  </w:num>
  <w:num w:numId="30" w16cid:durableId="1242525465">
    <w:abstractNumId w:val="21"/>
  </w:num>
  <w:num w:numId="31" w16cid:durableId="844779813">
    <w:abstractNumId w:val="21"/>
    <w:lvlOverride w:ilvl="0"/>
  </w:num>
  <w:num w:numId="32" w16cid:durableId="844779813">
    <w:abstractNumId w:val="21"/>
    <w:lvlOverride w:ilvl="0"/>
  </w:num>
  <w:num w:numId="33" w16cid:durableId="844779813">
    <w:abstractNumId w:val="21"/>
    <w:lvlOverride w:ilvl="0"/>
  </w:num>
  <w:num w:numId="34" w16cid:durableId="844779813">
    <w:abstractNumId w:val="21"/>
    <w:lvlOverride w:ilvl="1">
      <w:lvl w:ilvl="1">
        <w:numFmt w:val="lowerLetter"/>
        <w:lvlText w:val="%2."/>
        <w:lvlJc w:val="left"/>
      </w:lvl>
    </w:lvlOverride>
    <w:lvlOverride w:ilvl="0"/>
  </w:num>
  <w:num w:numId="35" w16cid:durableId="844779813">
    <w:abstractNumId w:val="21"/>
    <w:lvlOverride w:ilvl="1">
      <w:lvl w:ilvl="1">
        <w:numFmt w:val="lowerLetter"/>
        <w:lvlText w:val="%2."/>
        <w:lvlJc w:val="left"/>
      </w:lvl>
    </w:lvlOverride>
    <w:lvlOverride w:ilvl="0"/>
  </w:num>
  <w:num w:numId="36" w16cid:durableId="844779813">
    <w:abstractNumId w:val="21"/>
    <w:lvlOverride w:ilvl="1">
      <w:lvl w:ilvl="1">
        <w:numFmt w:val="lowerLetter"/>
        <w:lvlText w:val="%2."/>
        <w:lvlJc w:val="left"/>
      </w:lvl>
    </w:lvlOverride>
    <w:lvlOverride w:ilvl="0"/>
  </w:num>
  <w:num w:numId="37" w16cid:durableId="844779813">
    <w:abstractNumId w:val="21"/>
    <w:lvlOverride w:ilvl="0"/>
  </w:num>
  <w:num w:numId="38" w16cid:durableId="1822425140">
    <w:abstractNumId w:val="12"/>
  </w:num>
  <w:num w:numId="39" w16cid:durableId="190805314">
    <w:abstractNumId w:val="10"/>
  </w:num>
  <w:num w:numId="40" w16cid:durableId="697311515">
    <w:abstractNumId w:val="10"/>
    <w:lvlOverride w:ilvl="0"/>
  </w:num>
  <w:num w:numId="41" w16cid:durableId="697311515">
    <w:abstractNumId w:val="10"/>
    <w:lvlOverride w:ilvl="0"/>
  </w:num>
  <w:num w:numId="42" w16cid:durableId="697311515">
    <w:abstractNumId w:val="10"/>
    <w:lvlOverride w:ilvl="0"/>
  </w:num>
  <w:num w:numId="43" w16cid:durableId="268582844">
    <w:abstractNumId w:val="15"/>
  </w:num>
  <w:num w:numId="44" w16cid:durableId="1820028325">
    <w:abstractNumId w:val="31"/>
  </w:num>
  <w:num w:numId="45" w16cid:durableId="1611662724">
    <w:abstractNumId w:val="33"/>
  </w:num>
  <w:num w:numId="46" w16cid:durableId="1246845031">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93"/>
    <w:rsid w:val="000203BD"/>
    <w:rsid w:val="000204A0"/>
    <w:rsid w:val="00020AAF"/>
    <w:rsid w:val="00027543"/>
    <w:rsid w:val="00032D63"/>
    <w:rsid w:val="00034EEE"/>
    <w:rsid w:val="00036D58"/>
    <w:rsid w:val="000454F1"/>
    <w:rsid w:val="000460B8"/>
    <w:rsid w:val="000507B9"/>
    <w:rsid w:val="00050B95"/>
    <w:rsid w:val="000513A1"/>
    <w:rsid w:val="000523DE"/>
    <w:rsid w:val="00052BDD"/>
    <w:rsid w:val="00054A95"/>
    <w:rsid w:val="00055BD9"/>
    <w:rsid w:val="00057CD2"/>
    <w:rsid w:val="00062354"/>
    <w:rsid w:val="000670AA"/>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A57"/>
    <w:rsid w:val="000B6F03"/>
    <w:rsid w:val="000B7407"/>
    <w:rsid w:val="000B7BAD"/>
    <w:rsid w:val="000C10EE"/>
    <w:rsid w:val="000C5366"/>
    <w:rsid w:val="000C5CF6"/>
    <w:rsid w:val="000C7E66"/>
    <w:rsid w:val="000D2F93"/>
    <w:rsid w:val="000D47E1"/>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93643"/>
    <w:rsid w:val="0019501B"/>
    <w:rsid w:val="00195E93"/>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3DC"/>
    <w:rsid w:val="001F43ED"/>
    <w:rsid w:val="001F73BF"/>
    <w:rsid w:val="00200040"/>
    <w:rsid w:val="002019BC"/>
    <w:rsid w:val="00202788"/>
    <w:rsid w:val="00204862"/>
    <w:rsid w:val="00210AFE"/>
    <w:rsid w:val="00212609"/>
    <w:rsid w:val="002147C6"/>
    <w:rsid w:val="00215DC2"/>
    <w:rsid w:val="00215FF0"/>
    <w:rsid w:val="002200D9"/>
    <w:rsid w:val="002252E8"/>
    <w:rsid w:val="002304CD"/>
    <w:rsid w:val="00234FEE"/>
    <w:rsid w:val="002379E9"/>
    <w:rsid w:val="00240D52"/>
    <w:rsid w:val="00242576"/>
    <w:rsid w:val="00242C80"/>
    <w:rsid w:val="00245EE1"/>
    <w:rsid w:val="00250521"/>
    <w:rsid w:val="00253176"/>
    <w:rsid w:val="00253211"/>
    <w:rsid w:val="00254601"/>
    <w:rsid w:val="00254ADE"/>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53E8"/>
    <w:rsid w:val="002F3328"/>
    <w:rsid w:val="00304631"/>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D8B"/>
    <w:rsid w:val="003662AA"/>
    <w:rsid w:val="003671F8"/>
    <w:rsid w:val="0036722E"/>
    <w:rsid w:val="003713E4"/>
    <w:rsid w:val="0037350C"/>
    <w:rsid w:val="003801AE"/>
    <w:rsid w:val="00391836"/>
    <w:rsid w:val="00391F86"/>
    <w:rsid w:val="003968D4"/>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2678"/>
    <w:rsid w:val="00422A7D"/>
    <w:rsid w:val="0042403D"/>
    <w:rsid w:val="0042433C"/>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CD5"/>
    <w:rsid w:val="004A5E45"/>
    <w:rsid w:val="004A7CD9"/>
    <w:rsid w:val="004B0435"/>
    <w:rsid w:val="004B2152"/>
    <w:rsid w:val="004C19FF"/>
    <w:rsid w:val="004C1A57"/>
    <w:rsid w:val="004C30B8"/>
    <w:rsid w:val="004C53C9"/>
    <w:rsid w:val="004C79F7"/>
    <w:rsid w:val="004C7EA7"/>
    <w:rsid w:val="004D0F02"/>
    <w:rsid w:val="004D2805"/>
    <w:rsid w:val="004E5E5F"/>
    <w:rsid w:val="004E61CA"/>
    <w:rsid w:val="004E637F"/>
    <w:rsid w:val="004E6822"/>
    <w:rsid w:val="004E7D42"/>
    <w:rsid w:val="004F06BA"/>
    <w:rsid w:val="004F3937"/>
    <w:rsid w:val="004F458B"/>
    <w:rsid w:val="00506097"/>
    <w:rsid w:val="00513773"/>
    <w:rsid w:val="005158C5"/>
    <w:rsid w:val="00520373"/>
    <w:rsid w:val="00520F04"/>
    <w:rsid w:val="00521A0B"/>
    <w:rsid w:val="00524894"/>
    <w:rsid w:val="0052565B"/>
    <w:rsid w:val="005269B7"/>
    <w:rsid w:val="00530EC9"/>
    <w:rsid w:val="00534036"/>
    <w:rsid w:val="00542A53"/>
    <w:rsid w:val="00542A7C"/>
    <w:rsid w:val="005460D5"/>
    <w:rsid w:val="00547197"/>
    <w:rsid w:val="0055113E"/>
    <w:rsid w:val="00554AE0"/>
    <w:rsid w:val="00555B1B"/>
    <w:rsid w:val="00562D8B"/>
    <w:rsid w:val="005655C9"/>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1296"/>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F603A"/>
    <w:rsid w:val="006F74F4"/>
    <w:rsid w:val="007018D2"/>
    <w:rsid w:val="00701D42"/>
    <w:rsid w:val="0071044C"/>
    <w:rsid w:val="00712FD5"/>
    <w:rsid w:val="0071403A"/>
    <w:rsid w:val="00714DBC"/>
    <w:rsid w:val="00717BBD"/>
    <w:rsid w:val="00717E48"/>
    <w:rsid w:val="007219E7"/>
    <w:rsid w:val="007227BD"/>
    <w:rsid w:val="00722ABE"/>
    <w:rsid w:val="00724B5C"/>
    <w:rsid w:val="00731EC6"/>
    <w:rsid w:val="007332E2"/>
    <w:rsid w:val="00734EA9"/>
    <w:rsid w:val="0073572A"/>
    <w:rsid w:val="0074044F"/>
    <w:rsid w:val="00740C35"/>
    <w:rsid w:val="00746806"/>
    <w:rsid w:val="00751FAC"/>
    <w:rsid w:val="007565A8"/>
    <w:rsid w:val="007567C5"/>
    <w:rsid w:val="00761731"/>
    <w:rsid w:val="007645BE"/>
    <w:rsid w:val="00770804"/>
    <w:rsid w:val="00773C8C"/>
    <w:rsid w:val="00773F98"/>
    <w:rsid w:val="00774171"/>
    <w:rsid w:val="00774D5B"/>
    <w:rsid w:val="007757AA"/>
    <w:rsid w:val="007765B3"/>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77E7"/>
    <w:rsid w:val="0087783F"/>
    <w:rsid w:val="00886124"/>
    <w:rsid w:val="00892E8D"/>
    <w:rsid w:val="00894514"/>
    <w:rsid w:val="0089507B"/>
    <w:rsid w:val="008956AB"/>
    <w:rsid w:val="00896FB5"/>
    <w:rsid w:val="008971F3"/>
    <w:rsid w:val="008A7F77"/>
    <w:rsid w:val="008B2006"/>
    <w:rsid w:val="008B6DA5"/>
    <w:rsid w:val="008B7E85"/>
    <w:rsid w:val="008C28BF"/>
    <w:rsid w:val="008C4982"/>
    <w:rsid w:val="008C5B9B"/>
    <w:rsid w:val="008C5D8C"/>
    <w:rsid w:val="008C6994"/>
    <w:rsid w:val="008D467A"/>
    <w:rsid w:val="008E44C2"/>
    <w:rsid w:val="008E5610"/>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54C9"/>
    <w:rsid w:val="009A6833"/>
    <w:rsid w:val="009A6C80"/>
    <w:rsid w:val="009B0F38"/>
    <w:rsid w:val="009B0F76"/>
    <w:rsid w:val="009B196D"/>
    <w:rsid w:val="009B46A0"/>
    <w:rsid w:val="009B6860"/>
    <w:rsid w:val="009B7568"/>
    <w:rsid w:val="009D0324"/>
    <w:rsid w:val="009D12E0"/>
    <w:rsid w:val="009E26A6"/>
    <w:rsid w:val="009E2DC6"/>
    <w:rsid w:val="009E3024"/>
    <w:rsid w:val="009E68FE"/>
    <w:rsid w:val="009F3686"/>
    <w:rsid w:val="009F3E6B"/>
    <w:rsid w:val="009F5B69"/>
    <w:rsid w:val="00A00CBA"/>
    <w:rsid w:val="00A00FB8"/>
    <w:rsid w:val="00A01A50"/>
    <w:rsid w:val="00A0364D"/>
    <w:rsid w:val="00A04C88"/>
    <w:rsid w:val="00A05D64"/>
    <w:rsid w:val="00A06690"/>
    <w:rsid w:val="00A1071F"/>
    <w:rsid w:val="00A1215F"/>
    <w:rsid w:val="00A20F4C"/>
    <w:rsid w:val="00A24262"/>
    <w:rsid w:val="00A27728"/>
    <w:rsid w:val="00A30922"/>
    <w:rsid w:val="00A3445F"/>
    <w:rsid w:val="00A34E52"/>
    <w:rsid w:val="00A41922"/>
    <w:rsid w:val="00A4441F"/>
    <w:rsid w:val="00A529B2"/>
    <w:rsid w:val="00A52FBC"/>
    <w:rsid w:val="00A55AB7"/>
    <w:rsid w:val="00A64519"/>
    <w:rsid w:val="00A66BB5"/>
    <w:rsid w:val="00A77ECA"/>
    <w:rsid w:val="00A929E9"/>
    <w:rsid w:val="00A9453C"/>
    <w:rsid w:val="00AA2900"/>
    <w:rsid w:val="00AA551A"/>
    <w:rsid w:val="00AA5C05"/>
    <w:rsid w:val="00AB0B16"/>
    <w:rsid w:val="00AB23E9"/>
    <w:rsid w:val="00AB249F"/>
    <w:rsid w:val="00AB266C"/>
    <w:rsid w:val="00AB337E"/>
    <w:rsid w:val="00AB3815"/>
    <w:rsid w:val="00AB4BDB"/>
    <w:rsid w:val="00AB50EE"/>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5BF9"/>
    <w:rsid w:val="00B06F0A"/>
    <w:rsid w:val="00B16DEA"/>
    <w:rsid w:val="00B20369"/>
    <w:rsid w:val="00B24D0B"/>
    <w:rsid w:val="00B30501"/>
    <w:rsid w:val="00B31051"/>
    <w:rsid w:val="00B3203F"/>
    <w:rsid w:val="00B32212"/>
    <w:rsid w:val="00B33A4D"/>
    <w:rsid w:val="00B34BE9"/>
    <w:rsid w:val="00B365BD"/>
    <w:rsid w:val="00B37893"/>
    <w:rsid w:val="00B40FAF"/>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A30E8"/>
    <w:rsid w:val="00BA5B81"/>
    <w:rsid w:val="00BA6219"/>
    <w:rsid w:val="00BA793C"/>
    <w:rsid w:val="00BB04BC"/>
    <w:rsid w:val="00BB50A8"/>
    <w:rsid w:val="00BB6847"/>
    <w:rsid w:val="00BB6C6A"/>
    <w:rsid w:val="00BB7AEA"/>
    <w:rsid w:val="00BC25AD"/>
    <w:rsid w:val="00BD011E"/>
    <w:rsid w:val="00BD4358"/>
    <w:rsid w:val="00BD6B34"/>
    <w:rsid w:val="00BE431D"/>
    <w:rsid w:val="00BE622D"/>
    <w:rsid w:val="00BE6C2E"/>
    <w:rsid w:val="00BF1AE3"/>
    <w:rsid w:val="00BF1EAD"/>
    <w:rsid w:val="00BF1FC5"/>
    <w:rsid w:val="00BF2E3D"/>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65AD"/>
    <w:rsid w:val="00CD75EA"/>
    <w:rsid w:val="00CE057D"/>
    <w:rsid w:val="00CE1D6D"/>
    <w:rsid w:val="00CE1F91"/>
    <w:rsid w:val="00CE33D9"/>
    <w:rsid w:val="00CE57D8"/>
    <w:rsid w:val="00CE69D1"/>
    <w:rsid w:val="00CF4D0E"/>
    <w:rsid w:val="00CF7E69"/>
    <w:rsid w:val="00D05DF3"/>
    <w:rsid w:val="00D0615D"/>
    <w:rsid w:val="00D064E0"/>
    <w:rsid w:val="00D06BB3"/>
    <w:rsid w:val="00D1129A"/>
    <w:rsid w:val="00D115A8"/>
    <w:rsid w:val="00D1189C"/>
    <w:rsid w:val="00D1294B"/>
    <w:rsid w:val="00D132F0"/>
    <w:rsid w:val="00D2749B"/>
    <w:rsid w:val="00D30B53"/>
    <w:rsid w:val="00D337CC"/>
    <w:rsid w:val="00D405C9"/>
    <w:rsid w:val="00D438A5"/>
    <w:rsid w:val="00D460E9"/>
    <w:rsid w:val="00D472A5"/>
    <w:rsid w:val="00D47EE7"/>
    <w:rsid w:val="00D501A2"/>
    <w:rsid w:val="00D5284E"/>
    <w:rsid w:val="00D533F3"/>
    <w:rsid w:val="00D551C3"/>
    <w:rsid w:val="00D55838"/>
    <w:rsid w:val="00D55F15"/>
    <w:rsid w:val="00D55FAE"/>
    <w:rsid w:val="00D57C99"/>
    <w:rsid w:val="00D608E4"/>
    <w:rsid w:val="00D62385"/>
    <w:rsid w:val="00D63531"/>
    <w:rsid w:val="00D66620"/>
    <w:rsid w:val="00D72A9F"/>
    <w:rsid w:val="00D74D14"/>
    <w:rsid w:val="00D868DD"/>
    <w:rsid w:val="00D8705C"/>
    <w:rsid w:val="00D876E2"/>
    <w:rsid w:val="00D93414"/>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B6A"/>
    <w:rsid w:val="00DE17F2"/>
    <w:rsid w:val="00DE3206"/>
    <w:rsid w:val="00DE600D"/>
    <w:rsid w:val="00DE64D3"/>
    <w:rsid w:val="00E00342"/>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BEE7"/>
    <w:rsid w:val="00F415C7"/>
    <w:rsid w:val="00F420F3"/>
    <w:rsid w:val="00F42EA6"/>
    <w:rsid w:val="00F50322"/>
    <w:rsid w:val="00F51E59"/>
    <w:rsid w:val="00F52686"/>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45A4"/>
    <w:rsid w:val="00FC66BE"/>
    <w:rsid w:val="00FD1AC0"/>
    <w:rsid w:val="00FD2DF1"/>
    <w:rsid w:val="00FD4984"/>
    <w:rsid w:val="00FD57C2"/>
    <w:rsid w:val="00FE03A3"/>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https://www.tomshardware.com/how-to/solder-pins-raspberry-pi-pico"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github.com/sparks-baird/self-driving-lab-demo/discussions" TargetMode="External"/><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hyperlink" Target="https://colab.research.google.com/github/sparks-baird/self-driving-lab-demo/blob/main/notebooks/4.2-paho-mqtt-colab-sdl-demo-test.ipynb" TargetMode="External"/><Relationship Id="rId40" Type="http://schemas.openxmlformats.org/officeDocument/2006/relationships/image" Target="media/image17.jpeg"/><Relationship Id="rId45" Type="http://schemas.openxmlformats.org/officeDocument/2006/relationships/image" Target="media/image21.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yperlink" Target="https://github.com/sparks-baird/self-driving-lab-demo/discussions/88"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image" Target="media/image13.jpeg"/><Relationship Id="rId43" Type="http://schemas.openxmlformats.org/officeDocument/2006/relationships/image" Target="media/image19.png"/><Relationship Id="rId48" Type="http://schemas.openxmlformats.org/officeDocument/2006/relationships/hyperlink" Target="https://github.com/cjekel/similarity_measures"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s://github.com/sparks-baird/self-driving-lab-demo/issues" TargetMode="Externa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github.com/sparks-baird/self-driving-lab-demo/blob/main/notebooks/README.md"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hyperlink" Target="https://github.com/sparks-baird/self-driving-lab-demo/issues" TargetMode="External"/><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image" Target="media/image20.pn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4.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customXml/itemProps2.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3.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4.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384</TotalTime>
  <Pages>21</Pages>
  <Words>2633</Words>
  <Characters>15014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17612</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31</cp:revision>
  <dcterms:created xsi:type="dcterms:W3CDTF">2022-10-20T11:21:00Z</dcterms:created>
  <dcterms:modified xsi:type="dcterms:W3CDTF">2022-12-06T04:55:00Z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ies>
</file>